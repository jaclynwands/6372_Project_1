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rPr>
        <w:id w:val="145794348"/>
        <w:docPartObj>
          <w:docPartGallery w:val="Cover Pages"/>
          <w:docPartUnique/>
        </w:docPartObj>
      </w:sdtPr>
      <w:sdtEndPr/>
      <w:sdtContent>
        <w:p w14:paraId="024ECF86" w14:textId="77777777" w:rsidR="00F7020E" w:rsidRDefault="00D246BC" w:rsidP="00F7020E">
          <w:pPr>
            <w:rPr>
              <w:noProof/>
            </w:rPr>
          </w:pPr>
          <w:r>
            <w:rPr>
              <w:noProof/>
              <w:lang w:eastAsia="zh-CN"/>
            </w:rPr>
            <mc:AlternateContent>
              <mc:Choice Requires="wps">
                <w:drawing>
                  <wp:anchor distT="0" distB="0" distL="114300" distR="114300" simplePos="0" relativeHeight="251659264" behindDoc="0" locked="0" layoutInCell="1" allowOverlap="1" wp14:anchorId="4B42D0B6" wp14:editId="5D4DC23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E2E2E" w:themeColor="accent2"/>
                                  </w:tblBorders>
                                  <w:tblCellMar>
                                    <w:top w:w="1296" w:type="dxa"/>
                                    <w:left w:w="360" w:type="dxa"/>
                                    <w:bottom w:w="1296" w:type="dxa"/>
                                    <w:right w:w="360" w:type="dxa"/>
                                  </w:tblCellMar>
                                  <w:tblLook w:val="04A0" w:firstRow="1" w:lastRow="0" w:firstColumn="1" w:lastColumn="0" w:noHBand="0" w:noVBand="1"/>
                                </w:tblPr>
                                <w:tblGrid>
                                  <w:gridCol w:w="4888"/>
                                  <w:gridCol w:w="2028"/>
                                </w:tblGrid>
                                <w:tr w:rsidR="0034295C" w14:paraId="138E34FF" w14:textId="77777777">
                                  <w:trPr>
                                    <w:jc w:val="center"/>
                                  </w:trPr>
                                  <w:tc>
                                    <w:tcPr>
                                      <w:tcW w:w="2568" w:type="pct"/>
                                      <w:vAlign w:val="center"/>
                                    </w:tcPr>
                                    <w:p w14:paraId="3F7C45BE" w14:textId="77777777" w:rsidR="0034295C" w:rsidRDefault="0034295C">
                                      <w:pPr>
                                        <w:jc w:val="right"/>
                                      </w:pPr>
                                      <w:r>
                                        <w:rPr>
                                          <w:noProof/>
                                        </w:rPr>
                                        <w:drawing>
                                          <wp:inline distT="0" distB="0" distL="0" distR="0" wp14:anchorId="1FD0F23E" wp14:editId="2DE9F9D5">
                                            <wp:extent cx="2418466" cy="4718958"/>
                                            <wp:effectExtent l="0" t="0" r="0" b="5715"/>
                                            <wp:docPr id="1" name="Picture 1" descr="A sunset over a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YC.jpeg"/>
                                                    <pic:cNvPicPr/>
                                                  </pic:nvPicPr>
                                                  <pic:blipFill>
                                                    <a:blip r:embed="rId9">
                                                      <a:extLst>
                                                        <a:ext uri="{28A0092B-C50C-407E-A947-70E740481C1C}">
                                                          <a14:useLocalDpi xmlns:a14="http://schemas.microsoft.com/office/drawing/2010/main" val="0"/>
                                                        </a:ext>
                                                      </a:extLst>
                                                    </a:blip>
                                                    <a:stretch>
                                                      <a:fillRect/>
                                                    </a:stretch>
                                                  </pic:blipFill>
                                                  <pic:spPr>
                                                    <a:xfrm>
                                                      <a:off x="0" y="0"/>
                                                      <a:ext cx="2434369" cy="474998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D8C6211" w14:textId="3FF35997" w:rsidR="0034295C" w:rsidRDefault="0034295C">
                                          <w:pPr>
                                            <w:pStyle w:val="NoSpacing"/>
                                            <w:spacing w:line="312" w:lineRule="auto"/>
                                            <w:jc w:val="right"/>
                                            <w:rPr>
                                              <w:caps/>
                                              <w:color w:val="191919" w:themeColor="text1" w:themeTint="E6"/>
                                              <w:sz w:val="72"/>
                                              <w:szCs w:val="72"/>
                                            </w:rPr>
                                          </w:pPr>
                                          <w:r>
                                            <w:rPr>
                                              <w:caps/>
                                              <w:color w:val="191919" w:themeColor="text1" w:themeTint="E6"/>
                                              <w:sz w:val="72"/>
                                              <w:szCs w:val="72"/>
                                            </w:rPr>
                                            <w:t>nyc Airbnb</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D9AEA10" w14:textId="07745971" w:rsidR="0034295C" w:rsidRDefault="0034295C">
                                          <w:pPr>
                                            <w:jc w:val="right"/>
                                            <w:rPr>
                                              <w:sz w:val="24"/>
                                              <w:szCs w:val="24"/>
                                            </w:rPr>
                                          </w:pPr>
                                          <w:r>
                                            <w:rPr>
                                              <w:color w:val="000000" w:themeColor="text1"/>
                                              <w:sz w:val="24"/>
                                              <w:szCs w:val="24"/>
                                            </w:rPr>
                                            <w:t>An analysis to determine the best predictor variables of NYC Airbnb prices.</w:t>
                                          </w:r>
                                        </w:p>
                                      </w:sdtContent>
                                    </w:sdt>
                                  </w:tc>
                                  <w:tc>
                                    <w:tcPr>
                                      <w:tcW w:w="2432" w:type="pct"/>
                                      <w:vAlign w:val="center"/>
                                    </w:tcPr>
                                    <w:p w14:paraId="2B123105" w14:textId="77777777" w:rsidR="0034295C" w:rsidRDefault="0034295C">
                                      <w:pPr>
                                        <w:pStyle w:val="NoSpacing"/>
                                        <w:rPr>
                                          <w:caps/>
                                          <w:color w:val="2E2E2E" w:themeColor="accent2"/>
                                          <w:sz w:val="26"/>
                                          <w:szCs w:val="26"/>
                                        </w:rPr>
                                      </w:pPr>
                                    </w:p>
                                    <w:sdt>
                                      <w:sdtPr>
                                        <w:rPr>
                                          <w:color w:val="000000" w:themeColor="text1"/>
                                          <w:sz w:val="24"/>
                                          <w:szCs w:val="24"/>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73EF520C" w14:textId="77777777" w:rsidR="0034295C" w:rsidRDefault="0034295C">
                                          <w:pPr>
                                            <w:rPr>
                                              <w:color w:val="000000" w:themeColor="text1"/>
                                            </w:rPr>
                                          </w:pPr>
                                          <w:r>
                                            <w:rPr>
                                              <w:color w:val="000000" w:themeColor="text1"/>
                                              <w:sz w:val="24"/>
                                              <w:szCs w:val="24"/>
                                            </w:rPr>
                                            <w:t xml:space="preserve">     </w:t>
                                          </w:r>
                                        </w:p>
                                      </w:sdtContent>
                                    </w:sdt>
                                    <w:sdt>
                                      <w:sdtPr>
                                        <w:rPr>
                                          <w:color w:val="2E2E2E"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F2B9045" w14:textId="515BC8DC" w:rsidR="0034295C" w:rsidRDefault="0034295C">
                                          <w:pPr>
                                            <w:pStyle w:val="NoSpacing"/>
                                            <w:rPr>
                                              <w:color w:val="2E2E2E" w:themeColor="accent2"/>
                                              <w:sz w:val="26"/>
                                              <w:szCs w:val="26"/>
                                            </w:rPr>
                                          </w:pPr>
                                          <w:r>
                                            <w:rPr>
                                              <w:color w:val="2E2E2E" w:themeColor="accent2"/>
                                              <w:sz w:val="26"/>
                                              <w:szCs w:val="26"/>
                                            </w:rPr>
                                            <w:t xml:space="preserve">Jaclyn Coate, Laura </w:t>
                                          </w:r>
                                          <w:proofErr w:type="spellStart"/>
                                          <w:r>
                                            <w:rPr>
                                              <w:color w:val="2E2E2E" w:themeColor="accent2"/>
                                              <w:sz w:val="26"/>
                                              <w:szCs w:val="26"/>
                                            </w:rPr>
                                            <w:t>Lazarescou</w:t>
                                          </w:r>
                                          <w:proofErr w:type="spellEnd"/>
                                          <w:r>
                                            <w:rPr>
                                              <w:color w:val="2E2E2E" w:themeColor="accent2"/>
                                              <w:sz w:val="26"/>
                                              <w:szCs w:val="26"/>
                                            </w:rPr>
                                            <w:t>, Reagan Meagher</w:t>
                                          </w:r>
                                        </w:p>
                                      </w:sdtContent>
                                    </w:sdt>
                                    <w:p w14:paraId="054A6EED" w14:textId="29785EA3" w:rsidR="0034295C" w:rsidRDefault="00CF256B">
                                      <w:pPr>
                                        <w:pStyle w:val="NoSpacing"/>
                                      </w:pPr>
                                      <w:sdt>
                                        <w:sdtPr>
                                          <w:rPr>
                                            <w:color w:val="707070"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34295C">
                                            <w:rPr>
                                              <w:color w:val="707070" w:themeColor="text2"/>
                                            </w:rPr>
                                            <w:t>MSDS 6372 Applied Statistics: Project 1</w:t>
                                          </w:r>
                                        </w:sdtContent>
                                      </w:sdt>
                                    </w:p>
                                  </w:tc>
                                </w:tr>
                              </w:tbl>
                              <w:p w14:paraId="5193C545" w14:textId="77777777" w:rsidR="0034295C" w:rsidRDefault="003429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B42D0B6"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2E2E2E" w:themeColor="accent2"/>
                            </w:tblBorders>
                            <w:tblCellMar>
                              <w:top w:w="1296" w:type="dxa"/>
                              <w:left w:w="360" w:type="dxa"/>
                              <w:bottom w:w="1296" w:type="dxa"/>
                              <w:right w:w="360" w:type="dxa"/>
                            </w:tblCellMar>
                            <w:tblLook w:val="04A0" w:firstRow="1" w:lastRow="0" w:firstColumn="1" w:lastColumn="0" w:noHBand="0" w:noVBand="1"/>
                          </w:tblPr>
                          <w:tblGrid>
                            <w:gridCol w:w="4888"/>
                            <w:gridCol w:w="2028"/>
                          </w:tblGrid>
                          <w:tr w:rsidR="0034295C" w14:paraId="138E34FF" w14:textId="77777777">
                            <w:trPr>
                              <w:jc w:val="center"/>
                            </w:trPr>
                            <w:tc>
                              <w:tcPr>
                                <w:tcW w:w="2568" w:type="pct"/>
                                <w:vAlign w:val="center"/>
                              </w:tcPr>
                              <w:p w14:paraId="3F7C45BE" w14:textId="77777777" w:rsidR="0034295C" w:rsidRDefault="0034295C">
                                <w:pPr>
                                  <w:jc w:val="right"/>
                                </w:pPr>
                                <w:r>
                                  <w:rPr>
                                    <w:noProof/>
                                  </w:rPr>
                                  <w:drawing>
                                    <wp:inline distT="0" distB="0" distL="0" distR="0" wp14:anchorId="1FD0F23E" wp14:editId="2DE9F9D5">
                                      <wp:extent cx="2418466" cy="4718958"/>
                                      <wp:effectExtent l="0" t="0" r="0" b="5715"/>
                                      <wp:docPr id="1" name="Picture 1" descr="A sunset over a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YC.jpeg"/>
                                              <pic:cNvPicPr/>
                                            </pic:nvPicPr>
                                            <pic:blipFill>
                                              <a:blip r:embed="rId9">
                                                <a:extLst>
                                                  <a:ext uri="{28A0092B-C50C-407E-A947-70E740481C1C}">
                                                    <a14:useLocalDpi xmlns:a14="http://schemas.microsoft.com/office/drawing/2010/main" val="0"/>
                                                  </a:ext>
                                                </a:extLst>
                                              </a:blip>
                                              <a:stretch>
                                                <a:fillRect/>
                                              </a:stretch>
                                            </pic:blipFill>
                                            <pic:spPr>
                                              <a:xfrm>
                                                <a:off x="0" y="0"/>
                                                <a:ext cx="2434369" cy="474998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D8C6211" w14:textId="3FF35997" w:rsidR="0034295C" w:rsidRDefault="0034295C">
                                    <w:pPr>
                                      <w:pStyle w:val="NoSpacing"/>
                                      <w:spacing w:line="312" w:lineRule="auto"/>
                                      <w:jc w:val="right"/>
                                      <w:rPr>
                                        <w:caps/>
                                        <w:color w:val="191919" w:themeColor="text1" w:themeTint="E6"/>
                                        <w:sz w:val="72"/>
                                        <w:szCs w:val="72"/>
                                      </w:rPr>
                                    </w:pPr>
                                    <w:r>
                                      <w:rPr>
                                        <w:caps/>
                                        <w:color w:val="191919" w:themeColor="text1" w:themeTint="E6"/>
                                        <w:sz w:val="72"/>
                                        <w:szCs w:val="72"/>
                                      </w:rPr>
                                      <w:t>nyc Airbnb</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D9AEA10" w14:textId="07745971" w:rsidR="0034295C" w:rsidRDefault="0034295C">
                                    <w:pPr>
                                      <w:jc w:val="right"/>
                                      <w:rPr>
                                        <w:sz w:val="24"/>
                                        <w:szCs w:val="24"/>
                                      </w:rPr>
                                    </w:pPr>
                                    <w:r>
                                      <w:rPr>
                                        <w:color w:val="000000" w:themeColor="text1"/>
                                        <w:sz w:val="24"/>
                                        <w:szCs w:val="24"/>
                                      </w:rPr>
                                      <w:t>An analysis to determine the best predictor variables of NYC Airbnb prices.</w:t>
                                    </w:r>
                                  </w:p>
                                </w:sdtContent>
                              </w:sdt>
                            </w:tc>
                            <w:tc>
                              <w:tcPr>
                                <w:tcW w:w="2432" w:type="pct"/>
                                <w:vAlign w:val="center"/>
                              </w:tcPr>
                              <w:p w14:paraId="2B123105" w14:textId="77777777" w:rsidR="0034295C" w:rsidRDefault="0034295C">
                                <w:pPr>
                                  <w:pStyle w:val="NoSpacing"/>
                                  <w:rPr>
                                    <w:caps/>
                                    <w:color w:val="2E2E2E" w:themeColor="accent2"/>
                                    <w:sz w:val="26"/>
                                    <w:szCs w:val="26"/>
                                  </w:rPr>
                                </w:pPr>
                              </w:p>
                              <w:sdt>
                                <w:sdtPr>
                                  <w:rPr>
                                    <w:color w:val="000000" w:themeColor="text1"/>
                                    <w:sz w:val="24"/>
                                    <w:szCs w:val="24"/>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73EF520C" w14:textId="77777777" w:rsidR="0034295C" w:rsidRDefault="0034295C">
                                    <w:pPr>
                                      <w:rPr>
                                        <w:color w:val="000000" w:themeColor="text1"/>
                                      </w:rPr>
                                    </w:pPr>
                                    <w:r>
                                      <w:rPr>
                                        <w:color w:val="000000" w:themeColor="text1"/>
                                        <w:sz w:val="24"/>
                                        <w:szCs w:val="24"/>
                                      </w:rPr>
                                      <w:t xml:space="preserve">     </w:t>
                                    </w:r>
                                  </w:p>
                                </w:sdtContent>
                              </w:sdt>
                              <w:sdt>
                                <w:sdtPr>
                                  <w:rPr>
                                    <w:color w:val="2E2E2E"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F2B9045" w14:textId="515BC8DC" w:rsidR="0034295C" w:rsidRDefault="0034295C">
                                    <w:pPr>
                                      <w:pStyle w:val="NoSpacing"/>
                                      <w:rPr>
                                        <w:color w:val="2E2E2E" w:themeColor="accent2"/>
                                        <w:sz w:val="26"/>
                                        <w:szCs w:val="26"/>
                                      </w:rPr>
                                    </w:pPr>
                                    <w:r>
                                      <w:rPr>
                                        <w:color w:val="2E2E2E" w:themeColor="accent2"/>
                                        <w:sz w:val="26"/>
                                        <w:szCs w:val="26"/>
                                      </w:rPr>
                                      <w:t xml:space="preserve">Jaclyn Coate, Laura </w:t>
                                    </w:r>
                                    <w:proofErr w:type="spellStart"/>
                                    <w:r>
                                      <w:rPr>
                                        <w:color w:val="2E2E2E" w:themeColor="accent2"/>
                                        <w:sz w:val="26"/>
                                        <w:szCs w:val="26"/>
                                      </w:rPr>
                                      <w:t>Lazarescou</w:t>
                                    </w:r>
                                    <w:proofErr w:type="spellEnd"/>
                                    <w:r>
                                      <w:rPr>
                                        <w:color w:val="2E2E2E" w:themeColor="accent2"/>
                                        <w:sz w:val="26"/>
                                        <w:szCs w:val="26"/>
                                      </w:rPr>
                                      <w:t>, Reagan Meagher</w:t>
                                    </w:r>
                                  </w:p>
                                </w:sdtContent>
                              </w:sdt>
                              <w:p w14:paraId="054A6EED" w14:textId="29785EA3" w:rsidR="0034295C" w:rsidRDefault="00CF256B">
                                <w:pPr>
                                  <w:pStyle w:val="NoSpacing"/>
                                </w:pPr>
                                <w:sdt>
                                  <w:sdtPr>
                                    <w:rPr>
                                      <w:color w:val="707070"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34295C">
                                      <w:rPr>
                                        <w:color w:val="707070" w:themeColor="text2"/>
                                      </w:rPr>
                                      <w:t>MSDS 6372 Applied Statistics: Project 1</w:t>
                                    </w:r>
                                  </w:sdtContent>
                                </w:sdt>
                              </w:p>
                            </w:tc>
                          </w:tr>
                        </w:tbl>
                        <w:p w14:paraId="5193C545" w14:textId="77777777" w:rsidR="0034295C" w:rsidRDefault="0034295C"/>
                      </w:txbxContent>
                    </v:textbox>
                    <w10:wrap anchorx="page" anchory="page"/>
                  </v:shape>
                </w:pict>
              </mc:Fallback>
            </mc:AlternateContent>
          </w:r>
          <w:r>
            <w:rPr>
              <w:noProof/>
            </w:rPr>
            <w:br w:type="page"/>
          </w:r>
        </w:p>
      </w:sdtContent>
    </w:sdt>
    <w:sdt>
      <w:sdtPr>
        <w:rPr>
          <w:rFonts w:asciiTheme="minorHAnsi" w:hAnsiTheme="minorHAnsi"/>
          <w:b/>
          <w:bCs/>
          <w:caps w:val="0"/>
          <w:color w:val="707070" w:themeColor="accent1"/>
          <w:spacing w:val="0"/>
          <w:sz w:val="22"/>
          <w:szCs w:val="22"/>
        </w:rPr>
        <w:id w:val="1296945579"/>
        <w:docPartObj>
          <w:docPartGallery w:val="Table of Contents"/>
          <w:docPartUnique/>
        </w:docPartObj>
      </w:sdtPr>
      <w:sdtEndPr>
        <w:rPr>
          <w:noProof/>
        </w:rPr>
      </w:sdtEndPr>
      <w:sdtContent>
        <w:p w14:paraId="247BF9CF" w14:textId="77777777" w:rsidR="00F7020E" w:rsidRDefault="00F7020E">
          <w:pPr>
            <w:pStyle w:val="TOCHeading"/>
          </w:pPr>
          <w:r>
            <w:t>Table of Contents</w:t>
          </w:r>
        </w:p>
        <w:p w14:paraId="64AA84F5" w14:textId="6D639519" w:rsidR="006131EE" w:rsidRDefault="00F7020E">
          <w:pPr>
            <w:pStyle w:val="TOC1"/>
            <w:tabs>
              <w:tab w:val="left" w:pos="440"/>
              <w:tab w:val="right" w:leader="dot" w:pos="8630"/>
            </w:tabs>
            <w:rPr>
              <w:rFonts w:eastAsiaTheme="minorEastAsia"/>
              <w:b w:val="0"/>
              <w:bCs w:val="0"/>
              <w:i w:val="0"/>
              <w:iCs w:val="0"/>
              <w:noProof/>
              <w:color w:val="auto"/>
              <w:lang w:eastAsia="en-US"/>
            </w:rPr>
          </w:pPr>
          <w:r>
            <w:rPr>
              <w:b w:val="0"/>
              <w:bCs w:val="0"/>
            </w:rPr>
            <w:fldChar w:fldCharType="begin"/>
          </w:r>
          <w:r>
            <w:instrText xml:space="preserve"> TOC \o "1-3" \h \z \u </w:instrText>
          </w:r>
          <w:r>
            <w:rPr>
              <w:b w:val="0"/>
              <w:bCs w:val="0"/>
            </w:rPr>
            <w:fldChar w:fldCharType="separate"/>
          </w:r>
          <w:hyperlink w:anchor="_Toc32261555" w:history="1">
            <w:r w:rsidR="006131EE" w:rsidRPr="00D778EB">
              <w:rPr>
                <w:rStyle w:val="Hyperlink"/>
                <w:noProof/>
              </w:rPr>
              <w:t>1.</w:t>
            </w:r>
            <w:r w:rsidR="006131EE">
              <w:rPr>
                <w:rFonts w:eastAsiaTheme="minorEastAsia"/>
                <w:b w:val="0"/>
                <w:bCs w:val="0"/>
                <w:i w:val="0"/>
                <w:iCs w:val="0"/>
                <w:noProof/>
                <w:color w:val="auto"/>
                <w:lang w:eastAsia="en-US"/>
              </w:rPr>
              <w:tab/>
            </w:r>
            <w:r w:rsidR="006131EE" w:rsidRPr="00D778EB">
              <w:rPr>
                <w:rStyle w:val="Hyperlink"/>
                <w:noProof/>
              </w:rPr>
              <w:t>Introduction</w:t>
            </w:r>
            <w:r w:rsidR="006131EE">
              <w:rPr>
                <w:noProof/>
                <w:webHidden/>
              </w:rPr>
              <w:tab/>
            </w:r>
            <w:r w:rsidR="006131EE">
              <w:rPr>
                <w:noProof/>
                <w:webHidden/>
              </w:rPr>
              <w:fldChar w:fldCharType="begin"/>
            </w:r>
            <w:r w:rsidR="006131EE">
              <w:rPr>
                <w:noProof/>
                <w:webHidden/>
              </w:rPr>
              <w:instrText xml:space="preserve"> PAGEREF _Toc32261555 \h </w:instrText>
            </w:r>
            <w:r w:rsidR="006131EE">
              <w:rPr>
                <w:noProof/>
                <w:webHidden/>
              </w:rPr>
            </w:r>
            <w:r w:rsidR="006131EE">
              <w:rPr>
                <w:noProof/>
                <w:webHidden/>
              </w:rPr>
              <w:fldChar w:fldCharType="separate"/>
            </w:r>
            <w:r w:rsidR="006131EE">
              <w:rPr>
                <w:noProof/>
                <w:webHidden/>
              </w:rPr>
              <w:t>21</w:t>
            </w:r>
            <w:r w:rsidR="006131EE">
              <w:rPr>
                <w:noProof/>
                <w:webHidden/>
              </w:rPr>
              <w:fldChar w:fldCharType="end"/>
            </w:r>
          </w:hyperlink>
        </w:p>
        <w:p w14:paraId="19878DF6" w14:textId="547BC7AC" w:rsidR="006131EE" w:rsidRDefault="00CF256B">
          <w:pPr>
            <w:pStyle w:val="TOC1"/>
            <w:tabs>
              <w:tab w:val="left" w:pos="440"/>
              <w:tab w:val="right" w:leader="dot" w:pos="8630"/>
            </w:tabs>
            <w:rPr>
              <w:rFonts w:eastAsiaTheme="minorEastAsia"/>
              <w:b w:val="0"/>
              <w:bCs w:val="0"/>
              <w:i w:val="0"/>
              <w:iCs w:val="0"/>
              <w:noProof/>
              <w:color w:val="auto"/>
              <w:lang w:eastAsia="en-US"/>
            </w:rPr>
          </w:pPr>
          <w:hyperlink w:anchor="_Toc32261559" w:history="1">
            <w:r w:rsidR="006131EE" w:rsidRPr="00D778EB">
              <w:rPr>
                <w:rStyle w:val="Hyperlink"/>
                <w:noProof/>
              </w:rPr>
              <w:t>2.</w:t>
            </w:r>
            <w:r w:rsidR="006131EE">
              <w:rPr>
                <w:rFonts w:eastAsiaTheme="minorEastAsia"/>
                <w:b w:val="0"/>
                <w:bCs w:val="0"/>
                <w:i w:val="0"/>
                <w:iCs w:val="0"/>
                <w:noProof/>
                <w:color w:val="auto"/>
                <w:lang w:eastAsia="en-US"/>
              </w:rPr>
              <w:tab/>
            </w:r>
            <w:r w:rsidR="006131EE" w:rsidRPr="00D778EB">
              <w:rPr>
                <w:rStyle w:val="Hyperlink"/>
                <w:noProof/>
              </w:rPr>
              <w:t>Data description</w:t>
            </w:r>
            <w:r w:rsidR="006131EE">
              <w:rPr>
                <w:noProof/>
                <w:webHidden/>
              </w:rPr>
              <w:tab/>
            </w:r>
            <w:r w:rsidR="006131EE">
              <w:rPr>
                <w:noProof/>
                <w:webHidden/>
              </w:rPr>
              <w:fldChar w:fldCharType="begin"/>
            </w:r>
            <w:r w:rsidR="006131EE">
              <w:rPr>
                <w:noProof/>
                <w:webHidden/>
              </w:rPr>
              <w:instrText xml:space="preserve"> PAGEREF _Toc32261559 \h </w:instrText>
            </w:r>
            <w:r w:rsidR="006131EE">
              <w:rPr>
                <w:noProof/>
                <w:webHidden/>
              </w:rPr>
            </w:r>
            <w:r w:rsidR="006131EE">
              <w:rPr>
                <w:noProof/>
                <w:webHidden/>
              </w:rPr>
              <w:fldChar w:fldCharType="separate"/>
            </w:r>
            <w:r w:rsidR="006131EE">
              <w:rPr>
                <w:noProof/>
                <w:webHidden/>
              </w:rPr>
              <w:t>21</w:t>
            </w:r>
            <w:r w:rsidR="006131EE">
              <w:rPr>
                <w:noProof/>
                <w:webHidden/>
              </w:rPr>
              <w:fldChar w:fldCharType="end"/>
            </w:r>
          </w:hyperlink>
        </w:p>
        <w:p w14:paraId="478BCA2D" w14:textId="55C667E6" w:rsidR="006131EE" w:rsidRDefault="00CF256B">
          <w:pPr>
            <w:pStyle w:val="TOC1"/>
            <w:tabs>
              <w:tab w:val="left" w:pos="440"/>
              <w:tab w:val="right" w:leader="dot" w:pos="8630"/>
            </w:tabs>
            <w:rPr>
              <w:rFonts w:eastAsiaTheme="minorEastAsia"/>
              <w:b w:val="0"/>
              <w:bCs w:val="0"/>
              <w:i w:val="0"/>
              <w:iCs w:val="0"/>
              <w:noProof/>
              <w:color w:val="auto"/>
              <w:lang w:eastAsia="en-US"/>
            </w:rPr>
          </w:pPr>
          <w:hyperlink w:anchor="_Toc32261595" w:history="1">
            <w:r w:rsidR="006131EE" w:rsidRPr="00D778EB">
              <w:rPr>
                <w:rStyle w:val="Hyperlink"/>
                <w:noProof/>
              </w:rPr>
              <w:t>3.</w:t>
            </w:r>
            <w:r w:rsidR="006131EE">
              <w:rPr>
                <w:rFonts w:eastAsiaTheme="minorEastAsia"/>
                <w:b w:val="0"/>
                <w:bCs w:val="0"/>
                <w:i w:val="0"/>
                <w:iCs w:val="0"/>
                <w:noProof/>
                <w:color w:val="auto"/>
                <w:lang w:eastAsia="en-US"/>
              </w:rPr>
              <w:tab/>
            </w:r>
            <w:r w:rsidR="006131EE" w:rsidRPr="00D778EB">
              <w:rPr>
                <w:rStyle w:val="Hyperlink"/>
                <w:noProof/>
              </w:rPr>
              <w:t>Exploratory data analysis (EDA)</w:t>
            </w:r>
            <w:r w:rsidR="006131EE">
              <w:rPr>
                <w:noProof/>
                <w:webHidden/>
              </w:rPr>
              <w:tab/>
            </w:r>
            <w:r w:rsidR="006131EE">
              <w:rPr>
                <w:noProof/>
                <w:webHidden/>
              </w:rPr>
              <w:fldChar w:fldCharType="begin"/>
            </w:r>
            <w:r w:rsidR="006131EE">
              <w:rPr>
                <w:noProof/>
                <w:webHidden/>
              </w:rPr>
              <w:instrText xml:space="preserve"> PAGEREF _Toc32261595 \h </w:instrText>
            </w:r>
            <w:r w:rsidR="006131EE">
              <w:rPr>
                <w:noProof/>
                <w:webHidden/>
              </w:rPr>
            </w:r>
            <w:r w:rsidR="006131EE">
              <w:rPr>
                <w:noProof/>
                <w:webHidden/>
              </w:rPr>
              <w:fldChar w:fldCharType="separate"/>
            </w:r>
            <w:r w:rsidR="006131EE">
              <w:rPr>
                <w:noProof/>
                <w:webHidden/>
              </w:rPr>
              <w:t>22</w:t>
            </w:r>
            <w:r w:rsidR="006131EE">
              <w:rPr>
                <w:noProof/>
                <w:webHidden/>
              </w:rPr>
              <w:fldChar w:fldCharType="end"/>
            </w:r>
          </w:hyperlink>
        </w:p>
        <w:p w14:paraId="230D3DA8" w14:textId="1E15C8F8" w:rsidR="006131EE" w:rsidRDefault="00CF256B">
          <w:pPr>
            <w:pStyle w:val="TOC1"/>
            <w:tabs>
              <w:tab w:val="left" w:pos="440"/>
              <w:tab w:val="right" w:leader="dot" w:pos="8630"/>
            </w:tabs>
            <w:rPr>
              <w:rFonts w:eastAsiaTheme="minorEastAsia"/>
              <w:b w:val="0"/>
              <w:bCs w:val="0"/>
              <w:i w:val="0"/>
              <w:iCs w:val="0"/>
              <w:noProof/>
              <w:color w:val="auto"/>
              <w:lang w:eastAsia="en-US"/>
            </w:rPr>
          </w:pPr>
          <w:hyperlink w:anchor="_Toc32261605" w:history="1">
            <w:r w:rsidR="006131EE" w:rsidRPr="00D778EB">
              <w:rPr>
                <w:rStyle w:val="Hyperlink"/>
                <w:noProof/>
              </w:rPr>
              <w:t>4.</w:t>
            </w:r>
            <w:r w:rsidR="006131EE">
              <w:rPr>
                <w:rFonts w:eastAsiaTheme="minorEastAsia"/>
                <w:b w:val="0"/>
                <w:bCs w:val="0"/>
                <w:i w:val="0"/>
                <w:iCs w:val="0"/>
                <w:noProof/>
                <w:color w:val="auto"/>
                <w:lang w:eastAsia="en-US"/>
              </w:rPr>
              <w:tab/>
            </w:r>
            <w:r w:rsidR="006131EE" w:rsidRPr="00D778EB">
              <w:rPr>
                <w:rStyle w:val="Hyperlink"/>
                <w:noProof/>
              </w:rPr>
              <w:t>Objective 1: inuitive multilinear regression model</w:t>
            </w:r>
            <w:r w:rsidR="006131EE">
              <w:rPr>
                <w:noProof/>
                <w:webHidden/>
              </w:rPr>
              <w:tab/>
            </w:r>
            <w:r w:rsidR="006131EE">
              <w:rPr>
                <w:noProof/>
                <w:webHidden/>
              </w:rPr>
              <w:fldChar w:fldCharType="begin"/>
            </w:r>
            <w:r w:rsidR="006131EE">
              <w:rPr>
                <w:noProof/>
                <w:webHidden/>
              </w:rPr>
              <w:instrText xml:space="preserve"> PAGEREF _Toc32261605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4E032B73" w14:textId="0D100872"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06" w:history="1">
            <w:r w:rsidR="006131EE" w:rsidRPr="00D778EB">
              <w:rPr>
                <w:rStyle w:val="Hyperlink"/>
                <w:noProof/>
              </w:rPr>
              <w:t>A.</w:t>
            </w:r>
            <w:r w:rsidR="006131EE">
              <w:rPr>
                <w:rFonts w:eastAsiaTheme="minorEastAsia"/>
                <w:b w:val="0"/>
                <w:bCs w:val="0"/>
                <w:noProof/>
                <w:color w:val="auto"/>
                <w:sz w:val="24"/>
                <w:szCs w:val="24"/>
                <w:lang w:eastAsia="en-US"/>
              </w:rPr>
              <w:tab/>
            </w:r>
            <w:r w:rsidR="006131EE" w:rsidRPr="00D778EB">
              <w:rPr>
                <w:rStyle w:val="Hyperlink"/>
                <w:noProof/>
              </w:rPr>
              <w:t>Problem Statement</w:t>
            </w:r>
            <w:r w:rsidR="006131EE">
              <w:rPr>
                <w:noProof/>
                <w:webHidden/>
              </w:rPr>
              <w:tab/>
            </w:r>
            <w:r w:rsidR="006131EE">
              <w:rPr>
                <w:noProof/>
                <w:webHidden/>
              </w:rPr>
              <w:fldChar w:fldCharType="begin"/>
            </w:r>
            <w:r w:rsidR="006131EE">
              <w:rPr>
                <w:noProof/>
                <w:webHidden/>
              </w:rPr>
              <w:instrText xml:space="preserve"> PAGEREF _Toc32261606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18D35E6B" w14:textId="0E11B4EB"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08" w:history="1">
            <w:r w:rsidR="006131EE" w:rsidRPr="00D778EB">
              <w:rPr>
                <w:rStyle w:val="Hyperlink"/>
                <w:noProof/>
              </w:rPr>
              <w:t>B.</w:t>
            </w:r>
            <w:r w:rsidR="006131EE">
              <w:rPr>
                <w:rFonts w:eastAsiaTheme="minorEastAsia"/>
                <w:b w:val="0"/>
                <w:bCs w:val="0"/>
                <w:noProof/>
                <w:color w:val="auto"/>
                <w:sz w:val="24"/>
                <w:szCs w:val="24"/>
                <w:lang w:eastAsia="en-US"/>
              </w:rPr>
              <w:tab/>
            </w:r>
            <w:r w:rsidR="006131EE" w:rsidRPr="00D778EB">
              <w:rPr>
                <w:rStyle w:val="Hyperlink"/>
                <w:noProof/>
              </w:rPr>
              <w:t>Model</w:t>
            </w:r>
            <w:r w:rsidR="006131EE">
              <w:rPr>
                <w:noProof/>
                <w:webHidden/>
              </w:rPr>
              <w:tab/>
            </w:r>
            <w:r w:rsidR="006131EE">
              <w:rPr>
                <w:noProof/>
                <w:webHidden/>
              </w:rPr>
              <w:fldChar w:fldCharType="begin"/>
            </w:r>
            <w:r w:rsidR="006131EE">
              <w:rPr>
                <w:noProof/>
                <w:webHidden/>
              </w:rPr>
              <w:instrText xml:space="preserve"> PAGEREF _Toc32261608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7FD9E6FD" w14:textId="40A6B8B8"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09" w:history="1">
            <w:r w:rsidR="006131EE" w:rsidRPr="00D778EB">
              <w:rPr>
                <w:rStyle w:val="Hyperlink"/>
                <w:noProof/>
              </w:rPr>
              <w:t>C.</w:t>
            </w:r>
            <w:r w:rsidR="006131EE">
              <w:rPr>
                <w:rFonts w:eastAsiaTheme="minorEastAsia"/>
                <w:b w:val="0"/>
                <w:bCs w:val="0"/>
                <w:noProof/>
                <w:color w:val="auto"/>
                <w:sz w:val="24"/>
                <w:szCs w:val="24"/>
                <w:lang w:eastAsia="en-US"/>
              </w:rPr>
              <w:tab/>
            </w:r>
            <w:r w:rsidR="006131EE" w:rsidRPr="00D778EB">
              <w:rPr>
                <w:rStyle w:val="Hyperlink"/>
                <w:noProof/>
              </w:rPr>
              <w:t>Comparing Models</w:t>
            </w:r>
            <w:r w:rsidR="006131EE">
              <w:rPr>
                <w:noProof/>
                <w:webHidden/>
              </w:rPr>
              <w:tab/>
            </w:r>
            <w:r w:rsidR="006131EE">
              <w:rPr>
                <w:noProof/>
                <w:webHidden/>
              </w:rPr>
              <w:fldChar w:fldCharType="begin"/>
            </w:r>
            <w:r w:rsidR="006131EE">
              <w:rPr>
                <w:noProof/>
                <w:webHidden/>
              </w:rPr>
              <w:instrText xml:space="preserve"> PAGEREF _Toc32261609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657F79FC" w14:textId="067EA980" w:rsidR="006131EE" w:rsidRDefault="00CF256B">
          <w:pPr>
            <w:pStyle w:val="TOC2"/>
            <w:tabs>
              <w:tab w:val="right" w:leader="dot" w:pos="8630"/>
            </w:tabs>
            <w:rPr>
              <w:rFonts w:eastAsiaTheme="minorEastAsia"/>
              <w:b w:val="0"/>
              <w:bCs w:val="0"/>
              <w:noProof/>
              <w:color w:val="auto"/>
              <w:sz w:val="24"/>
              <w:szCs w:val="24"/>
              <w:lang w:eastAsia="en-US"/>
            </w:rPr>
          </w:pPr>
          <w:hyperlink w:anchor="_Toc32261610" w:history="1">
            <w:r w:rsidR="006131EE" w:rsidRPr="00D778EB">
              <w:rPr>
                <w:rStyle w:val="Hyperlink"/>
                <w:noProof/>
              </w:rPr>
              <w:t>We worked on comparing a different models using intuitiveness and multiple automatic selection methodologies offered through software packages such as: forward, backward, seqrep. We well as, LASSO/LARS. The strength of these different models can be seen below in our adjusted r</w:t>
            </w:r>
            <w:r w:rsidR="006131EE" w:rsidRPr="00D778EB">
              <w:rPr>
                <w:rStyle w:val="Hyperlink"/>
                <w:noProof/>
                <w:vertAlign w:val="superscript"/>
              </w:rPr>
              <w:t>2</w:t>
            </w:r>
            <w:r w:rsidR="006131EE" w:rsidRPr="00D778EB">
              <w:rPr>
                <w:rStyle w:val="Hyperlink"/>
                <w:noProof/>
              </w:rPr>
              <w:t>.</w:t>
            </w:r>
            <w:r w:rsidR="006131EE">
              <w:rPr>
                <w:noProof/>
                <w:webHidden/>
              </w:rPr>
              <w:tab/>
            </w:r>
            <w:r w:rsidR="006131EE">
              <w:rPr>
                <w:noProof/>
                <w:webHidden/>
              </w:rPr>
              <w:fldChar w:fldCharType="begin"/>
            </w:r>
            <w:r w:rsidR="006131EE">
              <w:rPr>
                <w:noProof/>
                <w:webHidden/>
              </w:rPr>
              <w:instrText xml:space="preserve"> PAGEREF _Toc32261610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66779EF9" w14:textId="1645AEE9" w:rsidR="006131EE" w:rsidRDefault="00CF256B">
          <w:pPr>
            <w:pStyle w:val="TOC2"/>
            <w:tabs>
              <w:tab w:val="right" w:leader="dot" w:pos="8630"/>
            </w:tabs>
            <w:rPr>
              <w:rFonts w:eastAsiaTheme="minorEastAsia"/>
              <w:b w:val="0"/>
              <w:bCs w:val="0"/>
              <w:noProof/>
              <w:color w:val="auto"/>
              <w:sz w:val="24"/>
              <w:szCs w:val="24"/>
              <w:lang w:eastAsia="en-US"/>
            </w:rPr>
          </w:pPr>
          <w:hyperlink w:anchor="_Toc32261611" w:history="1">
            <w:r w:rsidR="006131EE" w:rsidRPr="00D778EB">
              <w:rPr>
                <w:rStyle w:val="Hyperlink"/>
                <w:noProof/>
              </w:rPr>
              <w:t>The final model we went with is our intuitive model and you can follow the analysis below.</w:t>
            </w:r>
            <w:r w:rsidR="006131EE">
              <w:rPr>
                <w:noProof/>
                <w:webHidden/>
              </w:rPr>
              <w:tab/>
            </w:r>
            <w:r w:rsidR="006131EE">
              <w:rPr>
                <w:noProof/>
                <w:webHidden/>
              </w:rPr>
              <w:fldChar w:fldCharType="begin"/>
            </w:r>
            <w:r w:rsidR="006131EE">
              <w:rPr>
                <w:noProof/>
                <w:webHidden/>
              </w:rPr>
              <w:instrText xml:space="preserve"> PAGEREF _Toc32261611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161A9BEA" w14:textId="0F9A2F14" w:rsidR="006131EE" w:rsidRDefault="00CF256B">
          <w:pPr>
            <w:pStyle w:val="TOC3"/>
            <w:tabs>
              <w:tab w:val="left" w:pos="880"/>
              <w:tab w:val="right" w:leader="dot" w:pos="8630"/>
            </w:tabs>
            <w:rPr>
              <w:rFonts w:eastAsiaTheme="minorEastAsia"/>
              <w:noProof/>
              <w:color w:val="auto"/>
              <w:sz w:val="24"/>
              <w:szCs w:val="24"/>
              <w:lang w:eastAsia="en-US"/>
            </w:rPr>
          </w:pPr>
          <w:hyperlink w:anchor="_Toc32261612" w:history="1">
            <w:r w:rsidR="006131EE" w:rsidRPr="00D778EB">
              <w:rPr>
                <w:rStyle w:val="Hyperlink"/>
                <w:noProof/>
              </w:rPr>
              <w:t>i.</w:t>
            </w:r>
            <w:r w:rsidR="006131EE">
              <w:rPr>
                <w:rFonts w:eastAsiaTheme="minorEastAsia"/>
                <w:noProof/>
                <w:color w:val="auto"/>
                <w:sz w:val="24"/>
                <w:szCs w:val="24"/>
                <w:lang w:eastAsia="en-US"/>
              </w:rPr>
              <w:tab/>
            </w:r>
            <w:r w:rsidR="006131EE" w:rsidRPr="00D778EB">
              <w:rPr>
                <w:rStyle w:val="Hyperlink"/>
                <w:noProof/>
              </w:rPr>
              <w:t>Intuitive: Figure XX for code and model output in R</w:t>
            </w:r>
            <w:r w:rsidR="006131EE">
              <w:rPr>
                <w:noProof/>
                <w:webHidden/>
              </w:rPr>
              <w:tab/>
            </w:r>
            <w:r w:rsidR="006131EE">
              <w:rPr>
                <w:noProof/>
                <w:webHidden/>
              </w:rPr>
              <w:fldChar w:fldCharType="begin"/>
            </w:r>
            <w:r w:rsidR="006131EE">
              <w:rPr>
                <w:noProof/>
                <w:webHidden/>
              </w:rPr>
              <w:instrText xml:space="preserve"> PAGEREF _Toc32261612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15DC113D" w14:textId="4403BAE9" w:rsidR="006131EE" w:rsidRDefault="00CF256B">
          <w:pPr>
            <w:pStyle w:val="TOC2"/>
            <w:tabs>
              <w:tab w:val="right" w:leader="dot" w:pos="8630"/>
            </w:tabs>
            <w:rPr>
              <w:rFonts w:eastAsiaTheme="minorEastAsia"/>
              <w:b w:val="0"/>
              <w:bCs w:val="0"/>
              <w:noProof/>
              <w:color w:val="auto"/>
              <w:sz w:val="24"/>
              <w:szCs w:val="24"/>
              <w:lang w:eastAsia="en-US"/>
            </w:rPr>
          </w:pPr>
          <w:hyperlink w:anchor="_Toc32261613" w:history="1">
            <w:r w:rsidR="006131EE" w:rsidRPr="00D778EB">
              <w:rPr>
                <w:rStyle w:val="Hyperlink"/>
                <w:noProof/>
              </w:rPr>
              <w:t>Using automatic selection methods with the below models we chose to include interaction terms between all of the continuous independent variables. After logical reduction of variables in our EDA we were left with fewer variables then preferred when doing selection methods. With the addition of the interaction terms of the continuous independent variables then we are adding complexity to our models that would help with a better prediction.</w:t>
            </w:r>
            <w:r w:rsidR="006131EE">
              <w:rPr>
                <w:noProof/>
                <w:webHidden/>
              </w:rPr>
              <w:tab/>
            </w:r>
            <w:r w:rsidR="006131EE">
              <w:rPr>
                <w:noProof/>
                <w:webHidden/>
              </w:rPr>
              <w:fldChar w:fldCharType="begin"/>
            </w:r>
            <w:r w:rsidR="006131EE">
              <w:rPr>
                <w:noProof/>
                <w:webHidden/>
              </w:rPr>
              <w:instrText xml:space="preserve"> PAGEREF _Toc32261613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368E1199" w14:textId="2CB0F64F" w:rsidR="006131EE" w:rsidRDefault="00CF256B">
          <w:pPr>
            <w:pStyle w:val="TOC3"/>
            <w:tabs>
              <w:tab w:val="left" w:pos="880"/>
              <w:tab w:val="right" w:leader="dot" w:pos="8630"/>
            </w:tabs>
            <w:rPr>
              <w:rFonts w:eastAsiaTheme="minorEastAsia"/>
              <w:noProof/>
              <w:color w:val="auto"/>
              <w:sz w:val="24"/>
              <w:szCs w:val="24"/>
              <w:lang w:eastAsia="en-US"/>
            </w:rPr>
          </w:pPr>
          <w:hyperlink w:anchor="_Toc32261614" w:history="1">
            <w:r w:rsidR="006131EE" w:rsidRPr="00D778EB">
              <w:rPr>
                <w:rStyle w:val="Hyperlink"/>
                <w:noProof/>
              </w:rPr>
              <w:t>ii.</w:t>
            </w:r>
            <w:r w:rsidR="006131EE">
              <w:rPr>
                <w:rFonts w:eastAsiaTheme="minorEastAsia"/>
                <w:noProof/>
                <w:color w:val="auto"/>
                <w:sz w:val="24"/>
                <w:szCs w:val="24"/>
                <w:lang w:eastAsia="en-US"/>
              </w:rPr>
              <w:tab/>
            </w:r>
            <w:r w:rsidR="006131EE" w:rsidRPr="00D778EB">
              <w:rPr>
                <w:rStyle w:val="Hyperlink"/>
                <w:noProof/>
              </w:rPr>
              <w:t>Forward: Figure XX for code and model output in R</w:t>
            </w:r>
            <w:r w:rsidR="006131EE">
              <w:rPr>
                <w:noProof/>
                <w:webHidden/>
              </w:rPr>
              <w:tab/>
            </w:r>
            <w:r w:rsidR="006131EE">
              <w:rPr>
                <w:noProof/>
                <w:webHidden/>
              </w:rPr>
              <w:fldChar w:fldCharType="begin"/>
            </w:r>
            <w:r w:rsidR="006131EE">
              <w:rPr>
                <w:noProof/>
                <w:webHidden/>
              </w:rPr>
              <w:instrText xml:space="preserve"> PAGEREF _Toc32261614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0345FC84" w14:textId="0ACE387C" w:rsidR="006131EE" w:rsidRDefault="00CF256B">
          <w:pPr>
            <w:pStyle w:val="TOC3"/>
            <w:tabs>
              <w:tab w:val="left" w:pos="880"/>
              <w:tab w:val="right" w:leader="dot" w:pos="8630"/>
            </w:tabs>
            <w:rPr>
              <w:rFonts w:eastAsiaTheme="minorEastAsia"/>
              <w:noProof/>
              <w:color w:val="auto"/>
              <w:sz w:val="24"/>
              <w:szCs w:val="24"/>
              <w:lang w:eastAsia="en-US"/>
            </w:rPr>
          </w:pPr>
          <w:hyperlink w:anchor="_Toc32261615" w:history="1">
            <w:r w:rsidR="006131EE" w:rsidRPr="00D778EB">
              <w:rPr>
                <w:rStyle w:val="Hyperlink"/>
                <w:noProof/>
              </w:rPr>
              <w:t>iii.</w:t>
            </w:r>
            <w:r w:rsidR="006131EE">
              <w:rPr>
                <w:rFonts w:eastAsiaTheme="minorEastAsia"/>
                <w:noProof/>
                <w:color w:val="auto"/>
                <w:sz w:val="24"/>
                <w:szCs w:val="24"/>
                <w:lang w:eastAsia="en-US"/>
              </w:rPr>
              <w:tab/>
            </w:r>
            <w:r w:rsidR="006131EE" w:rsidRPr="00D778EB">
              <w:rPr>
                <w:rStyle w:val="Hyperlink"/>
                <w:noProof/>
              </w:rPr>
              <w:t>Backward: Figure XX for code and model output in R</w:t>
            </w:r>
            <w:r w:rsidR="006131EE">
              <w:rPr>
                <w:noProof/>
                <w:webHidden/>
              </w:rPr>
              <w:tab/>
            </w:r>
            <w:r w:rsidR="006131EE">
              <w:rPr>
                <w:noProof/>
                <w:webHidden/>
              </w:rPr>
              <w:fldChar w:fldCharType="begin"/>
            </w:r>
            <w:r w:rsidR="006131EE">
              <w:rPr>
                <w:noProof/>
                <w:webHidden/>
              </w:rPr>
              <w:instrText xml:space="preserve"> PAGEREF _Toc32261615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2EF516F1" w14:textId="46B97BD5" w:rsidR="006131EE" w:rsidRDefault="00CF256B">
          <w:pPr>
            <w:pStyle w:val="TOC3"/>
            <w:tabs>
              <w:tab w:val="left" w:pos="880"/>
              <w:tab w:val="right" w:leader="dot" w:pos="8630"/>
            </w:tabs>
            <w:rPr>
              <w:rFonts w:eastAsiaTheme="minorEastAsia"/>
              <w:noProof/>
              <w:color w:val="auto"/>
              <w:sz w:val="24"/>
              <w:szCs w:val="24"/>
              <w:lang w:eastAsia="en-US"/>
            </w:rPr>
          </w:pPr>
          <w:hyperlink w:anchor="_Toc32261616" w:history="1">
            <w:r w:rsidR="006131EE" w:rsidRPr="00D778EB">
              <w:rPr>
                <w:rStyle w:val="Hyperlink"/>
                <w:noProof/>
              </w:rPr>
              <w:t>iv.</w:t>
            </w:r>
            <w:r w:rsidR="006131EE">
              <w:rPr>
                <w:rFonts w:eastAsiaTheme="minorEastAsia"/>
                <w:noProof/>
                <w:color w:val="auto"/>
                <w:sz w:val="24"/>
                <w:szCs w:val="24"/>
                <w:lang w:eastAsia="en-US"/>
              </w:rPr>
              <w:tab/>
            </w:r>
            <w:r w:rsidR="006131EE" w:rsidRPr="00D778EB">
              <w:rPr>
                <w:rStyle w:val="Hyperlink"/>
                <w:noProof/>
              </w:rPr>
              <w:t>Seqrep: Figure XX for code and model output in R</w:t>
            </w:r>
            <w:r w:rsidR="006131EE">
              <w:rPr>
                <w:noProof/>
                <w:webHidden/>
              </w:rPr>
              <w:tab/>
            </w:r>
            <w:r w:rsidR="006131EE">
              <w:rPr>
                <w:noProof/>
                <w:webHidden/>
              </w:rPr>
              <w:fldChar w:fldCharType="begin"/>
            </w:r>
            <w:r w:rsidR="006131EE">
              <w:rPr>
                <w:noProof/>
                <w:webHidden/>
              </w:rPr>
              <w:instrText xml:space="preserve"> PAGEREF _Toc32261616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0B7DDDDE" w14:textId="02D0C027" w:rsidR="006131EE" w:rsidRDefault="00CF256B">
          <w:pPr>
            <w:pStyle w:val="TOC2"/>
            <w:tabs>
              <w:tab w:val="right" w:leader="dot" w:pos="8630"/>
            </w:tabs>
            <w:rPr>
              <w:rFonts w:eastAsiaTheme="minorEastAsia"/>
              <w:b w:val="0"/>
              <w:bCs w:val="0"/>
              <w:noProof/>
              <w:color w:val="auto"/>
              <w:sz w:val="24"/>
              <w:szCs w:val="24"/>
              <w:lang w:eastAsia="en-US"/>
            </w:rPr>
          </w:pPr>
          <w:hyperlink w:anchor="_Toc32261617" w:history="1">
            <w:r w:rsidR="006131EE" w:rsidRPr="00D778EB">
              <w:rPr>
                <w:rStyle w:val="Hyperlink"/>
                <w:noProof/>
              </w:rPr>
              <w:t>Based on our above adjusted r</w:t>
            </w:r>
            <w:r w:rsidR="006131EE" w:rsidRPr="00D778EB">
              <w:rPr>
                <w:rStyle w:val="Hyperlink"/>
                <w:noProof/>
                <w:vertAlign w:val="superscript"/>
              </w:rPr>
              <w:t>2</w:t>
            </w:r>
            <w:r w:rsidR="006131EE" w:rsidRPr="00D778EB">
              <w:rPr>
                <w:rStyle w:val="Hyperlink"/>
                <w:noProof/>
              </w:rPr>
              <w:t xml:space="preserve"> chart we can conclude that the strongest model is formed by our intuitive model. We acknowledge the adjusted r2 for our intuitive model may be larger than those others shown, however it is still not as strong as we would like. This again supports the possible conclusion that a multiple linear regression model may not be the best fit for our data.</w:t>
            </w:r>
            <w:r w:rsidR="006131EE">
              <w:rPr>
                <w:noProof/>
                <w:webHidden/>
              </w:rPr>
              <w:tab/>
            </w:r>
            <w:r w:rsidR="006131EE">
              <w:rPr>
                <w:noProof/>
                <w:webHidden/>
              </w:rPr>
              <w:fldChar w:fldCharType="begin"/>
            </w:r>
            <w:r w:rsidR="006131EE">
              <w:rPr>
                <w:noProof/>
                <w:webHidden/>
              </w:rPr>
              <w:instrText xml:space="preserve"> PAGEREF _Toc32261617 \h </w:instrText>
            </w:r>
            <w:r w:rsidR="006131EE">
              <w:rPr>
                <w:noProof/>
                <w:webHidden/>
              </w:rPr>
            </w:r>
            <w:r w:rsidR="006131EE">
              <w:rPr>
                <w:noProof/>
                <w:webHidden/>
              </w:rPr>
              <w:fldChar w:fldCharType="separate"/>
            </w:r>
            <w:r w:rsidR="006131EE">
              <w:rPr>
                <w:noProof/>
                <w:webHidden/>
              </w:rPr>
              <w:t>24</w:t>
            </w:r>
            <w:r w:rsidR="006131EE">
              <w:rPr>
                <w:noProof/>
                <w:webHidden/>
              </w:rPr>
              <w:fldChar w:fldCharType="end"/>
            </w:r>
          </w:hyperlink>
        </w:p>
        <w:p w14:paraId="76B54E9C" w14:textId="234B5340" w:rsidR="006131EE" w:rsidRDefault="00CF256B">
          <w:pPr>
            <w:pStyle w:val="TOC3"/>
            <w:tabs>
              <w:tab w:val="left" w:pos="880"/>
              <w:tab w:val="right" w:leader="dot" w:pos="8630"/>
            </w:tabs>
            <w:rPr>
              <w:rFonts w:eastAsiaTheme="minorEastAsia"/>
              <w:noProof/>
              <w:color w:val="auto"/>
              <w:sz w:val="24"/>
              <w:szCs w:val="24"/>
              <w:lang w:eastAsia="en-US"/>
            </w:rPr>
          </w:pPr>
          <w:hyperlink w:anchor="_Toc32261618" w:history="1">
            <w:r w:rsidR="006131EE" w:rsidRPr="00D778EB">
              <w:rPr>
                <w:rStyle w:val="Hyperlink"/>
                <w:noProof/>
              </w:rPr>
              <w:t>v.</w:t>
            </w:r>
            <w:r w:rsidR="006131EE">
              <w:rPr>
                <w:rFonts w:eastAsiaTheme="minorEastAsia"/>
                <w:noProof/>
                <w:color w:val="auto"/>
                <w:sz w:val="24"/>
                <w:szCs w:val="24"/>
                <w:lang w:eastAsia="en-US"/>
              </w:rPr>
              <w:tab/>
            </w:r>
            <w:r w:rsidR="006131EE" w:rsidRPr="00D778EB">
              <w:rPr>
                <w:rStyle w:val="Hyperlink"/>
                <w:noProof/>
              </w:rPr>
              <w:t>LASSO: Figure XX for code and model output in R</w:t>
            </w:r>
            <w:r w:rsidR="006131EE">
              <w:rPr>
                <w:noProof/>
                <w:webHidden/>
              </w:rPr>
              <w:tab/>
            </w:r>
            <w:r w:rsidR="006131EE">
              <w:rPr>
                <w:noProof/>
                <w:webHidden/>
              </w:rPr>
              <w:fldChar w:fldCharType="begin"/>
            </w:r>
            <w:r w:rsidR="006131EE">
              <w:rPr>
                <w:noProof/>
                <w:webHidden/>
              </w:rPr>
              <w:instrText xml:space="preserve"> PAGEREF _Toc32261618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2495A305" w14:textId="23EA23EC" w:rsidR="006131EE" w:rsidRDefault="00CF256B">
          <w:pPr>
            <w:pStyle w:val="TOC3"/>
            <w:tabs>
              <w:tab w:val="left" w:pos="880"/>
              <w:tab w:val="right" w:leader="dot" w:pos="8630"/>
            </w:tabs>
            <w:rPr>
              <w:rFonts w:eastAsiaTheme="minorEastAsia"/>
              <w:noProof/>
              <w:color w:val="auto"/>
              <w:sz w:val="24"/>
              <w:szCs w:val="24"/>
              <w:lang w:eastAsia="en-US"/>
            </w:rPr>
          </w:pPr>
          <w:hyperlink w:anchor="_Toc32261619" w:history="1">
            <w:r w:rsidR="006131EE" w:rsidRPr="00D778EB">
              <w:rPr>
                <w:rStyle w:val="Hyperlink"/>
                <w:noProof/>
              </w:rPr>
              <w:t>vi.</w:t>
            </w:r>
            <w:r w:rsidR="006131EE">
              <w:rPr>
                <w:rFonts w:eastAsiaTheme="minorEastAsia"/>
                <w:noProof/>
                <w:color w:val="auto"/>
                <w:sz w:val="24"/>
                <w:szCs w:val="24"/>
                <w:lang w:eastAsia="en-US"/>
              </w:rPr>
              <w:tab/>
            </w:r>
            <w:r w:rsidR="006131EE" w:rsidRPr="00D778EB">
              <w:rPr>
                <w:rStyle w:val="Hyperlink"/>
                <w:noProof/>
              </w:rPr>
              <w:t>Adj R2 Chart between tried models (Figure XX)</w:t>
            </w:r>
            <w:r w:rsidR="006131EE">
              <w:rPr>
                <w:noProof/>
                <w:webHidden/>
              </w:rPr>
              <w:tab/>
            </w:r>
            <w:r w:rsidR="006131EE">
              <w:rPr>
                <w:noProof/>
                <w:webHidden/>
              </w:rPr>
              <w:fldChar w:fldCharType="begin"/>
            </w:r>
            <w:r w:rsidR="006131EE">
              <w:rPr>
                <w:noProof/>
                <w:webHidden/>
              </w:rPr>
              <w:instrText xml:space="preserve"> PAGEREF _Toc32261619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1B9BC378" w14:textId="3445ED11"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20" w:history="1">
            <w:r w:rsidR="006131EE" w:rsidRPr="00D778EB">
              <w:rPr>
                <w:rStyle w:val="Hyperlink"/>
                <w:noProof/>
              </w:rPr>
              <w:t>D.</w:t>
            </w:r>
            <w:r w:rsidR="006131EE">
              <w:rPr>
                <w:rFonts w:eastAsiaTheme="minorEastAsia"/>
                <w:b w:val="0"/>
                <w:bCs w:val="0"/>
                <w:noProof/>
                <w:color w:val="auto"/>
                <w:sz w:val="24"/>
                <w:szCs w:val="24"/>
                <w:lang w:eastAsia="en-US"/>
              </w:rPr>
              <w:tab/>
            </w:r>
            <w:r w:rsidR="006131EE" w:rsidRPr="00D778EB">
              <w:rPr>
                <w:rStyle w:val="Hyperlink"/>
                <w:noProof/>
              </w:rPr>
              <w:t>Assumptions: Intuitive</w:t>
            </w:r>
            <w:r w:rsidR="006131EE">
              <w:rPr>
                <w:noProof/>
                <w:webHidden/>
              </w:rPr>
              <w:tab/>
            </w:r>
            <w:r w:rsidR="006131EE">
              <w:rPr>
                <w:noProof/>
                <w:webHidden/>
              </w:rPr>
              <w:fldChar w:fldCharType="begin"/>
            </w:r>
            <w:r w:rsidR="006131EE">
              <w:rPr>
                <w:noProof/>
                <w:webHidden/>
              </w:rPr>
              <w:instrText xml:space="preserve"> PAGEREF _Toc32261620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41A6A577" w14:textId="4E4790A8" w:rsidR="006131EE" w:rsidRDefault="00CF256B">
          <w:pPr>
            <w:pStyle w:val="TOC3"/>
            <w:tabs>
              <w:tab w:val="left" w:pos="880"/>
              <w:tab w:val="right" w:leader="dot" w:pos="8630"/>
            </w:tabs>
            <w:rPr>
              <w:rFonts w:eastAsiaTheme="minorEastAsia"/>
              <w:noProof/>
              <w:color w:val="auto"/>
              <w:sz w:val="24"/>
              <w:szCs w:val="24"/>
              <w:lang w:eastAsia="en-US"/>
            </w:rPr>
          </w:pPr>
          <w:hyperlink w:anchor="_Toc32261621" w:history="1">
            <w:r w:rsidR="006131EE" w:rsidRPr="00D778EB">
              <w:rPr>
                <w:rStyle w:val="Hyperlink"/>
                <w:noProof/>
              </w:rPr>
              <w:t>i.</w:t>
            </w:r>
            <w:r w:rsidR="006131EE">
              <w:rPr>
                <w:rFonts w:eastAsiaTheme="minorEastAsia"/>
                <w:noProof/>
                <w:color w:val="auto"/>
                <w:sz w:val="24"/>
                <w:szCs w:val="24"/>
                <w:lang w:eastAsia="en-US"/>
              </w:rPr>
              <w:tab/>
            </w:r>
            <w:r w:rsidR="006131EE" w:rsidRPr="00D778EB">
              <w:rPr>
                <w:rStyle w:val="Hyperlink"/>
                <w:noProof/>
              </w:rPr>
              <w:t>Residuals</w:t>
            </w:r>
            <w:r w:rsidR="006131EE">
              <w:rPr>
                <w:noProof/>
                <w:webHidden/>
              </w:rPr>
              <w:tab/>
            </w:r>
            <w:r w:rsidR="006131EE">
              <w:rPr>
                <w:noProof/>
                <w:webHidden/>
              </w:rPr>
              <w:fldChar w:fldCharType="begin"/>
            </w:r>
            <w:r w:rsidR="006131EE">
              <w:rPr>
                <w:noProof/>
                <w:webHidden/>
              </w:rPr>
              <w:instrText xml:space="preserve"> PAGEREF _Toc32261621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31269C06" w14:textId="26A4AB37" w:rsidR="006131EE" w:rsidRDefault="00CF256B">
          <w:pPr>
            <w:pStyle w:val="TOC3"/>
            <w:tabs>
              <w:tab w:val="left" w:pos="880"/>
              <w:tab w:val="right" w:leader="dot" w:pos="8630"/>
            </w:tabs>
            <w:rPr>
              <w:rFonts w:eastAsiaTheme="minorEastAsia"/>
              <w:noProof/>
              <w:color w:val="auto"/>
              <w:sz w:val="24"/>
              <w:szCs w:val="24"/>
              <w:lang w:eastAsia="en-US"/>
            </w:rPr>
          </w:pPr>
          <w:hyperlink w:anchor="_Toc32261622" w:history="1">
            <w:r w:rsidR="006131EE" w:rsidRPr="00D778EB">
              <w:rPr>
                <w:rStyle w:val="Hyperlink"/>
                <w:noProof/>
              </w:rPr>
              <w:t>ii.</w:t>
            </w:r>
            <w:r w:rsidR="006131EE">
              <w:rPr>
                <w:rFonts w:eastAsiaTheme="minorEastAsia"/>
                <w:noProof/>
                <w:color w:val="auto"/>
                <w:sz w:val="24"/>
                <w:szCs w:val="24"/>
                <w:lang w:eastAsia="en-US"/>
              </w:rPr>
              <w:tab/>
            </w:r>
            <w:r w:rsidR="006131EE" w:rsidRPr="00D778EB">
              <w:rPr>
                <w:rStyle w:val="Hyperlink"/>
                <w:noProof/>
              </w:rPr>
              <w:t>Constant Variance</w:t>
            </w:r>
            <w:r w:rsidR="006131EE">
              <w:rPr>
                <w:noProof/>
                <w:webHidden/>
              </w:rPr>
              <w:tab/>
            </w:r>
            <w:r w:rsidR="006131EE">
              <w:rPr>
                <w:noProof/>
                <w:webHidden/>
              </w:rPr>
              <w:fldChar w:fldCharType="begin"/>
            </w:r>
            <w:r w:rsidR="006131EE">
              <w:rPr>
                <w:noProof/>
                <w:webHidden/>
              </w:rPr>
              <w:instrText xml:space="preserve"> PAGEREF _Toc32261622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313C6B32" w14:textId="15005C4E" w:rsidR="006131EE" w:rsidRDefault="00CF256B">
          <w:pPr>
            <w:pStyle w:val="TOC3"/>
            <w:tabs>
              <w:tab w:val="left" w:pos="880"/>
              <w:tab w:val="right" w:leader="dot" w:pos="8630"/>
            </w:tabs>
            <w:rPr>
              <w:rFonts w:eastAsiaTheme="minorEastAsia"/>
              <w:noProof/>
              <w:color w:val="auto"/>
              <w:sz w:val="24"/>
              <w:szCs w:val="24"/>
              <w:lang w:eastAsia="en-US"/>
            </w:rPr>
          </w:pPr>
          <w:hyperlink w:anchor="_Toc32261623" w:history="1">
            <w:r w:rsidR="006131EE" w:rsidRPr="00D778EB">
              <w:rPr>
                <w:rStyle w:val="Hyperlink"/>
                <w:noProof/>
              </w:rPr>
              <w:t>iii.</w:t>
            </w:r>
            <w:r w:rsidR="006131EE">
              <w:rPr>
                <w:rFonts w:eastAsiaTheme="minorEastAsia"/>
                <w:noProof/>
                <w:color w:val="auto"/>
                <w:sz w:val="24"/>
                <w:szCs w:val="24"/>
                <w:lang w:eastAsia="en-US"/>
              </w:rPr>
              <w:tab/>
            </w:r>
            <w:r w:rsidR="006131EE" w:rsidRPr="00D778EB">
              <w:rPr>
                <w:rStyle w:val="Hyperlink"/>
                <w:noProof/>
              </w:rPr>
              <w:t>Independence</w:t>
            </w:r>
            <w:r w:rsidR="006131EE">
              <w:rPr>
                <w:noProof/>
                <w:webHidden/>
              </w:rPr>
              <w:tab/>
            </w:r>
            <w:r w:rsidR="006131EE">
              <w:rPr>
                <w:noProof/>
                <w:webHidden/>
              </w:rPr>
              <w:fldChar w:fldCharType="begin"/>
            </w:r>
            <w:r w:rsidR="006131EE">
              <w:rPr>
                <w:noProof/>
                <w:webHidden/>
              </w:rPr>
              <w:instrText xml:space="preserve"> PAGEREF _Toc32261623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75E92EE8" w14:textId="209C0D3E" w:rsidR="006131EE" w:rsidRDefault="00CF256B">
          <w:pPr>
            <w:pStyle w:val="TOC3"/>
            <w:tabs>
              <w:tab w:val="left" w:pos="880"/>
              <w:tab w:val="right" w:leader="dot" w:pos="8630"/>
            </w:tabs>
            <w:rPr>
              <w:rFonts w:eastAsiaTheme="minorEastAsia"/>
              <w:noProof/>
              <w:color w:val="auto"/>
              <w:sz w:val="24"/>
              <w:szCs w:val="24"/>
              <w:lang w:eastAsia="en-US"/>
            </w:rPr>
          </w:pPr>
          <w:hyperlink w:anchor="_Toc32261624" w:history="1">
            <w:r w:rsidR="006131EE" w:rsidRPr="00D778EB">
              <w:rPr>
                <w:rStyle w:val="Hyperlink"/>
                <w:noProof/>
              </w:rPr>
              <w:t>iv.</w:t>
            </w:r>
            <w:r w:rsidR="006131EE">
              <w:rPr>
                <w:rFonts w:eastAsiaTheme="minorEastAsia"/>
                <w:noProof/>
                <w:color w:val="auto"/>
                <w:sz w:val="24"/>
                <w:szCs w:val="24"/>
                <w:lang w:eastAsia="en-US"/>
              </w:rPr>
              <w:tab/>
            </w:r>
            <w:r w:rsidR="006131EE" w:rsidRPr="00D778EB">
              <w:rPr>
                <w:rStyle w:val="Hyperlink"/>
                <w:noProof/>
              </w:rPr>
              <w:t>Multicollinearity</w:t>
            </w:r>
            <w:r w:rsidR="006131EE">
              <w:rPr>
                <w:noProof/>
                <w:webHidden/>
              </w:rPr>
              <w:tab/>
            </w:r>
            <w:r w:rsidR="006131EE">
              <w:rPr>
                <w:noProof/>
                <w:webHidden/>
              </w:rPr>
              <w:fldChar w:fldCharType="begin"/>
            </w:r>
            <w:r w:rsidR="006131EE">
              <w:rPr>
                <w:noProof/>
                <w:webHidden/>
              </w:rPr>
              <w:instrText xml:space="preserve"> PAGEREF _Toc32261624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0DB98101" w14:textId="024520DF" w:rsidR="006131EE" w:rsidRDefault="00CF256B">
          <w:pPr>
            <w:pStyle w:val="TOC3"/>
            <w:tabs>
              <w:tab w:val="left" w:pos="880"/>
              <w:tab w:val="right" w:leader="dot" w:pos="8630"/>
            </w:tabs>
            <w:rPr>
              <w:rFonts w:eastAsiaTheme="minorEastAsia"/>
              <w:noProof/>
              <w:color w:val="auto"/>
              <w:sz w:val="24"/>
              <w:szCs w:val="24"/>
              <w:lang w:eastAsia="en-US"/>
            </w:rPr>
          </w:pPr>
          <w:hyperlink w:anchor="_Toc32261625" w:history="1">
            <w:r w:rsidR="006131EE" w:rsidRPr="00D778EB">
              <w:rPr>
                <w:rStyle w:val="Hyperlink"/>
                <w:noProof/>
              </w:rPr>
              <w:t>v.</w:t>
            </w:r>
            <w:r w:rsidR="006131EE">
              <w:rPr>
                <w:rFonts w:eastAsiaTheme="minorEastAsia"/>
                <w:noProof/>
                <w:color w:val="auto"/>
                <w:sz w:val="24"/>
                <w:szCs w:val="24"/>
                <w:lang w:eastAsia="en-US"/>
              </w:rPr>
              <w:tab/>
            </w:r>
            <w:r w:rsidR="006131EE" w:rsidRPr="00D778EB">
              <w:rPr>
                <w:rStyle w:val="Hyperlink"/>
                <w:noProof/>
              </w:rPr>
              <w:t>Outliers: Leverage / Cook’s D</w:t>
            </w:r>
            <w:r w:rsidR="006131EE">
              <w:rPr>
                <w:noProof/>
                <w:webHidden/>
              </w:rPr>
              <w:tab/>
            </w:r>
            <w:r w:rsidR="006131EE">
              <w:rPr>
                <w:noProof/>
                <w:webHidden/>
              </w:rPr>
              <w:fldChar w:fldCharType="begin"/>
            </w:r>
            <w:r w:rsidR="006131EE">
              <w:rPr>
                <w:noProof/>
                <w:webHidden/>
              </w:rPr>
              <w:instrText xml:space="preserve"> PAGEREF _Toc32261625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2096CD9F" w14:textId="37376BF0"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26" w:history="1">
            <w:r w:rsidR="006131EE" w:rsidRPr="00D778EB">
              <w:rPr>
                <w:rStyle w:val="Hyperlink"/>
                <w:noProof/>
              </w:rPr>
              <w:t>E.</w:t>
            </w:r>
            <w:r w:rsidR="006131EE">
              <w:rPr>
                <w:rFonts w:eastAsiaTheme="minorEastAsia"/>
                <w:b w:val="0"/>
                <w:bCs w:val="0"/>
                <w:noProof/>
                <w:color w:val="auto"/>
                <w:sz w:val="24"/>
                <w:szCs w:val="24"/>
                <w:lang w:eastAsia="en-US"/>
              </w:rPr>
              <w:tab/>
            </w:r>
            <w:r w:rsidR="006131EE" w:rsidRPr="00D778EB">
              <w:rPr>
                <w:rStyle w:val="Hyperlink"/>
                <w:noProof/>
              </w:rPr>
              <w:t>Cross Validation</w:t>
            </w:r>
            <w:r w:rsidR="006131EE">
              <w:rPr>
                <w:noProof/>
                <w:webHidden/>
              </w:rPr>
              <w:tab/>
            </w:r>
            <w:r w:rsidR="006131EE">
              <w:rPr>
                <w:noProof/>
                <w:webHidden/>
              </w:rPr>
              <w:fldChar w:fldCharType="begin"/>
            </w:r>
            <w:r w:rsidR="006131EE">
              <w:rPr>
                <w:noProof/>
                <w:webHidden/>
              </w:rPr>
              <w:instrText xml:space="preserve"> PAGEREF _Toc32261626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545B0076" w14:textId="45D9FA0E"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27" w:history="1">
            <w:r w:rsidR="006131EE" w:rsidRPr="00D778EB">
              <w:rPr>
                <w:rStyle w:val="Hyperlink"/>
                <w:noProof/>
              </w:rPr>
              <w:t>F.</w:t>
            </w:r>
            <w:r w:rsidR="006131EE">
              <w:rPr>
                <w:rFonts w:eastAsiaTheme="minorEastAsia"/>
                <w:b w:val="0"/>
                <w:bCs w:val="0"/>
                <w:noProof/>
                <w:color w:val="auto"/>
                <w:sz w:val="24"/>
                <w:szCs w:val="24"/>
                <w:lang w:eastAsia="en-US"/>
              </w:rPr>
              <w:tab/>
            </w:r>
            <w:r w:rsidR="006131EE" w:rsidRPr="00D778EB">
              <w:rPr>
                <w:rStyle w:val="Hyperlink"/>
                <w:noProof/>
              </w:rPr>
              <w:t>Interpretation: Intuitive Model</w:t>
            </w:r>
            <w:r w:rsidR="006131EE">
              <w:rPr>
                <w:noProof/>
                <w:webHidden/>
              </w:rPr>
              <w:tab/>
            </w:r>
            <w:r w:rsidR="006131EE">
              <w:rPr>
                <w:noProof/>
                <w:webHidden/>
              </w:rPr>
              <w:fldChar w:fldCharType="begin"/>
            </w:r>
            <w:r w:rsidR="006131EE">
              <w:rPr>
                <w:noProof/>
                <w:webHidden/>
              </w:rPr>
              <w:instrText xml:space="preserve"> PAGEREF _Toc32261627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422D9572" w14:textId="0E639065" w:rsidR="006131EE" w:rsidRDefault="00CF256B">
          <w:pPr>
            <w:pStyle w:val="TOC2"/>
            <w:tabs>
              <w:tab w:val="right" w:leader="dot" w:pos="8630"/>
            </w:tabs>
            <w:rPr>
              <w:rFonts w:eastAsiaTheme="minorEastAsia"/>
              <w:b w:val="0"/>
              <w:bCs w:val="0"/>
              <w:noProof/>
              <w:color w:val="auto"/>
              <w:sz w:val="24"/>
              <w:szCs w:val="24"/>
              <w:lang w:eastAsia="en-US"/>
            </w:rPr>
          </w:pPr>
          <w:hyperlink w:anchor="_Toc32261628" w:history="1">
            <w:r w:rsidR="006131EE" w:rsidRPr="00D778EB">
              <w:rPr>
                <w:rStyle w:val="Hyperlink"/>
                <w:noProof/>
              </w:rPr>
              <w:t>Interpretation REQUIRED</w:t>
            </w:r>
            <w:r w:rsidR="006131EE">
              <w:rPr>
                <w:noProof/>
                <w:webHidden/>
              </w:rPr>
              <w:tab/>
            </w:r>
            <w:r w:rsidR="006131EE">
              <w:rPr>
                <w:noProof/>
                <w:webHidden/>
              </w:rPr>
              <w:fldChar w:fldCharType="begin"/>
            </w:r>
            <w:r w:rsidR="006131EE">
              <w:rPr>
                <w:noProof/>
                <w:webHidden/>
              </w:rPr>
              <w:instrText xml:space="preserve"> PAGEREF _Toc32261628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69CB0370" w14:textId="0694B994" w:rsidR="006131EE" w:rsidRDefault="00CF256B">
          <w:pPr>
            <w:pStyle w:val="TOC2"/>
            <w:tabs>
              <w:tab w:val="right" w:leader="dot" w:pos="8630"/>
            </w:tabs>
            <w:rPr>
              <w:rFonts w:eastAsiaTheme="minorEastAsia"/>
              <w:b w:val="0"/>
              <w:bCs w:val="0"/>
              <w:noProof/>
              <w:color w:val="auto"/>
              <w:sz w:val="24"/>
              <w:szCs w:val="24"/>
              <w:lang w:eastAsia="en-US"/>
            </w:rPr>
          </w:pPr>
          <w:hyperlink w:anchor="_Toc32261629" w:history="1">
            <w:r w:rsidR="006131EE" w:rsidRPr="00D778EB">
              <w:rPr>
                <w:rStyle w:val="Hyperlink"/>
                <w:noProof/>
              </w:rPr>
              <w:t>What variables could be collected and included in the future to make a better model? (Note from meeting with Turner)</w:t>
            </w:r>
            <w:r w:rsidR="006131EE">
              <w:rPr>
                <w:noProof/>
                <w:webHidden/>
              </w:rPr>
              <w:tab/>
            </w:r>
            <w:r w:rsidR="006131EE">
              <w:rPr>
                <w:noProof/>
                <w:webHidden/>
              </w:rPr>
              <w:fldChar w:fldCharType="begin"/>
            </w:r>
            <w:r w:rsidR="006131EE">
              <w:rPr>
                <w:noProof/>
                <w:webHidden/>
              </w:rPr>
              <w:instrText xml:space="preserve"> PAGEREF _Toc32261629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2C4FD567" w14:textId="36B4FCA0" w:rsidR="006131EE" w:rsidRDefault="00CF256B">
          <w:pPr>
            <w:pStyle w:val="TOC2"/>
            <w:tabs>
              <w:tab w:val="right" w:leader="dot" w:pos="8630"/>
            </w:tabs>
            <w:rPr>
              <w:rFonts w:eastAsiaTheme="minorEastAsia"/>
              <w:b w:val="0"/>
              <w:bCs w:val="0"/>
              <w:noProof/>
              <w:color w:val="auto"/>
              <w:sz w:val="24"/>
              <w:szCs w:val="24"/>
              <w:lang w:eastAsia="en-US"/>
            </w:rPr>
          </w:pPr>
          <w:hyperlink w:anchor="_Toc32261630" w:history="1">
            <w:r w:rsidR="006131EE" w:rsidRPr="00D778EB">
              <w:rPr>
                <w:rStyle w:val="Hyperlink"/>
                <w:noProof/>
              </w:rPr>
              <w:t>Confidence Intervals REQUIRED</w:t>
            </w:r>
            <w:r w:rsidR="006131EE">
              <w:rPr>
                <w:noProof/>
                <w:webHidden/>
              </w:rPr>
              <w:tab/>
            </w:r>
            <w:r w:rsidR="006131EE">
              <w:rPr>
                <w:noProof/>
                <w:webHidden/>
              </w:rPr>
              <w:fldChar w:fldCharType="begin"/>
            </w:r>
            <w:r w:rsidR="006131EE">
              <w:rPr>
                <w:noProof/>
                <w:webHidden/>
              </w:rPr>
              <w:instrText xml:space="preserve"> PAGEREF _Toc32261630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0DBA919C" w14:textId="53BF9009" w:rsidR="006131EE" w:rsidRDefault="00CF256B">
          <w:pPr>
            <w:pStyle w:val="TOC2"/>
            <w:tabs>
              <w:tab w:val="right" w:leader="dot" w:pos="8630"/>
            </w:tabs>
            <w:rPr>
              <w:rFonts w:eastAsiaTheme="minorEastAsia"/>
              <w:b w:val="0"/>
              <w:bCs w:val="0"/>
              <w:noProof/>
              <w:color w:val="auto"/>
              <w:sz w:val="24"/>
              <w:szCs w:val="24"/>
              <w:lang w:eastAsia="en-US"/>
            </w:rPr>
          </w:pPr>
          <w:hyperlink w:anchor="_Toc32261631" w:history="1">
            <w:r w:rsidR="006131EE" w:rsidRPr="00D778EB">
              <w:rPr>
                <w:rStyle w:val="Hyperlink"/>
                <w:noProof/>
              </w:rPr>
              <w:t>Multiple linear regression is just one option in building a predictive model for a continuous response. In our analysis we are see that a MLR analysis was likely not the best way to create our prediction model. We found it difficult to surface any linearity between the independent continuous variables and the dependent continuous variable. We saw shapes in Figure 1 through Figure 4 that likely demonstrate a more complex relationship than just linear. Any sort of extreme transformation actually results in the data moving farther away from linearity.</w:t>
            </w:r>
            <w:r w:rsidR="006131EE">
              <w:rPr>
                <w:noProof/>
                <w:webHidden/>
              </w:rPr>
              <w:tab/>
            </w:r>
            <w:r w:rsidR="006131EE">
              <w:rPr>
                <w:noProof/>
                <w:webHidden/>
              </w:rPr>
              <w:fldChar w:fldCharType="begin"/>
            </w:r>
            <w:r w:rsidR="006131EE">
              <w:rPr>
                <w:noProof/>
                <w:webHidden/>
              </w:rPr>
              <w:instrText xml:space="preserve"> PAGEREF _Toc32261631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4970C232" w14:textId="567B6F71" w:rsidR="006131EE" w:rsidRDefault="00CF256B">
          <w:pPr>
            <w:pStyle w:val="TOC2"/>
            <w:tabs>
              <w:tab w:val="right" w:leader="dot" w:pos="8630"/>
            </w:tabs>
            <w:rPr>
              <w:rFonts w:eastAsiaTheme="minorEastAsia"/>
              <w:b w:val="0"/>
              <w:bCs w:val="0"/>
              <w:noProof/>
              <w:color w:val="auto"/>
              <w:sz w:val="24"/>
              <w:szCs w:val="24"/>
              <w:lang w:eastAsia="en-US"/>
            </w:rPr>
          </w:pPr>
          <w:hyperlink w:anchor="_Toc32261632" w:history="1">
            <w:r w:rsidR="006131EE" w:rsidRPr="00D778EB">
              <w:rPr>
                <w:rStyle w:val="Hyperlink"/>
                <w:noProof/>
              </w:rPr>
              <w:t>Since we surfaced the above facts about out data and our data is large, we think that other methods such as Random Forest of K-NN would perform better. These options are less time consuming because the models’ complexity is built into software algorithms. We would also not have to specify how a relationship exists ahead of time, like we have for MLR.</w:t>
            </w:r>
            <w:r w:rsidR="006131EE">
              <w:rPr>
                <w:noProof/>
                <w:webHidden/>
              </w:rPr>
              <w:tab/>
            </w:r>
            <w:r w:rsidR="006131EE">
              <w:rPr>
                <w:noProof/>
                <w:webHidden/>
              </w:rPr>
              <w:fldChar w:fldCharType="begin"/>
            </w:r>
            <w:r w:rsidR="006131EE">
              <w:rPr>
                <w:noProof/>
                <w:webHidden/>
              </w:rPr>
              <w:instrText xml:space="preserve"> PAGEREF _Toc32261632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05D6DEAB" w14:textId="727A2652" w:rsidR="006131EE" w:rsidRDefault="00CF256B">
          <w:pPr>
            <w:pStyle w:val="TOC2"/>
            <w:tabs>
              <w:tab w:val="right" w:leader="dot" w:pos="8630"/>
            </w:tabs>
            <w:rPr>
              <w:rFonts w:eastAsiaTheme="minorEastAsia"/>
              <w:b w:val="0"/>
              <w:bCs w:val="0"/>
              <w:noProof/>
              <w:color w:val="auto"/>
              <w:sz w:val="24"/>
              <w:szCs w:val="24"/>
              <w:lang w:eastAsia="en-US"/>
            </w:rPr>
          </w:pPr>
          <w:hyperlink w:anchor="_Toc32261633" w:history="1">
            <w:r w:rsidR="006131EE" w:rsidRPr="00D778EB">
              <w:rPr>
                <w:rStyle w:val="Hyperlink"/>
                <w:noProof/>
              </w:rPr>
              <w:t>This being state we have seen a strong relationship between the borrow of the city as well as the room type being rented. This leads us into a Two-Way Analysis of Variance (ANOVA) model as it meets all the requirements to use this unique method (Figure 9). In our next section we explore what we surface with our Two-Way ANOVA.</w:t>
            </w:r>
            <w:r w:rsidR="006131EE">
              <w:rPr>
                <w:noProof/>
                <w:webHidden/>
              </w:rPr>
              <w:tab/>
            </w:r>
            <w:r w:rsidR="006131EE">
              <w:rPr>
                <w:noProof/>
                <w:webHidden/>
              </w:rPr>
              <w:fldChar w:fldCharType="begin"/>
            </w:r>
            <w:r w:rsidR="006131EE">
              <w:rPr>
                <w:noProof/>
                <w:webHidden/>
              </w:rPr>
              <w:instrText xml:space="preserve"> PAGEREF _Toc32261633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1F290C2E" w14:textId="652726C6" w:rsidR="006131EE" w:rsidRDefault="00CF256B">
          <w:pPr>
            <w:pStyle w:val="TOC2"/>
            <w:tabs>
              <w:tab w:val="right" w:leader="dot" w:pos="8630"/>
            </w:tabs>
            <w:rPr>
              <w:rFonts w:eastAsiaTheme="minorEastAsia"/>
              <w:b w:val="0"/>
              <w:bCs w:val="0"/>
              <w:noProof/>
              <w:color w:val="auto"/>
              <w:sz w:val="24"/>
              <w:szCs w:val="24"/>
              <w:lang w:eastAsia="en-US"/>
            </w:rPr>
          </w:pPr>
          <w:hyperlink w:anchor="_Toc32261634" w:history="1">
            <w:r w:rsidR="006131EE" w:rsidRPr="00D778EB">
              <w:rPr>
                <w:rStyle w:val="Hyperlink"/>
                <w:strike/>
                <w:noProof/>
              </w:rPr>
              <w:t>Notes from meeting with Turner</w:t>
            </w:r>
            <w:r w:rsidR="006131EE">
              <w:rPr>
                <w:noProof/>
                <w:webHidden/>
              </w:rPr>
              <w:tab/>
            </w:r>
            <w:r w:rsidR="006131EE">
              <w:rPr>
                <w:noProof/>
                <w:webHidden/>
              </w:rPr>
              <w:fldChar w:fldCharType="begin"/>
            </w:r>
            <w:r w:rsidR="006131EE">
              <w:rPr>
                <w:noProof/>
                <w:webHidden/>
              </w:rPr>
              <w:instrText xml:space="preserve"> PAGEREF _Toc32261634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04C5142F" w14:textId="25A6B57D" w:rsidR="006131EE" w:rsidRDefault="00CF256B">
          <w:pPr>
            <w:pStyle w:val="TOC2"/>
            <w:tabs>
              <w:tab w:val="right" w:leader="dot" w:pos="8630"/>
            </w:tabs>
            <w:rPr>
              <w:rFonts w:eastAsiaTheme="minorEastAsia"/>
              <w:b w:val="0"/>
              <w:bCs w:val="0"/>
              <w:noProof/>
              <w:color w:val="auto"/>
              <w:sz w:val="24"/>
              <w:szCs w:val="24"/>
              <w:lang w:eastAsia="en-US"/>
            </w:rPr>
          </w:pPr>
          <w:hyperlink w:anchor="_Toc32261635" w:history="1">
            <w:r w:rsidR="006131EE" w:rsidRPr="00D778EB">
              <w:rPr>
                <w:rStyle w:val="Hyperlink"/>
                <w:strike/>
                <w:noProof/>
              </w:rPr>
              <w:t>Unit 2 slides – building blocks slide – add interactions slide</w:t>
            </w:r>
            <w:r w:rsidR="006131EE">
              <w:rPr>
                <w:noProof/>
                <w:webHidden/>
              </w:rPr>
              <w:tab/>
            </w:r>
            <w:r w:rsidR="006131EE">
              <w:rPr>
                <w:noProof/>
                <w:webHidden/>
              </w:rPr>
              <w:fldChar w:fldCharType="begin"/>
            </w:r>
            <w:r w:rsidR="006131EE">
              <w:rPr>
                <w:noProof/>
                <w:webHidden/>
              </w:rPr>
              <w:instrText xml:space="preserve"> PAGEREF _Toc32261635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17A40FE4" w14:textId="1D3C5C49" w:rsidR="006131EE" w:rsidRDefault="00CF256B">
          <w:pPr>
            <w:pStyle w:val="TOC1"/>
            <w:tabs>
              <w:tab w:val="left" w:pos="440"/>
              <w:tab w:val="right" w:leader="dot" w:pos="8630"/>
            </w:tabs>
            <w:rPr>
              <w:rFonts w:eastAsiaTheme="minorEastAsia"/>
              <w:b w:val="0"/>
              <w:bCs w:val="0"/>
              <w:i w:val="0"/>
              <w:iCs w:val="0"/>
              <w:noProof/>
              <w:color w:val="auto"/>
              <w:lang w:eastAsia="en-US"/>
            </w:rPr>
          </w:pPr>
          <w:hyperlink w:anchor="_Toc32261636" w:history="1">
            <w:r w:rsidR="006131EE" w:rsidRPr="00D778EB">
              <w:rPr>
                <w:rStyle w:val="Hyperlink"/>
                <w:noProof/>
              </w:rPr>
              <w:t>5.</w:t>
            </w:r>
            <w:r w:rsidR="006131EE">
              <w:rPr>
                <w:rFonts w:eastAsiaTheme="minorEastAsia"/>
                <w:b w:val="0"/>
                <w:bCs w:val="0"/>
                <w:i w:val="0"/>
                <w:iCs w:val="0"/>
                <w:noProof/>
                <w:color w:val="auto"/>
                <w:lang w:eastAsia="en-US"/>
              </w:rPr>
              <w:tab/>
            </w:r>
            <w:r w:rsidR="006131EE" w:rsidRPr="00D778EB">
              <w:rPr>
                <w:rStyle w:val="Hyperlink"/>
                <w:noProof/>
              </w:rPr>
              <w:t>Objective 2: two-way analysis of variance</w:t>
            </w:r>
            <w:r w:rsidR="006131EE">
              <w:rPr>
                <w:noProof/>
                <w:webHidden/>
              </w:rPr>
              <w:tab/>
            </w:r>
            <w:r w:rsidR="006131EE">
              <w:rPr>
                <w:noProof/>
                <w:webHidden/>
              </w:rPr>
              <w:fldChar w:fldCharType="begin"/>
            </w:r>
            <w:r w:rsidR="006131EE">
              <w:rPr>
                <w:noProof/>
                <w:webHidden/>
              </w:rPr>
              <w:instrText xml:space="preserve"> PAGEREF _Toc32261636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0C0255E1" w14:textId="1602B74E"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37" w:history="1">
            <w:r w:rsidR="006131EE" w:rsidRPr="00D778EB">
              <w:rPr>
                <w:rStyle w:val="Hyperlink"/>
                <w:noProof/>
              </w:rPr>
              <w:t>A.</w:t>
            </w:r>
            <w:r w:rsidR="006131EE">
              <w:rPr>
                <w:rFonts w:eastAsiaTheme="minorEastAsia"/>
                <w:b w:val="0"/>
                <w:bCs w:val="0"/>
                <w:noProof/>
                <w:color w:val="auto"/>
                <w:sz w:val="24"/>
                <w:szCs w:val="24"/>
                <w:lang w:eastAsia="en-US"/>
              </w:rPr>
              <w:tab/>
            </w:r>
            <w:r w:rsidR="006131EE" w:rsidRPr="00D778EB">
              <w:rPr>
                <w:rStyle w:val="Hyperlink"/>
                <w:noProof/>
              </w:rPr>
              <w:t>Problem Statement &amp; Methodology</w:t>
            </w:r>
            <w:r w:rsidR="006131EE">
              <w:rPr>
                <w:noProof/>
                <w:webHidden/>
              </w:rPr>
              <w:tab/>
            </w:r>
            <w:r w:rsidR="006131EE">
              <w:rPr>
                <w:noProof/>
                <w:webHidden/>
              </w:rPr>
              <w:fldChar w:fldCharType="begin"/>
            </w:r>
            <w:r w:rsidR="006131EE">
              <w:rPr>
                <w:noProof/>
                <w:webHidden/>
              </w:rPr>
              <w:instrText xml:space="preserve"> PAGEREF _Toc32261637 \h </w:instrText>
            </w:r>
            <w:r w:rsidR="006131EE">
              <w:rPr>
                <w:noProof/>
                <w:webHidden/>
              </w:rPr>
            </w:r>
            <w:r w:rsidR="006131EE">
              <w:rPr>
                <w:noProof/>
                <w:webHidden/>
              </w:rPr>
              <w:fldChar w:fldCharType="separate"/>
            </w:r>
            <w:r w:rsidR="006131EE">
              <w:rPr>
                <w:noProof/>
                <w:webHidden/>
              </w:rPr>
              <w:t>25</w:t>
            </w:r>
            <w:r w:rsidR="006131EE">
              <w:rPr>
                <w:noProof/>
                <w:webHidden/>
              </w:rPr>
              <w:fldChar w:fldCharType="end"/>
            </w:r>
          </w:hyperlink>
        </w:p>
        <w:p w14:paraId="50A5471E" w14:textId="17257AE1" w:rsidR="006131EE" w:rsidRDefault="00CF256B">
          <w:pPr>
            <w:pStyle w:val="TOC2"/>
            <w:tabs>
              <w:tab w:val="right" w:leader="dot" w:pos="8630"/>
            </w:tabs>
            <w:rPr>
              <w:rFonts w:eastAsiaTheme="minorEastAsia"/>
              <w:b w:val="0"/>
              <w:bCs w:val="0"/>
              <w:noProof/>
              <w:color w:val="auto"/>
              <w:sz w:val="24"/>
              <w:szCs w:val="24"/>
              <w:lang w:eastAsia="en-US"/>
            </w:rPr>
          </w:pPr>
          <w:hyperlink w:anchor="_Toc32261638" w:history="1">
            <w:r w:rsidR="006131EE" w:rsidRPr="00D778EB">
              <w:rPr>
                <w:rStyle w:val="Hyperlink"/>
                <w:noProof/>
              </w:rPr>
              <w:t xml:space="preserve">We analyzed the ability to predict the prices of Airbnb listings in NYC based on the variables provided per unit by Airbnb. We completed a full exploratory data analysis (EDA) and took into account practicality of the information we determined the two best factors to determine the price were: </w:t>
            </w:r>
            <w:r w:rsidR="006131EE" w:rsidRPr="00D778EB">
              <w:rPr>
                <w:rStyle w:val="Hyperlink"/>
                <w:i/>
                <w:iCs/>
                <w:noProof/>
              </w:rPr>
              <w:t>neighbourhood_group, and room_type</w:t>
            </w:r>
            <w:r w:rsidR="006131EE" w:rsidRPr="00D778EB">
              <w:rPr>
                <w:rStyle w:val="Hyperlink"/>
                <w:noProof/>
              </w:rPr>
              <w:t xml:space="preserve"> (reference code in Figure 10).</w:t>
            </w:r>
            <w:r w:rsidR="006131EE">
              <w:rPr>
                <w:noProof/>
                <w:webHidden/>
              </w:rPr>
              <w:tab/>
            </w:r>
            <w:r w:rsidR="006131EE">
              <w:rPr>
                <w:noProof/>
                <w:webHidden/>
              </w:rPr>
              <w:fldChar w:fldCharType="begin"/>
            </w:r>
            <w:r w:rsidR="006131EE">
              <w:rPr>
                <w:noProof/>
                <w:webHidden/>
              </w:rPr>
              <w:instrText xml:space="preserve"> PAGEREF _Toc32261638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6FA63472" w14:textId="6ED5EE54" w:rsidR="006131EE" w:rsidRDefault="00CF256B">
          <w:pPr>
            <w:pStyle w:val="TOC2"/>
            <w:tabs>
              <w:tab w:val="right" w:leader="dot" w:pos="8630"/>
            </w:tabs>
            <w:rPr>
              <w:rFonts w:eastAsiaTheme="minorEastAsia"/>
              <w:b w:val="0"/>
              <w:bCs w:val="0"/>
              <w:noProof/>
              <w:color w:val="auto"/>
              <w:sz w:val="24"/>
              <w:szCs w:val="24"/>
              <w:lang w:eastAsia="en-US"/>
            </w:rPr>
          </w:pPr>
          <w:hyperlink w:anchor="_Toc32261639" w:history="1">
            <w:r w:rsidR="006131EE" w:rsidRPr="00D778EB">
              <w:rPr>
                <w:rStyle w:val="Hyperlink"/>
                <w:noProof/>
              </w:rPr>
              <w:t xml:space="preserve">Note: We chose to use </w:t>
            </w:r>
            <w:r w:rsidR="006131EE" w:rsidRPr="00D778EB">
              <w:rPr>
                <w:rStyle w:val="Hyperlink"/>
                <w:i/>
                <w:iCs/>
                <w:noProof/>
              </w:rPr>
              <w:t>neighbourhood_group</w:t>
            </w:r>
            <w:r w:rsidR="006131EE" w:rsidRPr="00D778EB">
              <w:rPr>
                <w:rStyle w:val="Hyperlink"/>
                <w:noProof/>
              </w:rPr>
              <w:t xml:space="preserve"> instead of </w:t>
            </w:r>
            <w:r w:rsidR="006131EE" w:rsidRPr="00D778EB">
              <w:rPr>
                <w:rStyle w:val="Hyperlink"/>
                <w:i/>
                <w:iCs/>
                <w:noProof/>
              </w:rPr>
              <w:t>neighbourbood</w:t>
            </w:r>
            <w:r w:rsidR="006131EE" w:rsidRPr="00D778EB">
              <w:rPr>
                <w:rStyle w:val="Hyperlink"/>
                <w:noProof/>
              </w:rPr>
              <w:t xml:space="preserve"> (used in MLR). This is due to the interaction’s significance and the ability to report back that information in a digestible way.</w:t>
            </w:r>
            <w:r w:rsidR="006131EE">
              <w:rPr>
                <w:noProof/>
                <w:webHidden/>
              </w:rPr>
              <w:tab/>
            </w:r>
            <w:r w:rsidR="006131EE">
              <w:rPr>
                <w:noProof/>
                <w:webHidden/>
              </w:rPr>
              <w:fldChar w:fldCharType="begin"/>
            </w:r>
            <w:r w:rsidR="006131EE">
              <w:rPr>
                <w:noProof/>
                <w:webHidden/>
              </w:rPr>
              <w:instrText xml:space="preserve"> PAGEREF _Toc32261639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5636DE7E" w14:textId="221E50ED"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40" w:history="1">
            <w:r w:rsidR="006131EE" w:rsidRPr="00D778EB">
              <w:rPr>
                <w:rStyle w:val="Hyperlink"/>
                <w:noProof/>
              </w:rPr>
              <w:t>B.</w:t>
            </w:r>
            <w:r w:rsidR="006131EE">
              <w:rPr>
                <w:rFonts w:eastAsiaTheme="minorEastAsia"/>
                <w:b w:val="0"/>
                <w:bCs w:val="0"/>
                <w:noProof/>
                <w:color w:val="auto"/>
                <w:sz w:val="24"/>
                <w:szCs w:val="24"/>
                <w:lang w:eastAsia="en-US"/>
              </w:rPr>
              <w:tab/>
            </w:r>
            <w:r w:rsidR="006131EE" w:rsidRPr="00D778EB">
              <w:rPr>
                <w:rStyle w:val="Hyperlink"/>
                <w:noProof/>
              </w:rPr>
              <w:t>Analysis</w:t>
            </w:r>
            <w:r w:rsidR="006131EE">
              <w:rPr>
                <w:noProof/>
                <w:webHidden/>
              </w:rPr>
              <w:tab/>
            </w:r>
            <w:r w:rsidR="006131EE">
              <w:rPr>
                <w:noProof/>
                <w:webHidden/>
              </w:rPr>
              <w:fldChar w:fldCharType="begin"/>
            </w:r>
            <w:r w:rsidR="006131EE">
              <w:rPr>
                <w:noProof/>
                <w:webHidden/>
              </w:rPr>
              <w:instrText xml:space="preserve"> PAGEREF _Toc32261640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120262F7" w14:textId="207061DF" w:rsidR="006131EE" w:rsidRDefault="00CF256B">
          <w:pPr>
            <w:pStyle w:val="TOC3"/>
            <w:tabs>
              <w:tab w:val="left" w:pos="880"/>
              <w:tab w:val="right" w:leader="dot" w:pos="8630"/>
            </w:tabs>
            <w:rPr>
              <w:rFonts w:eastAsiaTheme="minorEastAsia"/>
              <w:noProof/>
              <w:color w:val="auto"/>
              <w:sz w:val="24"/>
              <w:szCs w:val="24"/>
              <w:lang w:eastAsia="en-US"/>
            </w:rPr>
          </w:pPr>
          <w:hyperlink w:anchor="_Toc32261641" w:history="1">
            <w:r w:rsidR="006131EE" w:rsidRPr="00D778EB">
              <w:rPr>
                <w:rStyle w:val="Hyperlink"/>
                <w:noProof/>
              </w:rPr>
              <w:t>i.</w:t>
            </w:r>
            <w:r w:rsidR="006131EE">
              <w:rPr>
                <w:rFonts w:eastAsiaTheme="minorEastAsia"/>
                <w:noProof/>
                <w:color w:val="auto"/>
                <w:sz w:val="24"/>
                <w:szCs w:val="24"/>
                <w:lang w:eastAsia="en-US"/>
              </w:rPr>
              <w:tab/>
            </w:r>
            <w:r w:rsidR="006131EE" w:rsidRPr="00D778EB">
              <w:rPr>
                <w:rStyle w:val="Hyperlink"/>
                <w:noProof/>
              </w:rPr>
              <w:t>Two Factor, Two-Way Analysis of Variance (ANOVA)</w:t>
            </w:r>
            <w:r w:rsidR="006131EE">
              <w:rPr>
                <w:noProof/>
                <w:webHidden/>
              </w:rPr>
              <w:tab/>
            </w:r>
            <w:r w:rsidR="006131EE">
              <w:rPr>
                <w:noProof/>
                <w:webHidden/>
              </w:rPr>
              <w:fldChar w:fldCharType="begin"/>
            </w:r>
            <w:r w:rsidR="006131EE">
              <w:rPr>
                <w:noProof/>
                <w:webHidden/>
              </w:rPr>
              <w:instrText xml:space="preserve"> PAGEREF _Toc32261641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009B5362" w14:textId="6BFF5735" w:rsidR="006131EE" w:rsidRDefault="00CF256B">
          <w:pPr>
            <w:pStyle w:val="TOC3"/>
            <w:tabs>
              <w:tab w:val="right" w:leader="dot" w:pos="8630"/>
            </w:tabs>
            <w:rPr>
              <w:rFonts w:eastAsiaTheme="minorEastAsia"/>
              <w:noProof/>
              <w:color w:val="auto"/>
              <w:sz w:val="24"/>
              <w:szCs w:val="24"/>
              <w:lang w:eastAsia="en-US"/>
            </w:rPr>
          </w:pPr>
          <w:hyperlink w:anchor="_Toc32261642" w:history="1">
            <w:r w:rsidR="006131EE" w:rsidRPr="00D778EB">
              <w:rPr>
                <w:rStyle w:val="Hyperlink"/>
                <w:noProof/>
              </w:rPr>
              <w:t xml:space="preserve">With our two-way ANOVA, we were in a two independent categorical variables scenario. With our cleaned data we created a summary containing: </w:t>
            </w:r>
            <w:r w:rsidR="006131EE" w:rsidRPr="00D778EB">
              <w:rPr>
                <w:rStyle w:val="Hyperlink"/>
                <w:i/>
                <w:iCs/>
                <w:noProof/>
              </w:rPr>
              <w:t xml:space="preserve">mean, standard deviation, standard error, </w:t>
            </w:r>
            <w:r w:rsidR="006131EE" w:rsidRPr="00D778EB">
              <w:rPr>
                <w:rStyle w:val="Hyperlink"/>
                <w:i/>
                <w:iCs/>
                <w:noProof/>
              </w:rPr>
              <w:lastRenderedPageBreak/>
              <w:t>minimum, maximum, and inner quartile range</w:t>
            </w:r>
            <w:r w:rsidR="006131EE" w:rsidRPr="00D778EB">
              <w:rPr>
                <w:rStyle w:val="Hyperlink"/>
                <w:noProof/>
              </w:rPr>
              <w:t xml:space="preserve"> of our dependent variable: </w:t>
            </w:r>
            <w:r w:rsidR="006131EE" w:rsidRPr="00D778EB">
              <w:rPr>
                <w:rStyle w:val="Hyperlink"/>
                <w:i/>
                <w:iCs/>
                <w:noProof/>
              </w:rPr>
              <w:t>price</w:t>
            </w:r>
            <w:r w:rsidR="006131EE" w:rsidRPr="00D778EB">
              <w:rPr>
                <w:rStyle w:val="Hyperlink"/>
                <w:noProof/>
              </w:rPr>
              <w:t xml:space="preserve"> (reference code in Figure 10).</w:t>
            </w:r>
            <w:r w:rsidR="006131EE">
              <w:rPr>
                <w:noProof/>
                <w:webHidden/>
              </w:rPr>
              <w:tab/>
            </w:r>
            <w:r w:rsidR="006131EE">
              <w:rPr>
                <w:noProof/>
                <w:webHidden/>
              </w:rPr>
              <w:fldChar w:fldCharType="begin"/>
            </w:r>
            <w:r w:rsidR="006131EE">
              <w:rPr>
                <w:noProof/>
                <w:webHidden/>
              </w:rPr>
              <w:instrText xml:space="preserve"> PAGEREF _Toc32261642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61DA8C2C" w14:textId="1791A5B8" w:rsidR="006131EE" w:rsidRDefault="00CF256B">
          <w:pPr>
            <w:pStyle w:val="TOC3"/>
            <w:tabs>
              <w:tab w:val="left" w:pos="880"/>
              <w:tab w:val="right" w:leader="dot" w:pos="8630"/>
            </w:tabs>
            <w:rPr>
              <w:rFonts w:eastAsiaTheme="minorEastAsia"/>
              <w:noProof/>
              <w:color w:val="auto"/>
              <w:sz w:val="24"/>
              <w:szCs w:val="24"/>
              <w:lang w:eastAsia="en-US"/>
            </w:rPr>
          </w:pPr>
          <w:hyperlink w:anchor="_Toc32261643" w:history="1">
            <w:r w:rsidR="006131EE" w:rsidRPr="00D778EB">
              <w:rPr>
                <w:rStyle w:val="Hyperlink"/>
                <w:noProof/>
              </w:rPr>
              <w:t>ii.</w:t>
            </w:r>
            <w:r w:rsidR="006131EE">
              <w:rPr>
                <w:rFonts w:eastAsiaTheme="minorEastAsia"/>
                <w:noProof/>
                <w:color w:val="auto"/>
                <w:sz w:val="24"/>
                <w:szCs w:val="24"/>
                <w:lang w:eastAsia="en-US"/>
              </w:rPr>
              <w:tab/>
            </w:r>
            <w:r w:rsidR="006131EE" w:rsidRPr="00D778EB">
              <w:rPr>
                <w:rStyle w:val="Hyperlink"/>
                <w:noProof/>
              </w:rPr>
              <w:t>Mean Profile Plotting</w:t>
            </w:r>
            <w:r w:rsidR="006131EE">
              <w:rPr>
                <w:noProof/>
                <w:webHidden/>
              </w:rPr>
              <w:tab/>
            </w:r>
            <w:r w:rsidR="006131EE">
              <w:rPr>
                <w:noProof/>
                <w:webHidden/>
              </w:rPr>
              <w:fldChar w:fldCharType="begin"/>
            </w:r>
            <w:r w:rsidR="006131EE">
              <w:rPr>
                <w:noProof/>
                <w:webHidden/>
              </w:rPr>
              <w:instrText xml:space="preserve"> PAGEREF _Toc32261643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18406F52" w14:textId="05B4C0EB" w:rsidR="006131EE" w:rsidRDefault="00CF256B">
          <w:pPr>
            <w:pStyle w:val="TOC3"/>
            <w:tabs>
              <w:tab w:val="right" w:leader="dot" w:pos="8630"/>
            </w:tabs>
            <w:rPr>
              <w:rFonts w:eastAsiaTheme="minorEastAsia"/>
              <w:noProof/>
              <w:color w:val="auto"/>
              <w:sz w:val="24"/>
              <w:szCs w:val="24"/>
              <w:lang w:eastAsia="en-US"/>
            </w:rPr>
          </w:pPr>
          <w:hyperlink w:anchor="_Toc32261644" w:history="1">
            <w:r w:rsidR="006131EE" w:rsidRPr="00D778EB">
              <w:rPr>
                <w:rStyle w:val="Hyperlink"/>
                <w:noProof/>
              </w:rPr>
              <w:t>Once this was completed, we used the table to create a mean profile plot (Figure 11). We determined our Two-Way ANOVA was displaying nonadditive model characteristics; in other words, our graph, Figure 11, indicated that the changes in the mean price of an Airbnb in a specific neighborhood depends on what type of room you are renting.</w:t>
            </w:r>
            <w:r w:rsidR="006131EE">
              <w:rPr>
                <w:noProof/>
                <w:webHidden/>
              </w:rPr>
              <w:tab/>
            </w:r>
            <w:r w:rsidR="006131EE">
              <w:rPr>
                <w:noProof/>
                <w:webHidden/>
              </w:rPr>
              <w:fldChar w:fldCharType="begin"/>
            </w:r>
            <w:r w:rsidR="006131EE">
              <w:rPr>
                <w:noProof/>
                <w:webHidden/>
              </w:rPr>
              <w:instrText xml:space="preserve"> PAGEREF _Toc32261644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7AFB5AFA" w14:textId="1CA388EF" w:rsidR="006131EE" w:rsidRDefault="00CF256B">
          <w:pPr>
            <w:pStyle w:val="TOC3"/>
            <w:tabs>
              <w:tab w:val="right" w:leader="dot" w:pos="8630"/>
            </w:tabs>
            <w:rPr>
              <w:rFonts w:eastAsiaTheme="minorEastAsia"/>
              <w:noProof/>
              <w:color w:val="auto"/>
              <w:sz w:val="24"/>
              <w:szCs w:val="24"/>
              <w:lang w:eastAsia="en-US"/>
            </w:rPr>
          </w:pPr>
          <w:hyperlink w:anchor="_Toc32261645" w:history="1">
            <w:r w:rsidR="006131EE" w:rsidRPr="00D778EB">
              <w:rPr>
                <w:rStyle w:val="Hyperlink"/>
                <w:noProof/>
              </w:rPr>
              <w:t xml:space="preserve">Our data set had an unequal number of observations between groups in the independent variable: </w:t>
            </w:r>
            <w:r w:rsidR="006131EE" w:rsidRPr="00D778EB">
              <w:rPr>
                <w:rStyle w:val="Hyperlink"/>
                <w:i/>
                <w:iCs/>
                <w:noProof/>
              </w:rPr>
              <w:t>room_type</w:t>
            </w:r>
            <w:r w:rsidR="006131EE" w:rsidRPr="00D778EB">
              <w:rPr>
                <w:rStyle w:val="Hyperlink"/>
                <w:noProof/>
              </w:rPr>
              <w:t>, this means our data is unbalanced. Therefore, the means plot we have displayed is using the standard deviation instead of our standard errors from the summary table. This is because the plot using standard deviations allows us to gain better insight into the assumptions of equal variance. This is because the standard error is not a measure of variability of the data itself.</w:t>
            </w:r>
            <w:r w:rsidR="006131EE">
              <w:rPr>
                <w:noProof/>
                <w:webHidden/>
              </w:rPr>
              <w:tab/>
            </w:r>
            <w:r w:rsidR="006131EE">
              <w:rPr>
                <w:noProof/>
                <w:webHidden/>
              </w:rPr>
              <w:fldChar w:fldCharType="begin"/>
            </w:r>
            <w:r w:rsidR="006131EE">
              <w:rPr>
                <w:noProof/>
                <w:webHidden/>
              </w:rPr>
              <w:instrText xml:space="preserve"> PAGEREF _Toc32261645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17DE1FE2" w14:textId="75D6102A" w:rsidR="006131EE" w:rsidRDefault="00CF256B">
          <w:pPr>
            <w:pStyle w:val="TOC3"/>
            <w:tabs>
              <w:tab w:val="left" w:pos="880"/>
              <w:tab w:val="right" w:leader="dot" w:pos="8630"/>
            </w:tabs>
            <w:rPr>
              <w:rFonts w:eastAsiaTheme="minorEastAsia"/>
              <w:noProof/>
              <w:color w:val="auto"/>
              <w:sz w:val="24"/>
              <w:szCs w:val="24"/>
              <w:lang w:eastAsia="en-US"/>
            </w:rPr>
          </w:pPr>
          <w:hyperlink w:anchor="_Toc32261646" w:history="1">
            <w:r w:rsidR="006131EE" w:rsidRPr="00D778EB">
              <w:rPr>
                <w:rStyle w:val="Hyperlink"/>
                <w:noProof/>
              </w:rPr>
              <w:t>iii.</w:t>
            </w:r>
            <w:r w:rsidR="006131EE">
              <w:rPr>
                <w:rFonts w:eastAsiaTheme="minorEastAsia"/>
                <w:noProof/>
                <w:color w:val="auto"/>
                <w:sz w:val="24"/>
                <w:szCs w:val="24"/>
                <w:lang w:eastAsia="en-US"/>
              </w:rPr>
              <w:tab/>
            </w:r>
            <w:r w:rsidR="006131EE" w:rsidRPr="00D778EB">
              <w:rPr>
                <w:rStyle w:val="Hyperlink"/>
                <w:noProof/>
              </w:rPr>
              <w:t>Diagnostics</w:t>
            </w:r>
            <w:r w:rsidR="006131EE">
              <w:rPr>
                <w:noProof/>
                <w:webHidden/>
              </w:rPr>
              <w:tab/>
            </w:r>
            <w:r w:rsidR="006131EE">
              <w:rPr>
                <w:noProof/>
                <w:webHidden/>
              </w:rPr>
              <w:fldChar w:fldCharType="begin"/>
            </w:r>
            <w:r w:rsidR="006131EE">
              <w:rPr>
                <w:noProof/>
                <w:webHidden/>
              </w:rPr>
              <w:instrText xml:space="preserve"> PAGEREF _Toc32261646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3F79ECB4" w14:textId="51B4465A" w:rsidR="006131EE" w:rsidRDefault="00CF256B">
          <w:pPr>
            <w:pStyle w:val="TOC3"/>
            <w:tabs>
              <w:tab w:val="right" w:leader="dot" w:pos="8630"/>
            </w:tabs>
            <w:rPr>
              <w:rFonts w:eastAsiaTheme="minorEastAsia"/>
              <w:noProof/>
              <w:color w:val="auto"/>
              <w:sz w:val="24"/>
              <w:szCs w:val="24"/>
              <w:lang w:eastAsia="en-US"/>
            </w:rPr>
          </w:pPr>
          <w:hyperlink w:anchor="_Toc32261647" w:history="1">
            <w:r w:rsidR="006131EE" w:rsidRPr="00D778EB">
              <w:rPr>
                <w:rStyle w:val="Hyperlink"/>
                <w:noProof/>
              </w:rPr>
              <w:t>With the above results we can fit a full nonadditive model (Figure XX). Overall, we can see the residual show close to an even distribution, Figure XX (left graph). We identified a near random cloud of residuals around the 0 x-axis. There is a slight unevenness in the difference of distribution, however we move forward with the assumption met as this is close to normality and while a logged transformation may bring it closer to a random cloud, it is also not perfect (Figure XX). Allowing to the model to stay in a linear and unlogged format makes for practical interpretation and analysis.</w:t>
            </w:r>
            <w:r w:rsidR="006131EE">
              <w:rPr>
                <w:noProof/>
                <w:webHidden/>
              </w:rPr>
              <w:tab/>
            </w:r>
            <w:r w:rsidR="006131EE">
              <w:rPr>
                <w:noProof/>
                <w:webHidden/>
              </w:rPr>
              <w:fldChar w:fldCharType="begin"/>
            </w:r>
            <w:r w:rsidR="006131EE">
              <w:rPr>
                <w:noProof/>
                <w:webHidden/>
              </w:rPr>
              <w:instrText xml:space="preserve"> PAGEREF _Toc32261647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437A99CB" w14:textId="15AD8D88" w:rsidR="006131EE" w:rsidRDefault="00CF256B">
          <w:pPr>
            <w:pStyle w:val="TOC3"/>
            <w:tabs>
              <w:tab w:val="right" w:leader="dot" w:pos="8630"/>
            </w:tabs>
            <w:rPr>
              <w:rFonts w:eastAsiaTheme="minorEastAsia"/>
              <w:noProof/>
              <w:color w:val="auto"/>
              <w:sz w:val="24"/>
              <w:szCs w:val="24"/>
              <w:lang w:eastAsia="en-US"/>
            </w:rPr>
          </w:pPr>
          <w:hyperlink w:anchor="_Toc32261648" w:history="1">
            <w:r w:rsidR="006131EE" w:rsidRPr="00D778EB">
              <w:rPr>
                <w:rStyle w:val="Hyperlink"/>
                <w:noProof/>
              </w:rPr>
              <w:t>There is a small concern for the violation of normality. In Figure 12 (right graph), we can see that the data is slightly skewed right. There is tail reaching to the right side of the histogram, however the majority of the data is distributed around zero. In reviewing this further we can see the same results in our QQ plot, Figure 12 (middle graph), while we would prefer a perfectly straight line, this is close with only a we would expect to see this as close to a straight line as possible. We moved forward with the assumption passed after invoking the Central Limit Theorem due to the large sample size and move forward with this slight departure from normality.</w:t>
            </w:r>
            <w:r w:rsidR="006131EE">
              <w:rPr>
                <w:noProof/>
                <w:webHidden/>
              </w:rPr>
              <w:tab/>
            </w:r>
            <w:r w:rsidR="006131EE">
              <w:rPr>
                <w:noProof/>
                <w:webHidden/>
              </w:rPr>
              <w:fldChar w:fldCharType="begin"/>
            </w:r>
            <w:r w:rsidR="006131EE">
              <w:rPr>
                <w:noProof/>
                <w:webHidden/>
              </w:rPr>
              <w:instrText xml:space="preserve"> PAGEREF _Toc32261648 \h </w:instrText>
            </w:r>
            <w:r w:rsidR="006131EE">
              <w:rPr>
                <w:noProof/>
                <w:webHidden/>
              </w:rPr>
            </w:r>
            <w:r w:rsidR="006131EE">
              <w:rPr>
                <w:noProof/>
                <w:webHidden/>
              </w:rPr>
              <w:fldChar w:fldCharType="separate"/>
            </w:r>
            <w:r w:rsidR="006131EE">
              <w:rPr>
                <w:noProof/>
                <w:webHidden/>
              </w:rPr>
              <w:t>26</w:t>
            </w:r>
            <w:r w:rsidR="006131EE">
              <w:rPr>
                <w:noProof/>
                <w:webHidden/>
              </w:rPr>
              <w:fldChar w:fldCharType="end"/>
            </w:r>
          </w:hyperlink>
        </w:p>
        <w:p w14:paraId="516AE9DF" w14:textId="60434F60" w:rsidR="006131EE" w:rsidRDefault="00CF256B">
          <w:pPr>
            <w:pStyle w:val="TOC3"/>
            <w:tabs>
              <w:tab w:val="right" w:leader="dot" w:pos="8630"/>
            </w:tabs>
            <w:rPr>
              <w:rFonts w:eastAsiaTheme="minorEastAsia"/>
              <w:noProof/>
              <w:color w:val="auto"/>
              <w:sz w:val="24"/>
              <w:szCs w:val="24"/>
              <w:lang w:eastAsia="en-US"/>
            </w:rPr>
          </w:pPr>
          <w:hyperlink w:anchor="_Toc32261649" w:history="1">
            <w:r w:rsidR="006131EE" w:rsidRPr="00D778EB">
              <w:rPr>
                <w:rStyle w:val="Hyperlink"/>
                <w:noProof/>
              </w:rPr>
              <w:t>There are no extreme outliers present in our Cooks D / Leverage graph (Figure XX). All of the points on the far right still fall below our dashed line and also fall well below our level of leverage of 1.</w:t>
            </w:r>
            <w:r w:rsidR="006131EE">
              <w:rPr>
                <w:noProof/>
                <w:webHidden/>
              </w:rPr>
              <w:tab/>
            </w:r>
            <w:r w:rsidR="006131EE">
              <w:rPr>
                <w:noProof/>
                <w:webHidden/>
              </w:rPr>
              <w:fldChar w:fldCharType="begin"/>
            </w:r>
            <w:r w:rsidR="006131EE">
              <w:rPr>
                <w:noProof/>
                <w:webHidden/>
              </w:rPr>
              <w:instrText xml:space="preserve"> PAGEREF _Toc32261649 \h </w:instrText>
            </w:r>
            <w:r w:rsidR="006131EE">
              <w:rPr>
                <w:noProof/>
                <w:webHidden/>
              </w:rPr>
            </w:r>
            <w:r w:rsidR="006131EE">
              <w:rPr>
                <w:noProof/>
                <w:webHidden/>
              </w:rPr>
              <w:fldChar w:fldCharType="separate"/>
            </w:r>
            <w:r w:rsidR="006131EE">
              <w:rPr>
                <w:noProof/>
                <w:webHidden/>
              </w:rPr>
              <w:t>27</w:t>
            </w:r>
            <w:r w:rsidR="006131EE">
              <w:rPr>
                <w:noProof/>
                <w:webHidden/>
              </w:rPr>
              <w:fldChar w:fldCharType="end"/>
            </w:r>
          </w:hyperlink>
        </w:p>
        <w:p w14:paraId="0D9AE3C9" w14:textId="7CD5A9F6" w:rsidR="006131EE" w:rsidRDefault="00CF256B">
          <w:pPr>
            <w:pStyle w:val="TOC3"/>
            <w:tabs>
              <w:tab w:val="right" w:leader="dot" w:pos="8630"/>
            </w:tabs>
            <w:rPr>
              <w:rFonts w:eastAsiaTheme="minorEastAsia"/>
              <w:noProof/>
              <w:color w:val="auto"/>
              <w:sz w:val="24"/>
              <w:szCs w:val="24"/>
              <w:lang w:eastAsia="en-US"/>
            </w:rPr>
          </w:pPr>
          <w:hyperlink w:anchor="_Toc32261650" w:history="1">
            <w:r w:rsidR="006131EE" w:rsidRPr="00D778EB">
              <w:rPr>
                <w:rStyle w:val="Hyperlink"/>
                <w:noProof/>
              </w:rPr>
              <w:t>Lastly, to address the independence assumption, it is important to note that New York City is a place of expensive real estate. The borrows (neighborhoods) contained within the city contribute to how expensive real estate may or may not be. This would in sense, seem to violate our assumption of independence, since we are saying the neighborhood a house is in would often determine the price and therefore likely the rental price. But since all real estate is going to be dependent on the real estate around it, all modeling for pricing would have to have assumed independence Therefore, we move forward cautiously with the assumption of independence met.</w:t>
            </w:r>
            <w:r w:rsidR="006131EE">
              <w:rPr>
                <w:noProof/>
                <w:webHidden/>
              </w:rPr>
              <w:tab/>
            </w:r>
            <w:r w:rsidR="006131EE">
              <w:rPr>
                <w:noProof/>
                <w:webHidden/>
              </w:rPr>
              <w:fldChar w:fldCharType="begin"/>
            </w:r>
            <w:r w:rsidR="006131EE">
              <w:rPr>
                <w:noProof/>
                <w:webHidden/>
              </w:rPr>
              <w:instrText xml:space="preserve"> PAGEREF _Toc32261650 \h </w:instrText>
            </w:r>
            <w:r w:rsidR="006131EE">
              <w:rPr>
                <w:noProof/>
                <w:webHidden/>
              </w:rPr>
            </w:r>
            <w:r w:rsidR="006131EE">
              <w:rPr>
                <w:noProof/>
                <w:webHidden/>
              </w:rPr>
              <w:fldChar w:fldCharType="separate"/>
            </w:r>
            <w:r w:rsidR="006131EE">
              <w:rPr>
                <w:noProof/>
                <w:webHidden/>
              </w:rPr>
              <w:t>27</w:t>
            </w:r>
            <w:r w:rsidR="006131EE">
              <w:rPr>
                <w:noProof/>
                <w:webHidden/>
              </w:rPr>
              <w:fldChar w:fldCharType="end"/>
            </w:r>
          </w:hyperlink>
        </w:p>
        <w:p w14:paraId="0A214C59" w14:textId="75E53FDF" w:rsidR="006131EE" w:rsidRDefault="00CF256B">
          <w:pPr>
            <w:pStyle w:val="TOC3"/>
            <w:tabs>
              <w:tab w:val="left" w:pos="880"/>
              <w:tab w:val="right" w:leader="dot" w:pos="8630"/>
            </w:tabs>
            <w:rPr>
              <w:rFonts w:eastAsiaTheme="minorEastAsia"/>
              <w:noProof/>
              <w:color w:val="auto"/>
              <w:sz w:val="24"/>
              <w:szCs w:val="24"/>
              <w:lang w:eastAsia="en-US"/>
            </w:rPr>
          </w:pPr>
          <w:hyperlink w:anchor="_Toc32261651" w:history="1">
            <w:r w:rsidR="006131EE" w:rsidRPr="00D778EB">
              <w:rPr>
                <w:rStyle w:val="Hyperlink"/>
                <w:noProof/>
              </w:rPr>
              <w:t>iv.</w:t>
            </w:r>
            <w:r w:rsidR="006131EE">
              <w:rPr>
                <w:rFonts w:eastAsiaTheme="minorEastAsia"/>
                <w:noProof/>
                <w:color w:val="auto"/>
                <w:sz w:val="24"/>
                <w:szCs w:val="24"/>
                <w:lang w:eastAsia="en-US"/>
              </w:rPr>
              <w:tab/>
            </w:r>
            <w:r w:rsidR="006131EE" w:rsidRPr="00D778EB">
              <w:rPr>
                <w:rStyle w:val="Hyperlink"/>
                <w:noProof/>
              </w:rPr>
              <w:t>Testing</w:t>
            </w:r>
            <w:r w:rsidR="006131EE">
              <w:rPr>
                <w:noProof/>
                <w:webHidden/>
              </w:rPr>
              <w:tab/>
            </w:r>
            <w:r w:rsidR="006131EE">
              <w:rPr>
                <w:noProof/>
                <w:webHidden/>
              </w:rPr>
              <w:fldChar w:fldCharType="begin"/>
            </w:r>
            <w:r w:rsidR="006131EE">
              <w:rPr>
                <w:noProof/>
                <w:webHidden/>
              </w:rPr>
              <w:instrText xml:space="preserve"> PAGEREF _Toc32261651 \h </w:instrText>
            </w:r>
            <w:r w:rsidR="006131EE">
              <w:rPr>
                <w:noProof/>
                <w:webHidden/>
              </w:rPr>
            </w:r>
            <w:r w:rsidR="006131EE">
              <w:rPr>
                <w:noProof/>
                <w:webHidden/>
              </w:rPr>
              <w:fldChar w:fldCharType="separate"/>
            </w:r>
            <w:r w:rsidR="006131EE">
              <w:rPr>
                <w:noProof/>
                <w:webHidden/>
              </w:rPr>
              <w:t>27</w:t>
            </w:r>
            <w:r w:rsidR="006131EE">
              <w:rPr>
                <w:noProof/>
                <w:webHidden/>
              </w:rPr>
              <w:fldChar w:fldCharType="end"/>
            </w:r>
          </w:hyperlink>
        </w:p>
        <w:p w14:paraId="3A7A99E5" w14:textId="4666D300" w:rsidR="006131EE" w:rsidRDefault="00CF256B">
          <w:pPr>
            <w:pStyle w:val="TOC3"/>
            <w:tabs>
              <w:tab w:val="right" w:leader="dot" w:pos="8630"/>
            </w:tabs>
            <w:rPr>
              <w:rFonts w:eastAsiaTheme="minorEastAsia"/>
              <w:noProof/>
              <w:color w:val="auto"/>
              <w:sz w:val="24"/>
              <w:szCs w:val="24"/>
              <w:lang w:eastAsia="en-US"/>
            </w:rPr>
          </w:pPr>
          <w:hyperlink w:anchor="_Toc32261652" w:history="1">
            <w:r w:rsidR="006131EE" w:rsidRPr="00D778EB">
              <w:rPr>
                <w:rStyle w:val="Hyperlink"/>
                <w:noProof/>
              </w:rPr>
              <w:t xml:space="preserve">For our testing we performed a high-level ANOVA that tested to see if the individual metrics, as well as their interaction show a significant p-value at the 0.05 alpha level. To do this we completed a Type-III Sums of Squares F-test; our results show that both our independent metrics </w:t>
            </w:r>
            <w:r w:rsidR="006131EE" w:rsidRPr="00D778EB">
              <w:rPr>
                <w:rStyle w:val="Hyperlink"/>
                <w:i/>
                <w:iCs/>
                <w:noProof/>
              </w:rPr>
              <w:t>neighbourhood_group,</w:t>
            </w:r>
            <w:r w:rsidR="006131EE" w:rsidRPr="00D778EB">
              <w:rPr>
                <w:rStyle w:val="Hyperlink"/>
                <w:noProof/>
              </w:rPr>
              <w:t xml:space="preserve"> </w:t>
            </w:r>
            <w:r w:rsidR="006131EE" w:rsidRPr="00D778EB">
              <w:rPr>
                <w:rStyle w:val="Hyperlink"/>
                <w:i/>
                <w:iCs/>
                <w:noProof/>
              </w:rPr>
              <w:t>room_type</w:t>
            </w:r>
            <w:r w:rsidR="006131EE" w:rsidRPr="00D778EB">
              <w:rPr>
                <w:rStyle w:val="Hyperlink"/>
                <w:noProof/>
              </w:rPr>
              <w:t xml:space="preserve">, as well as our interaction between them </w:t>
            </w:r>
            <w:r w:rsidR="006131EE" w:rsidRPr="00D778EB">
              <w:rPr>
                <w:rStyle w:val="Hyperlink"/>
                <w:i/>
                <w:iCs/>
                <w:noProof/>
              </w:rPr>
              <w:t>neighbourhood_group* room_type</w:t>
            </w:r>
            <w:r w:rsidR="006131EE" w:rsidRPr="00D778EB">
              <w:rPr>
                <w:rStyle w:val="Hyperlink"/>
                <w:noProof/>
              </w:rPr>
              <w:t xml:space="preserve"> are overwhelmingly statistically significant at the alpha 0.05 level. The F-values and p-values are: [622.677, &lt;.0001]; [98.739, &lt;.0001], and [20.121, &lt;.0001] </w:t>
            </w:r>
            <w:r w:rsidR="006131EE" w:rsidRPr="00D778EB">
              <w:rPr>
                <w:rStyle w:val="Hyperlink"/>
                <w:noProof/>
              </w:rPr>
              <w:lastRenderedPageBreak/>
              <w:t>respectively (Figure XX). Since the interaction term is significant at the 0.05 alpha level, we have confirmed our assumption that this model is nonadditive and reject our H</w:t>
            </w:r>
            <w:r w:rsidR="006131EE" w:rsidRPr="00D778EB">
              <w:rPr>
                <w:rStyle w:val="Hyperlink"/>
                <w:noProof/>
                <w:vertAlign w:val="subscript"/>
              </w:rPr>
              <w:t>0</w:t>
            </w:r>
            <w:r w:rsidR="006131EE" w:rsidRPr="00D778EB">
              <w:rPr>
                <w:rStyle w:val="Hyperlink"/>
                <w:noProof/>
              </w:rPr>
              <w:t>, determining solidifying that the neighbourhood depends on room type (and vice versa) when it comes to predicting price of an Airbnb in NYC.</w:t>
            </w:r>
            <w:r w:rsidR="006131EE">
              <w:rPr>
                <w:noProof/>
                <w:webHidden/>
              </w:rPr>
              <w:tab/>
            </w:r>
            <w:r w:rsidR="006131EE">
              <w:rPr>
                <w:noProof/>
                <w:webHidden/>
              </w:rPr>
              <w:fldChar w:fldCharType="begin"/>
            </w:r>
            <w:r w:rsidR="006131EE">
              <w:rPr>
                <w:noProof/>
                <w:webHidden/>
              </w:rPr>
              <w:instrText xml:space="preserve"> PAGEREF _Toc32261652 \h </w:instrText>
            </w:r>
            <w:r w:rsidR="006131EE">
              <w:rPr>
                <w:noProof/>
                <w:webHidden/>
              </w:rPr>
            </w:r>
            <w:r w:rsidR="006131EE">
              <w:rPr>
                <w:noProof/>
                <w:webHidden/>
              </w:rPr>
              <w:fldChar w:fldCharType="separate"/>
            </w:r>
            <w:r w:rsidR="006131EE">
              <w:rPr>
                <w:noProof/>
                <w:webHidden/>
              </w:rPr>
              <w:t>27</w:t>
            </w:r>
            <w:r w:rsidR="006131EE">
              <w:rPr>
                <w:noProof/>
                <w:webHidden/>
              </w:rPr>
              <w:fldChar w:fldCharType="end"/>
            </w:r>
          </w:hyperlink>
        </w:p>
        <w:p w14:paraId="0C6EBC70" w14:textId="5E6C1C9D" w:rsidR="006131EE" w:rsidRDefault="00CF256B">
          <w:pPr>
            <w:pStyle w:val="TOC3"/>
            <w:tabs>
              <w:tab w:val="right" w:leader="dot" w:pos="8630"/>
            </w:tabs>
            <w:rPr>
              <w:rFonts w:eastAsiaTheme="minorEastAsia"/>
              <w:noProof/>
              <w:color w:val="auto"/>
              <w:sz w:val="24"/>
              <w:szCs w:val="24"/>
              <w:lang w:eastAsia="en-US"/>
            </w:rPr>
          </w:pPr>
          <w:hyperlink w:anchor="_Toc32261653" w:history="1">
            <w:r w:rsidR="006131EE" w:rsidRPr="00D778EB">
              <w:rPr>
                <w:rStyle w:val="Hyperlink"/>
                <w:noProof/>
              </w:rPr>
              <w:t xml:space="preserve">Since our interactions have proven significant, we moved forward with Tukey-Kramer (since all assumptions have been met in our model) pairwise comparisons of every variation of the </w:t>
            </w:r>
            <w:r w:rsidR="006131EE" w:rsidRPr="00D778EB">
              <w:rPr>
                <w:rStyle w:val="Hyperlink"/>
                <w:i/>
                <w:iCs/>
                <w:noProof/>
              </w:rPr>
              <w:t>neighbourhood_group</w:t>
            </w:r>
            <w:r w:rsidR="006131EE" w:rsidRPr="00D778EB">
              <w:rPr>
                <w:rStyle w:val="Hyperlink"/>
                <w:noProof/>
              </w:rPr>
              <w:t xml:space="preserve"> and </w:t>
            </w:r>
            <w:r w:rsidR="006131EE" w:rsidRPr="00D778EB">
              <w:rPr>
                <w:rStyle w:val="Hyperlink"/>
                <w:i/>
                <w:iCs/>
                <w:noProof/>
              </w:rPr>
              <w:t>room_type</w:t>
            </w:r>
            <w:r w:rsidR="006131EE" w:rsidRPr="00D778EB">
              <w:rPr>
                <w:rStyle w:val="Hyperlink"/>
                <w:noProof/>
              </w:rPr>
              <w:t xml:space="preserve"> variables paired. This will tell us which pairs of the </w:t>
            </w:r>
            <w:r w:rsidR="006131EE" w:rsidRPr="00D778EB">
              <w:rPr>
                <w:rStyle w:val="Hyperlink"/>
                <w:i/>
                <w:iCs/>
                <w:noProof/>
              </w:rPr>
              <w:t>neighbourhood_group</w:t>
            </w:r>
            <w:r w:rsidR="006131EE" w:rsidRPr="00D778EB">
              <w:rPr>
                <w:rStyle w:val="Hyperlink"/>
                <w:noProof/>
              </w:rPr>
              <w:t xml:space="preserve"> and</w:t>
            </w:r>
            <w:r w:rsidR="006131EE" w:rsidRPr="00D778EB">
              <w:rPr>
                <w:rStyle w:val="Hyperlink"/>
                <w:i/>
                <w:iCs/>
                <w:noProof/>
              </w:rPr>
              <w:t>,</w:t>
            </w:r>
            <w:r w:rsidR="006131EE" w:rsidRPr="00D778EB">
              <w:rPr>
                <w:rStyle w:val="Hyperlink"/>
                <w:noProof/>
              </w:rPr>
              <w:t xml:space="preserve"> </w:t>
            </w:r>
            <w:r w:rsidR="006131EE" w:rsidRPr="00D778EB">
              <w:rPr>
                <w:rStyle w:val="Hyperlink"/>
                <w:i/>
                <w:iCs/>
                <w:noProof/>
              </w:rPr>
              <w:t>room_type</w:t>
            </w:r>
            <w:r w:rsidR="006131EE" w:rsidRPr="00D778EB">
              <w:rPr>
                <w:rStyle w:val="Hyperlink"/>
                <w:noProof/>
              </w:rPr>
              <w:t xml:space="preserve"> are significant since the Type III SS test only tells us that they are significant in general.</w:t>
            </w:r>
            <w:r w:rsidR="006131EE">
              <w:rPr>
                <w:noProof/>
                <w:webHidden/>
              </w:rPr>
              <w:tab/>
            </w:r>
            <w:r w:rsidR="006131EE">
              <w:rPr>
                <w:noProof/>
                <w:webHidden/>
              </w:rPr>
              <w:fldChar w:fldCharType="begin"/>
            </w:r>
            <w:r w:rsidR="006131EE">
              <w:rPr>
                <w:noProof/>
                <w:webHidden/>
              </w:rPr>
              <w:instrText xml:space="preserve"> PAGEREF _Toc32261653 \h </w:instrText>
            </w:r>
            <w:r w:rsidR="006131EE">
              <w:rPr>
                <w:noProof/>
                <w:webHidden/>
              </w:rPr>
            </w:r>
            <w:r w:rsidR="006131EE">
              <w:rPr>
                <w:noProof/>
                <w:webHidden/>
              </w:rPr>
              <w:fldChar w:fldCharType="separate"/>
            </w:r>
            <w:r w:rsidR="006131EE">
              <w:rPr>
                <w:noProof/>
                <w:webHidden/>
              </w:rPr>
              <w:t>27</w:t>
            </w:r>
            <w:r w:rsidR="006131EE">
              <w:rPr>
                <w:noProof/>
                <w:webHidden/>
              </w:rPr>
              <w:fldChar w:fldCharType="end"/>
            </w:r>
          </w:hyperlink>
        </w:p>
        <w:p w14:paraId="0F3FCACA" w14:textId="26A37220" w:rsidR="006131EE" w:rsidRDefault="00CF256B">
          <w:pPr>
            <w:pStyle w:val="TOC3"/>
            <w:tabs>
              <w:tab w:val="right" w:leader="dot" w:pos="8630"/>
            </w:tabs>
            <w:rPr>
              <w:rFonts w:eastAsiaTheme="minorEastAsia"/>
              <w:noProof/>
              <w:color w:val="auto"/>
              <w:sz w:val="24"/>
              <w:szCs w:val="24"/>
              <w:lang w:eastAsia="en-US"/>
            </w:rPr>
          </w:pPr>
          <w:hyperlink w:anchor="_Toc32261654" w:history="1">
            <w:r w:rsidR="006131EE" w:rsidRPr="00D778EB">
              <w:rPr>
                <w:rStyle w:val="Hyperlink"/>
                <w:noProof/>
              </w:rPr>
              <w:t>Examining the adjusted p-values and confidence intervals, there are multiple comparisons that yields overwhelmingly statistically significant results with p-values &lt; 0.05 alpha level (at a 95% confidence level). These comparisons can be found in Figure 16. There are so many groups we recommend referencing the plot found in Figure 17, any confidence internal shown that does not cross the zero threshold is showing a statistically significant p-value at the 0.05 alpha level. All non-significant pairs have been called out in Figure 18.</w:t>
            </w:r>
            <w:r w:rsidR="006131EE">
              <w:rPr>
                <w:noProof/>
                <w:webHidden/>
              </w:rPr>
              <w:tab/>
            </w:r>
            <w:r w:rsidR="006131EE">
              <w:rPr>
                <w:noProof/>
                <w:webHidden/>
              </w:rPr>
              <w:fldChar w:fldCharType="begin"/>
            </w:r>
            <w:r w:rsidR="006131EE">
              <w:rPr>
                <w:noProof/>
                <w:webHidden/>
              </w:rPr>
              <w:instrText xml:space="preserve"> PAGEREF _Toc32261654 \h </w:instrText>
            </w:r>
            <w:r w:rsidR="006131EE">
              <w:rPr>
                <w:noProof/>
                <w:webHidden/>
              </w:rPr>
            </w:r>
            <w:r w:rsidR="006131EE">
              <w:rPr>
                <w:noProof/>
                <w:webHidden/>
              </w:rPr>
              <w:fldChar w:fldCharType="separate"/>
            </w:r>
            <w:r w:rsidR="006131EE">
              <w:rPr>
                <w:noProof/>
                <w:webHidden/>
              </w:rPr>
              <w:t>27</w:t>
            </w:r>
            <w:r w:rsidR="006131EE">
              <w:rPr>
                <w:noProof/>
                <w:webHidden/>
              </w:rPr>
              <w:fldChar w:fldCharType="end"/>
            </w:r>
          </w:hyperlink>
        </w:p>
        <w:p w14:paraId="1D536068" w14:textId="1352DB93"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55" w:history="1">
            <w:r w:rsidR="006131EE" w:rsidRPr="00D778EB">
              <w:rPr>
                <w:rStyle w:val="Hyperlink"/>
                <w:noProof/>
              </w:rPr>
              <w:t>C.</w:t>
            </w:r>
            <w:r w:rsidR="006131EE">
              <w:rPr>
                <w:rFonts w:eastAsiaTheme="minorEastAsia"/>
                <w:b w:val="0"/>
                <w:bCs w:val="0"/>
                <w:noProof/>
                <w:color w:val="auto"/>
                <w:sz w:val="24"/>
                <w:szCs w:val="24"/>
                <w:lang w:eastAsia="en-US"/>
              </w:rPr>
              <w:tab/>
            </w:r>
            <w:r w:rsidR="006131EE" w:rsidRPr="00D778EB">
              <w:rPr>
                <w:rStyle w:val="Hyperlink"/>
                <w:noProof/>
              </w:rPr>
              <w:t>Interpretation</w:t>
            </w:r>
            <w:r w:rsidR="006131EE">
              <w:rPr>
                <w:noProof/>
                <w:webHidden/>
              </w:rPr>
              <w:tab/>
            </w:r>
            <w:r w:rsidR="006131EE">
              <w:rPr>
                <w:noProof/>
                <w:webHidden/>
              </w:rPr>
              <w:fldChar w:fldCharType="begin"/>
            </w:r>
            <w:r w:rsidR="006131EE">
              <w:rPr>
                <w:noProof/>
                <w:webHidden/>
              </w:rPr>
              <w:instrText xml:space="preserve"> PAGEREF _Toc32261655 \h </w:instrText>
            </w:r>
            <w:r w:rsidR="006131EE">
              <w:rPr>
                <w:noProof/>
                <w:webHidden/>
              </w:rPr>
            </w:r>
            <w:r w:rsidR="006131EE">
              <w:rPr>
                <w:noProof/>
                <w:webHidden/>
              </w:rPr>
              <w:fldChar w:fldCharType="separate"/>
            </w:r>
            <w:r w:rsidR="006131EE">
              <w:rPr>
                <w:noProof/>
                <w:webHidden/>
              </w:rPr>
              <w:t>28</w:t>
            </w:r>
            <w:r w:rsidR="006131EE">
              <w:rPr>
                <w:noProof/>
                <w:webHidden/>
              </w:rPr>
              <w:fldChar w:fldCharType="end"/>
            </w:r>
          </w:hyperlink>
        </w:p>
        <w:p w14:paraId="22A63207" w14:textId="61D61A9F" w:rsidR="006131EE" w:rsidRDefault="00CF256B">
          <w:pPr>
            <w:pStyle w:val="TOC2"/>
            <w:tabs>
              <w:tab w:val="right" w:leader="dot" w:pos="8630"/>
            </w:tabs>
            <w:rPr>
              <w:rFonts w:eastAsiaTheme="minorEastAsia"/>
              <w:b w:val="0"/>
              <w:bCs w:val="0"/>
              <w:noProof/>
              <w:color w:val="auto"/>
              <w:sz w:val="24"/>
              <w:szCs w:val="24"/>
              <w:lang w:eastAsia="en-US"/>
            </w:rPr>
          </w:pPr>
          <w:hyperlink w:anchor="_Toc32261656" w:history="1">
            <w:r w:rsidR="006131EE" w:rsidRPr="00D778EB">
              <w:rPr>
                <w:rStyle w:val="Hyperlink"/>
                <w:noProof/>
              </w:rPr>
              <w:t>When we ask ourselves how much something is going to cost, we often research those similar items on our own to have an educated guess on the amount of money we are going to spend. We have done just this with our two-way ANOVA for NYC Airbnb customers. In this analysis we used two categorical variables to predict the dependent variable: price of an Airbnb in NYC based on neighborhood and type of rental. Our immediate conclusions tell us yes, with over whelming statistical evidence, the price of your Airbnb will be determined by neighborhood and the type of rental you choose. Out of 105 comparisons 69 were deemed statistically significant in our pairwise comparison of the different neighborhoods and room types with p-values &lt;= 0.01 which is less than the alpha level of 0.05 (Figure 17).</w:t>
            </w:r>
            <w:r w:rsidR="006131EE">
              <w:rPr>
                <w:noProof/>
                <w:webHidden/>
              </w:rPr>
              <w:tab/>
            </w:r>
            <w:r w:rsidR="006131EE">
              <w:rPr>
                <w:noProof/>
                <w:webHidden/>
              </w:rPr>
              <w:fldChar w:fldCharType="begin"/>
            </w:r>
            <w:r w:rsidR="006131EE">
              <w:rPr>
                <w:noProof/>
                <w:webHidden/>
              </w:rPr>
              <w:instrText xml:space="preserve"> PAGEREF _Toc32261656 \h </w:instrText>
            </w:r>
            <w:r w:rsidR="006131EE">
              <w:rPr>
                <w:noProof/>
                <w:webHidden/>
              </w:rPr>
            </w:r>
            <w:r w:rsidR="006131EE">
              <w:rPr>
                <w:noProof/>
                <w:webHidden/>
              </w:rPr>
              <w:fldChar w:fldCharType="separate"/>
            </w:r>
            <w:r w:rsidR="006131EE">
              <w:rPr>
                <w:noProof/>
                <w:webHidden/>
              </w:rPr>
              <w:t>28</w:t>
            </w:r>
            <w:r w:rsidR="006131EE">
              <w:rPr>
                <w:noProof/>
                <w:webHidden/>
              </w:rPr>
              <w:fldChar w:fldCharType="end"/>
            </w:r>
          </w:hyperlink>
        </w:p>
        <w:p w14:paraId="5CD9EB84" w14:textId="4001A0B3" w:rsidR="006131EE" w:rsidRDefault="00CF256B">
          <w:pPr>
            <w:pStyle w:val="TOC2"/>
            <w:tabs>
              <w:tab w:val="right" w:leader="dot" w:pos="8630"/>
            </w:tabs>
            <w:rPr>
              <w:rFonts w:eastAsiaTheme="minorEastAsia"/>
              <w:b w:val="0"/>
              <w:bCs w:val="0"/>
              <w:noProof/>
              <w:color w:val="auto"/>
              <w:sz w:val="24"/>
              <w:szCs w:val="24"/>
              <w:lang w:eastAsia="en-US"/>
            </w:rPr>
          </w:pPr>
          <w:hyperlink w:anchor="_Toc32261657" w:history="1">
            <w:r w:rsidR="006131EE" w:rsidRPr="00D778EB">
              <w:rPr>
                <w:rStyle w:val="Hyperlink"/>
                <w:noProof/>
              </w:rPr>
              <w:t>Differently stated, the practical significant in taking into account the borrow and room type you rent will highly affect the amount of money you spend on your Airbnb in NYC. For example, in Figure XX we have ordered the difference in price mean from lowest to highest. This is showing us that the difference in money you can save by renting a shared room in the Bronx as compared to an entire home/apt in Manhattan can be upwards of 147.56 dollars a night! This is huge saving when you want to spend more money on your experiences and not where you might be storing your luggage for a trip. Overall, you can see that any shared room in a neighborhood other than Manhattan is showing us a great saving in dollars spent. I would note that if a shared room is something you can handle; this is how you would save the most money when renting and Airbnb in NYC. Secondly, you can see that shared and private rooms in any neighborhood other than Manhattan are showing a significant difference in mean price of the Airbnb. This means that in general, if you want to save money while staying at an Airbnb in NYC, you might want to consider staying outside of the city center and commuting into Manhattan for all your tourist needs.</w:t>
            </w:r>
            <w:r w:rsidR="006131EE">
              <w:rPr>
                <w:noProof/>
                <w:webHidden/>
              </w:rPr>
              <w:tab/>
            </w:r>
            <w:r w:rsidR="006131EE">
              <w:rPr>
                <w:noProof/>
                <w:webHidden/>
              </w:rPr>
              <w:fldChar w:fldCharType="begin"/>
            </w:r>
            <w:r w:rsidR="006131EE">
              <w:rPr>
                <w:noProof/>
                <w:webHidden/>
              </w:rPr>
              <w:instrText xml:space="preserve"> PAGEREF _Toc32261657 \h </w:instrText>
            </w:r>
            <w:r w:rsidR="006131EE">
              <w:rPr>
                <w:noProof/>
                <w:webHidden/>
              </w:rPr>
            </w:r>
            <w:r w:rsidR="006131EE">
              <w:rPr>
                <w:noProof/>
                <w:webHidden/>
              </w:rPr>
              <w:fldChar w:fldCharType="separate"/>
            </w:r>
            <w:r w:rsidR="006131EE">
              <w:rPr>
                <w:noProof/>
                <w:webHidden/>
              </w:rPr>
              <w:t>28</w:t>
            </w:r>
            <w:r w:rsidR="006131EE">
              <w:rPr>
                <w:noProof/>
                <w:webHidden/>
              </w:rPr>
              <w:fldChar w:fldCharType="end"/>
            </w:r>
          </w:hyperlink>
        </w:p>
        <w:p w14:paraId="2F2D10E7" w14:textId="3E813634" w:rsidR="006131EE" w:rsidRDefault="00CF256B">
          <w:pPr>
            <w:pStyle w:val="TOC3"/>
            <w:tabs>
              <w:tab w:val="left" w:pos="880"/>
              <w:tab w:val="right" w:leader="dot" w:pos="8630"/>
            </w:tabs>
            <w:rPr>
              <w:rFonts w:eastAsiaTheme="minorEastAsia"/>
              <w:noProof/>
              <w:color w:val="auto"/>
              <w:sz w:val="24"/>
              <w:szCs w:val="24"/>
              <w:lang w:eastAsia="en-US"/>
            </w:rPr>
          </w:pPr>
          <w:hyperlink w:anchor="_Toc32261658" w:history="1">
            <w:r w:rsidR="006131EE" w:rsidRPr="00D778EB">
              <w:rPr>
                <w:rStyle w:val="Hyperlink"/>
                <w:strike/>
                <w:noProof/>
              </w:rPr>
              <w:t>i.</w:t>
            </w:r>
            <w:r w:rsidR="006131EE">
              <w:rPr>
                <w:rFonts w:eastAsiaTheme="minorEastAsia"/>
                <w:noProof/>
                <w:color w:val="auto"/>
                <w:sz w:val="24"/>
                <w:szCs w:val="24"/>
                <w:lang w:eastAsia="en-US"/>
              </w:rPr>
              <w:tab/>
            </w:r>
            <w:r w:rsidR="006131EE" w:rsidRPr="00D778EB">
              <w:rPr>
                <w:rStyle w:val="Hyperlink"/>
                <w:strike/>
                <w:noProof/>
              </w:rPr>
              <w:t>Notes from meeting with Turner</w:t>
            </w:r>
            <w:r w:rsidR="006131EE">
              <w:rPr>
                <w:noProof/>
                <w:webHidden/>
              </w:rPr>
              <w:tab/>
            </w:r>
            <w:r w:rsidR="006131EE">
              <w:rPr>
                <w:noProof/>
                <w:webHidden/>
              </w:rPr>
              <w:fldChar w:fldCharType="begin"/>
            </w:r>
            <w:r w:rsidR="006131EE">
              <w:rPr>
                <w:noProof/>
                <w:webHidden/>
              </w:rPr>
              <w:instrText xml:space="preserve"> PAGEREF _Toc32261658 \h </w:instrText>
            </w:r>
            <w:r w:rsidR="006131EE">
              <w:rPr>
                <w:noProof/>
                <w:webHidden/>
              </w:rPr>
            </w:r>
            <w:r w:rsidR="006131EE">
              <w:rPr>
                <w:noProof/>
                <w:webHidden/>
              </w:rPr>
              <w:fldChar w:fldCharType="separate"/>
            </w:r>
            <w:r w:rsidR="006131EE">
              <w:rPr>
                <w:noProof/>
                <w:webHidden/>
              </w:rPr>
              <w:t>28</w:t>
            </w:r>
            <w:r w:rsidR="006131EE">
              <w:rPr>
                <w:noProof/>
                <w:webHidden/>
              </w:rPr>
              <w:fldChar w:fldCharType="end"/>
            </w:r>
          </w:hyperlink>
        </w:p>
        <w:p w14:paraId="6EEE419C" w14:textId="0F511F4A" w:rsidR="006131EE" w:rsidRDefault="00CF256B">
          <w:pPr>
            <w:pStyle w:val="TOC3"/>
            <w:tabs>
              <w:tab w:val="left" w:pos="880"/>
              <w:tab w:val="right" w:leader="dot" w:pos="8630"/>
            </w:tabs>
            <w:rPr>
              <w:rFonts w:eastAsiaTheme="minorEastAsia"/>
              <w:noProof/>
              <w:color w:val="auto"/>
              <w:sz w:val="24"/>
              <w:szCs w:val="24"/>
              <w:lang w:eastAsia="en-US"/>
            </w:rPr>
          </w:pPr>
          <w:hyperlink w:anchor="_Toc32261659" w:history="1">
            <w:r w:rsidR="006131EE" w:rsidRPr="00D778EB">
              <w:rPr>
                <w:rStyle w:val="Hyperlink"/>
                <w:strike/>
                <w:noProof/>
              </w:rPr>
              <w:t>ii.</w:t>
            </w:r>
            <w:r w:rsidR="006131EE">
              <w:rPr>
                <w:rFonts w:eastAsiaTheme="minorEastAsia"/>
                <w:noProof/>
                <w:color w:val="auto"/>
                <w:sz w:val="24"/>
                <w:szCs w:val="24"/>
                <w:lang w:eastAsia="en-US"/>
              </w:rPr>
              <w:tab/>
            </w:r>
            <w:r w:rsidR="006131EE" w:rsidRPr="00D778EB">
              <w:rPr>
                <w:rStyle w:val="Hyperlink"/>
                <w:strike/>
                <w:noProof/>
              </w:rPr>
              <w:t>There’s so much sample size that everything is significant.</w:t>
            </w:r>
            <w:r w:rsidR="006131EE">
              <w:rPr>
                <w:noProof/>
                <w:webHidden/>
              </w:rPr>
              <w:tab/>
            </w:r>
            <w:r w:rsidR="006131EE">
              <w:rPr>
                <w:noProof/>
                <w:webHidden/>
              </w:rPr>
              <w:fldChar w:fldCharType="begin"/>
            </w:r>
            <w:r w:rsidR="006131EE">
              <w:rPr>
                <w:noProof/>
                <w:webHidden/>
              </w:rPr>
              <w:instrText xml:space="preserve"> PAGEREF _Toc32261659 \h </w:instrText>
            </w:r>
            <w:r w:rsidR="006131EE">
              <w:rPr>
                <w:noProof/>
                <w:webHidden/>
              </w:rPr>
            </w:r>
            <w:r w:rsidR="006131EE">
              <w:rPr>
                <w:noProof/>
                <w:webHidden/>
              </w:rPr>
              <w:fldChar w:fldCharType="separate"/>
            </w:r>
            <w:r w:rsidR="006131EE">
              <w:rPr>
                <w:noProof/>
                <w:webHidden/>
              </w:rPr>
              <w:t>28</w:t>
            </w:r>
            <w:r w:rsidR="006131EE">
              <w:rPr>
                <w:noProof/>
                <w:webHidden/>
              </w:rPr>
              <w:fldChar w:fldCharType="end"/>
            </w:r>
          </w:hyperlink>
        </w:p>
        <w:p w14:paraId="4557F9C1" w14:textId="1A082B98" w:rsidR="006131EE" w:rsidRDefault="00CF256B">
          <w:pPr>
            <w:pStyle w:val="TOC3"/>
            <w:tabs>
              <w:tab w:val="left" w:pos="880"/>
              <w:tab w:val="right" w:leader="dot" w:pos="8630"/>
            </w:tabs>
            <w:rPr>
              <w:rFonts w:eastAsiaTheme="minorEastAsia"/>
              <w:noProof/>
              <w:color w:val="auto"/>
              <w:sz w:val="24"/>
              <w:szCs w:val="24"/>
              <w:lang w:eastAsia="en-US"/>
            </w:rPr>
          </w:pPr>
          <w:hyperlink w:anchor="_Toc32261660" w:history="1">
            <w:r w:rsidR="006131EE" w:rsidRPr="00D778EB">
              <w:rPr>
                <w:rStyle w:val="Hyperlink"/>
                <w:strike/>
                <w:noProof/>
              </w:rPr>
              <w:t>iii.</w:t>
            </w:r>
            <w:r w:rsidR="006131EE">
              <w:rPr>
                <w:rFonts w:eastAsiaTheme="minorEastAsia"/>
                <w:noProof/>
                <w:color w:val="auto"/>
                <w:sz w:val="24"/>
                <w:szCs w:val="24"/>
                <w:lang w:eastAsia="en-US"/>
              </w:rPr>
              <w:tab/>
            </w:r>
            <w:r w:rsidR="006131EE" w:rsidRPr="00D778EB">
              <w:rPr>
                <w:rStyle w:val="Hyperlink"/>
                <w:strike/>
                <w:noProof/>
              </w:rPr>
              <w:t>**Practical Significance</w:t>
            </w:r>
            <w:r w:rsidR="006131EE">
              <w:rPr>
                <w:noProof/>
                <w:webHidden/>
              </w:rPr>
              <w:tab/>
            </w:r>
            <w:r w:rsidR="006131EE">
              <w:rPr>
                <w:noProof/>
                <w:webHidden/>
              </w:rPr>
              <w:fldChar w:fldCharType="begin"/>
            </w:r>
            <w:r w:rsidR="006131EE">
              <w:rPr>
                <w:noProof/>
                <w:webHidden/>
              </w:rPr>
              <w:instrText xml:space="preserve"> PAGEREF _Toc32261660 \h </w:instrText>
            </w:r>
            <w:r w:rsidR="006131EE">
              <w:rPr>
                <w:noProof/>
                <w:webHidden/>
              </w:rPr>
            </w:r>
            <w:r w:rsidR="006131EE">
              <w:rPr>
                <w:noProof/>
                <w:webHidden/>
              </w:rPr>
              <w:fldChar w:fldCharType="separate"/>
            </w:r>
            <w:r w:rsidR="006131EE">
              <w:rPr>
                <w:noProof/>
                <w:webHidden/>
              </w:rPr>
              <w:t>28</w:t>
            </w:r>
            <w:r w:rsidR="006131EE">
              <w:rPr>
                <w:noProof/>
                <w:webHidden/>
              </w:rPr>
              <w:fldChar w:fldCharType="end"/>
            </w:r>
          </w:hyperlink>
        </w:p>
        <w:p w14:paraId="5B153329" w14:textId="4B102495" w:rsidR="006131EE" w:rsidRDefault="00CF256B">
          <w:pPr>
            <w:pStyle w:val="TOC1"/>
            <w:tabs>
              <w:tab w:val="left" w:pos="440"/>
              <w:tab w:val="right" w:leader="dot" w:pos="8630"/>
            </w:tabs>
            <w:rPr>
              <w:rFonts w:eastAsiaTheme="minorEastAsia"/>
              <w:b w:val="0"/>
              <w:bCs w:val="0"/>
              <w:i w:val="0"/>
              <w:iCs w:val="0"/>
              <w:noProof/>
              <w:color w:val="auto"/>
              <w:lang w:eastAsia="en-US"/>
            </w:rPr>
          </w:pPr>
          <w:hyperlink w:anchor="_Toc32261661" w:history="1">
            <w:r w:rsidR="006131EE" w:rsidRPr="00D778EB">
              <w:rPr>
                <w:rStyle w:val="Hyperlink"/>
                <w:noProof/>
              </w:rPr>
              <w:t>6.</w:t>
            </w:r>
            <w:r w:rsidR="006131EE">
              <w:rPr>
                <w:rFonts w:eastAsiaTheme="minorEastAsia"/>
                <w:b w:val="0"/>
                <w:bCs w:val="0"/>
                <w:i w:val="0"/>
                <w:iCs w:val="0"/>
                <w:noProof/>
                <w:color w:val="auto"/>
                <w:lang w:eastAsia="en-US"/>
              </w:rPr>
              <w:tab/>
            </w:r>
            <w:r w:rsidR="006131EE" w:rsidRPr="00D778EB">
              <w:rPr>
                <w:rStyle w:val="Hyperlink"/>
                <w:noProof/>
              </w:rPr>
              <w:t>Appendix</w:t>
            </w:r>
            <w:r w:rsidR="006131EE">
              <w:rPr>
                <w:noProof/>
                <w:webHidden/>
              </w:rPr>
              <w:tab/>
            </w:r>
            <w:r w:rsidR="006131EE">
              <w:rPr>
                <w:noProof/>
                <w:webHidden/>
              </w:rPr>
              <w:fldChar w:fldCharType="begin"/>
            </w:r>
            <w:r w:rsidR="006131EE">
              <w:rPr>
                <w:noProof/>
                <w:webHidden/>
              </w:rPr>
              <w:instrText xml:space="preserve"> PAGEREF _Toc32261661 \h </w:instrText>
            </w:r>
            <w:r w:rsidR="006131EE">
              <w:rPr>
                <w:noProof/>
                <w:webHidden/>
              </w:rPr>
            </w:r>
            <w:r w:rsidR="006131EE">
              <w:rPr>
                <w:noProof/>
                <w:webHidden/>
              </w:rPr>
              <w:fldChar w:fldCharType="separate"/>
            </w:r>
            <w:r w:rsidR="006131EE">
              <w:rPr>
                <w:noProof/>
                <w:webHidden/>
              </w:rPr>
              <w:t>30</w:t>
            </w:r>
            <w:r w:rsidR="006131EE">
              <w:rPr>
                <w:noProof/>
                <w:webHidden/>
              </w:rPr>
              <w:fldChar w:fldCharType="end"/>
            </w:r>
          </w:hyperlink>
        </w:p>
        <w:p w14:paraId="575881C3" w14:textId="432D021F"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62" w:history="1">
            <w:r w:rsidR="006131EE" w:rsidRPr="00D778EB">
              <w:rPr>
                <w:rStyle w:val="Hyperlink"/>
                <w:noProof/>
              </w:rPr>
              <w:t>A.</w:t>
            </w:r>
            <w:r w:rsidR="006131EE">
              <w:rPr>
                <w:rFonts w:eastAsiaTheme="minorEastAsia"/>
                <w:b w:val="0"/>
                <w:bCs w:val="0"/>
                <w:noProof/>
                <w:color w:val="auto"/>
                <w:sz w:val="24"/>
                <w:szCs w:val="24"/>
                <w:lang w:eastAsia="en-US"/>
              </w:rPr>
              <w:tab/>
            </w:r>
            <w:r w:rsidR="006131EE" w:rsidRPr="00D778EB">
              <w:rPr>
                <w:rStyle w:val="Hyperlink"/>
                <w:noProof/>
              </w:rPr>
              <w:t>Figure 1</w:t>
            </w:r>
            <w:r w:rsidR="006131EE">
              <w:rPr>
                <w:noProof/>
                <w:webHidden/>
              </w:rPr>
              <w:tab/>
            </w:r>
            <w:r w:rsidR="006131EE">
              <w:rPr>
                <w:noProof/>
                <w:webHidden/>
              </w:rPr>
              <w:fldChar w:fldCharType="begin"/>
            </w:r>
            <w:r w:rsidR="006131EE">
              <w:rPr>
                <w:noProof/>
                <w:webHidden/>
              </w:rPr>
              <w:instrText xml:space="preserve"> PAGEREF _Toc32261662 \h </w:instrText>
            </w:r>
            <w:r w:rsidR="006131EE">
              <w:rPr>
                <w:noProof/>
                <w:webHidden/>
              </w:rPr>
            </w:r>
            <w:r w:rsidR="006131EE">
              <w:rPr>
                <w:noProof/>
                <w:webHidden/>
              </w:rPr>
              <w:fldChar w:fldCharType="separate"/>
            </w:r>
            <w:r w:rsidR="006131EE">
              <w:rPr>
                <w:noProof/>
                <w:webHidden/>
              </w:rPr>
              <w:t>30</w:t>
            </w:r>
            <w:r w:rsidR="006131EE">
              <w:rPr>
                <w:noProof/>
                <w:webHidden/>
              </w:rPr>
              <w:fldChar w:fldCharType="end"/>
            </w:r>
          </w:hyperlink>
        </w:p>
        <w:p w14:paraId="7976F5D2" w14:textId="53C92DA4" w:rsidR="006131EE" w:rsidRDefault="00CF256B">
          <w:pPr>
            <w:pStyle w:val="TOC2"/>
            <w:tabs>
              <w:tab w:val="right" w:leader="dot" w:pos="8630"/>
            </w:tabs>
            <w:rPr>
              <w:rFonts w:eastAsiaTheme="minorEastAsia"/>
              <w:b w:val="0"/>
              <w:bCs w:val="0"/>
              <w:noProof/>
              <w:color w:val="auto"/>
              <w:sz w:val="24"/>
              <w:szCs w:val="24"/>
              <w:lang w:eastAsia="en-US"/>
            </w:rPr>
          </w:pPr>
          <w:hyperlink w:anchor="_Toc32261663" w:history="1">
            <w:bookmarkStart w:id="0" w:name="_Toc32261505"/>
            <w:r w:rsidR="006131EE" w:rsidRPr="00D778EB">
              <w:rPr>
                <w:rStyle w:val="Hyperlink"/>
                <w:noProof/>
              </w:rPr>
              <w:drawing>
                <wp:inline distT="0" distB="0" distL="0" distR="0" wp14:anchorId="72184732" wp14:editId="2870495E">
                  <wp:extent cx="5486400" cy="3117215"/>
                  <wp:effectExtent l="0" t="0" r="0" b="0"/>
                  <wp:docPr id="276" name="Picture 2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117215"/>
                          </a:xfrm>
                          <a:prstGeom prst="rect">
                            <a:avLst/>
                          </a:prstGeom>
                        </pic:spPr>
                      </pic:pic>
                    </a:graphicData>
                  </a:graphic>
                </wp:inline>
              </w:drawing>
            </w:r>
            <w:bookmarkEnd w:id="0"/>
            <w:r w:rsidR="006131EE">
              <w:rPr>
                <w:noProof/>
                <w:webHidden/>
              </w:rPr>
              <w:tab/>
            </w:r>
            <w:r w:rsidR="006131EE">
              <w:rPr>
                <w:noProof/>
                <w:webHidden/>
              </w:rPr>
              <w:fldChar w:fldCharType="begin"/>
            </w:r>
            <w:r w:rsidR="006131EE">
              <w:rPr>
                <w:noProof/>
                <w:webHidden/>
              </w:rPr>
              <w:instrText xml:space="preserve"> PAGEREF _Toc32261663 \h </w:instrText>
            </w:r>
            <w:r w:rsidR="006131EE">
              <w:rPr>
                <w:noProof/>
                <w:webHidden/>
              </w:rPr>
            </w:r>
            <w:r w:rsidR="006131EE">
              <w:rPr>
                <w:noProof/>
                <w:webHidden/>
              </w:rPr>
              <w:fldChar w:fldCharType="separate"/>
            </w:r>
            <w:r w:rsidR="006131EE">
              <w:rPr>
                <w:noProof/>
                <w:webHidden/>
              </w:rPr>
              <w:t>30</w:t>
            </w:r>
            <w:r w:rsidR="006131EE">
              <w:rPr>
                <w:noProof/>
                <w:webHidden/>
              </w:rPr>
              <w:fldChar w:fldCharType="end"/>
            </w:r>
          </w:hyperlink>
        </w:p>
        <w:p w14:paraId="63C16D47" w14:textId="10819673"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64" w:history="1">
            <w:r w:rsidR="006131EE" w:rsidRPr="00D778EB">
              <w:rPr>
                <w:rStyle w:val="Hyperlink"/>
                <w:noProof/>
              </w:rPr>
              <w:t>B.</w:t>
            </w:r>
            <w:r w:rsidR="006131EE">
              <w:rPr>
                <w:rFonts w:eastAsiaTheme="minorEastAsia"/>
                <w:b w:val="0"/>
                <w:bCs w:val="0"/>
                <w:noProof/>
                <w:color w:val="auto"/>
                <w:sz w:val="24"/>
                <w:szCs w:val="24"/>
                <w:lang w:eastAsia="en-US"/>
              </w:rPr>
              <w:tab/>
            </w:r>
            <w:r w:rsidR="006131EE" w:rsidRPr="00D778EB">
              <w:rPr>
                <w:rStyle w:val="Hyperlink"/>
                <w:noProof/>
              </w:rPr>
              <w:t>Figure 2</w:t>
            </w:r>
            <w:r w:rsidR="006131EE">
              <w:rPr>
                <w:noProof/>
                <w:webHidden/>
              </w:rPr>
              <w:tab/>
            </w:r>
            <w:r w:rsidR="006131EE">
              <w:rPr>
                <w:noProof/>
                <w:webHidden/>
              </w:rPr>
              <w:fldChar w:fldCharType="begin"/>
            </w:r>
            <w:r w:rsidR="006131EE">
              <w:rPr>
                <w:noProof/>
                <w:webHidden/>
              </w:rPr>
              <w:instrText xml:space="preserve"> PAGEREF _Toc32261664 \h </w:instrText>
            </w:r>
            <w:r w:rsidR="006131EE">
              <w:rPr>
                <w:noProof/>
                <w:webHidden/>
              </w:rPr>
            </w:r>
            <w:r w:rsidR="006131EE">
              <w:rPr>
                <w:noProof/>
                <w:webHidden/>
              </w:rPr>
              <w:fldChar w:fldCharType="separate"/>
            </w:r>
            <w:r w:rsidR="006131EE">
              <w:rPr>
                <w:noProof/>
                <w:webHidden/>
              </w:rPr>
              <w:t>30</w:t>
            </w:r>
            <w:r w:rsidR="006131EE">
              <w:rPr>
                <w:noProof/>
                <w:webHidden/>
              </w:rPr>
              <w:fldChar w:fldCharType="end"/>
            </w:r>
          </w:hyperlink>
        </w:p>
        <w:p w14:paraId="0E8A1D87" w14:textId="20530149" w:rsidR="006131EE" w:rsidRDefault="00CF256B">
          <w:pPr>
            <w:pStyle w:val="TOC2"/>
            <w:tabs>
              <w:tab w:val="right" w:leader="dot" w:pos="8630"/>
            </w:tabs>
            <w:rPr>
              <w:rFonts w:eastAsiaTheme="minorEastAsia"/>
              <w:b w:val="0"/>
              <w:bCs w:val="0"/>
              <w:noProof/>
              <w:color w:val="auto"/>
              <w:sz w:val="24"/>
              <w:szCs w:val="24"/>
              <w:lang w:eastAsia="en-US"/>
            </w:rPr>
          </w:pPr>
          <w:hyperlink w:anchor="_Toc32261665" w:history="1">
            <w:bookmarkStart w:id="1" w:name="_Toc32261507"/>
            <w:r w:rsidR="006131EE" w:rsidRPr="00D778EB">
              <w:rPr>
                <w:rStyle w:val="Hyperlink"/>
                <w:noProof/>
              </w:rPr>
              <w:drawing>
                <wp:inline distT="0" distB="0" distL="0" distR="0" wp14:anchorId="76BB6CE4" wp14:editId="0F4D6D8D">
                  <wp:extent cx="5486400" cy="2997835"/>
                  <wp:effectExtent l="0" t="0" r="0" b="0"/>
                  <wp:docPr id="277" name="Picture 27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97835"/>
                          </a:xfrm>
                          <a:prstGeom prst="rect">
                            <a:avLst/>
                          </a:prstGeom>
                        </pic:spPr>
                      </pic:pic>
                    </a:graphicData>
                  </a:graphic>
                </wp:inline>
              </w:drawing>
            </w:r>
            <w:bookmarkEnd w:id="1"/>
            <w:r w:rsidR="006131EE">
              <w:rPr>
                <w:noProof/>
                <w:webHidden/>
              </w:rPr>
              <w:tab/>
            </w:r>
            <w:r w:rsidR="006131EE">
              <w:rPr>
                <w:noProof/>
                <w:webHidden/>
              </w:rPr>
              <w:fldChar w:fldCharType="begin"/>
            </w:r>
            <w:r w:rsidR="006131EE">
              <w:rPr>
                <w:noProof/>
                <w:webHidden/>
              </w:rPr>
              <w:instrText xml:space="preserve"> PAGEREF _Toc32261665 \h </w:instrText>
            </w:r>
            <w:r w:rsidR="006131EE">
              <w:rPr>
                <w:noProof/>
                <w:webHidden/>
              </w:rPr>
            </w:r>
            <w:r w:rsidR="006131EE">
              <w:rPr>
                <w:noProof/>
                <w:webHidden/>
              </w:rPr>
              <w:fldChar w:fldCharType="separate"/>
            </w:r>
            <w:r w:rsidR="006131EE">
              <w:rPr>
                <w:noProof/>
                <w:webHidden/>
              </w:rPr>
              <w:t>30</w:t>
            </w:r>
            <w:r w:rsidR="006131EE">
              <w:rPr>
                <w:noProof/>
                <w:webHidden/>
              </w:rPr>
              <w:fldChar w:fldCharType="end"/>
            </w:r>
          </w:hyperlink>
        </w:p>
        <w:p w14:paraId="639B8AA0" w14:textId="6ACC7C70"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66" w:history="1">
            <w:r w:rsidR="006131EE" w:rsidRPr="00D778EB">
              <w:rPr>
                <w:rStyle w:val="Hyperlink"/>
                <w:noProof/>
              </w:rPr>
              <w:t>C.</w:t>
            </w:r>
            <w:r w:rsidR="006131EE">
              <w:rPr>
                <w:rFonts w:eastAsiaTheme="minorEastAsia"/>
                <w:b w:val="0"/>
                <w:bCs w:val="0"/>
                <w:noProof/>
                <w:color w:val="auto"/>
                <w:sz w:val="24"/>
                <w:szCs w:val="24"/>
                <w:lang w:eastAsia="en-US"/>
              </w:rPr>
              <w:tab/>
            </w:r>
            <w:r w:rsidR="006131EE" w:rsidRPr="00D778EB">
              <w:rPr>
                <w:rStyle w:val="Hyperlink"/>
                <w:noProof/>
              </w:rPr>
              <w:t>Figure 3</w:t>
            </w:r>
            <w:r w:rsidR="006131EE">
              <w:rPr>
                <w:noProof/>
                <w:webHidden/>
              </w:rPr>
              <w:tab/>
            </w:r>
            <w:r w:rsidR="006131EE">
              <w:rPr>
                <w:noProof/>
                <w:webHidden/>
              </w:rPr>
              <w:fldChar w:fldCharType="begin"/>
            </w:r>
            <w:r w:rsidR="006131EE">
              <w:rPr>
                <w:noProof/>
                <w:webHidden/>
              </w:rPr>
              <w:instrText xml:space="preserve"> PAGEREF _Toc32261666 \h </w:instrText>
            </w:r>
            <w:r w:rsidR="006131EE">
              <w:rPr>
                <w:noProof/>
                <w:webHidden/>
              </w:rPr>
            </w:r>
            <w:r w:rsidR="006131EE">
              <w:rPr>
                <w:noProof/>
                <w:webHidden/>
              </w:rPr>
              <w:fldChar w:fldCharType="separate"/>
            </w:r>
            <w:r w:rsidR="006131EE">
              <w:rPr>
                <w:noProof/>
                <w:webHidden/>
              </w:rPr>
              <w:t>31</w:t>
            </w:r>
            <w:r w:rsidR="006131EE">
              <w:rPr>
                <w:noProof/>
                <w:webHidden/>
              </w:rPr>
              <w:fldChar w:fldCharType="end"/>
            </w:r>
          </w:hyperlink>
        </w:p>
        <w:p w14:paraId="6121FA02" w14:textId="3C5A2092" w:rsidR="006131EE" w:rsidRDefault="00CF256B">
          <w:pPr>
            <w:pStyle w:val="TOC2"/>
            <w:tabs>
              <w:tab w:val="right" w:leader="dot" w:pos="8630"/>
            </w:tabs>
            <w:rPr>
              <w:rFonts w:eastAsiaTheme="minorEastAsia"/>
              <w:b w:val="0"/>
              <w:bCs w:val="0"/>
              <w:noProof/>
              <w:color w:val="auto"/>
              <w:sz w:val="24"/>
              <w:szCs w:val="24"/>
              <w:lang w:eastAsia="en-US"/>
            </w:rPr>
          </w:pPr>
          <w:hyperlink w:anchor="_Toc32261667" w:history="1">
            <w:bookmarkStart w:id="2" w:name="_Toc32261509"/>
            <w:r w:rsidR="006131EE" w:rsidRPr="00D778EB">
              <w:rPr>
                <w:rStyle w:val="Hyperlink"/>
                <w:noProof/>
              </w:rPr>
              <w:drawing>
                <wp:inline distT="0" distB="0" distL="0" distR="0" wp14:anchorId="2870847A" wp14:editId="7F971661">
                  <wp:extent cx="5486400" cy="3004185"/>
                  <wp:effectExtent l="0" t="0" r="0" b="5715"/>
                  <wp:docPr id="278" name="Picture 27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004185"/>
                          </a:xfrm>
                          <a:prstGeom prst="rect">
                            <a:avLst/>
                          </a:prstGeom>
                        </pic:spPr>
                      </pic:pic>
                    </a:graphicData>
                  </a:graphic>
                </wp:inline>
              </w:drawing>
            </w:r>
            <w:bookmarkEnd w:id="2"/>
            <w:r w:rsidR="006131EE">
              <w:rPr>
                <w:noProof/>
                <w:webHidden/>
              </w:rPr>
              <w:tab/>
            </w:r>
            <w:r w:rsidR="006131EE">
              <w:rPr>
                <w:noProof/>
                <w:webHidden/>
              </w:rPr>
              <w:fldChar w:fldCharType="begin"/>
            </w:r>
            <w:r w:rsidR="006131EE">
              <w:rPr>
                <w:noProof/>
                <w:webHidden/>
              </w:rPr>
              <w:instrText xml:space="preserve"> PAGEREF _Toc32261667 \h </w:instrText>
            </w:r>
            <w:r w:rsidR="006131EE">
              <w:rPr>
                <w:noProof/>
                <w:webHidden/>
              </w:rPr>
            </w:r>
            <w:r w:rsidR="006131EE">
              <w:rPr>
                <w:noProof/>
                <w:webHidden/>
              </w:rPr>
              <w:fldChar w:fldCharType="separate"/>
            </w:r>
            <w:r w:rsidR="006131EE">
              <w:rPr>
                <w:noProof/>
                <w:webHidden/>
              </w:rPr>
              <w:t>31</w:t>
            </w:r>
            <w:r w:rsidR="006131EE">
              <w:rPr>
                <w:noProof/>
                <w:webHidden/>
              </w:rPr>
              <w:fldChar w:fldCharType="end"/>
            </w:r>
          </w:hyperlink>
        </w:p>
        <w:p w14:paraId="6F810F6B" w14:textId="781E43F6"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68" w:history="1">
            <w:r w:rsidR="006131EE" w:rsidRPr="00D778EB">
              <w:rPr>
                <w:rStyle w:val="Hyperlink"/>
                <w:noProof/>
              </w:rPr>
              <w:t>D.</w:t>
            </w:r>
            <w:r w:rsidR="006131EE">
              <w:rPr>
                <w:rFonts w:eastAsiaTheme="minorEastAsia"/>
                <w:b w:val="0"/>
                <w:bCs w:val="0"/>
                <w:noProof/>
                <w:color w:val="auto"/>
                <w:sz w:val="24"/>
                <w:szCs w:val="24"/>
                <w:lang w:eastAsia="en-US"/>
              </w:rPr>
              <w:tab/>
            </w:r>
            <w:r w:rsidR="006131EE" w:rsidRPr="00D778EB">
              <w:rPr>
                <w:rStyle w:val="Hyperlink"/>
                <w:noProof/>
              </w:rPr>
              <w:t>Figure 4</w:t>
            </w:r>
            <w:r w:rsidR="006131EE">
              <w:rPr>
                <w:noProof/>
                <w:webHidden/>
              </w:rPr>
              <w:tab/>
            </w:r>
            <w:r w:rsidR="006131EE">
              <w:rPr>
                <w:noProof/>
                <w:webHidden/>
              </w:rPr>
              <w:fldChar w:fldCharType="begin"/>
            </w:r>
            <w:r w:rsidR="006131EE">
              <w:rPr>
                <w:noProof/>
                <w:webHidden/>
              </w:rPr>
              <w:instrText xml:space="preserve"> PAGEREF _Toc32261668 \h </w:instrText>
            </w:r>
            <w:r w:rsidR="006131EE">
              <w:rPr>
                <w:noProof/>
                <w:webHidden/>
              </w:rPr>
            </w:r>
            <w:r w:rsidR="006131EE">
              <w:rPr>
                <w:noProof/>
                <w:webHidden/>
              </w:rPr>
              <w:fldChar w:fldCharType="separate"/>
            </w:r>
            <w:r w:rsidR="006131EE">
              <w:rPr>
                <w:noProof/>
                <w:webHidden/>
              </w:rPr>
              <w:t>31</w:t>
            </w:r>
            <w:r w:rsidR="006131EE">
              <w:rPr>
                <w:noProof/>
                <w:webHidden/>
              </w:rPr>
              <w:fldChar w:fldCharType="end"/>
            </w:r>
          </w:hyperlink>
        </w:p>
        <w:p w14:paraId="45395CE7" w14:textId="37F73F4E" w:rsidR="006131EE" w:rsidRDefault="00CF256B">
          <w:pPr>
            <w:pStyle w:val="TOC2"/>
            <w:tabs>
              <w:tab w:val="right" w:leader="dot" w:pos="8630"/>
            </w:tabs>
            <w:rPr>
              <w:rFonts w:eastAsiaTheme="minorEastAsia"/>
              <w:b w:val="0"/>
              <w:bCs w:val="0"/>
              <w:noProof/>
              <w:color w:val="auto"/>
              <w:sz w:val="24"/>
              <w:szCs w:val="24"/>
              <w:lang w:eastAsia="en-US"/>
            </w:rPr>
          </w:pPr>
          <w:hyperlink w:anchor="_Toc32261669" w:history="1">
            <w:bookmarkStart w:id="3" w:name="_Toc32261511"/>
            <w:r w:rsidR="006131EE" w:rsidRPr="00D778EB">
              <w:rPr>
                <w:rStyle w:val="Hyperlink"/>
                <w:noProof/>
              </w:rPr>
              <w:drawing>
                <wp:inline distT="0" distB="0" distL="0" distR="0" wp14:anchorId="6242942D" wp14:editId="2F3B75D0">
                  <wp:extent cx="5486400" cy="3215005"/>
                  <wp:effectExtent l="0" t="0" r="0" b="0"/>
                  <wp:docPr id="279" name="Picture 27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215005"/>
                          </a:xfrm>
                          <a:prstGeom prst="rect">
                            <a:avLst/>
                          </a:prstGeom>
                        </pic:spPr>
                      </pic:pic>
                    </a:graphicData>
                  </a:graphic>
                </wp:inline>
              </w:drawing>
            </w:r>
            <w:bookmarkEnd w:id="3"/>
            <w:r w:rsidR="006131EE">
              <w:rPr>
                <w:noProof/>
                <w:webHidden/>
              </w:rPr>
              <w:tab/>
            </w:r>
            <w:r w:rsidR="006131EE">
              <w:rPr>
                <w:noProof/>
                <w:webHidden/>
              </w:rPr>
              <w:fldChar w:fldCharType="begin"/>
            </w:r>
            <w:r w:rsidR="006131EE">
              <w:rPr>
                <w:noProof/>
                <w:webHidden/>
              </w:rPr>
              <w:instrText xml:space="preserve"> PAGEREF _Toc32261669 \h </w:instrText>
            </w:r>
            <w:r w:rsidR="006131EE">
              <w:rPr>
                <w:noProof/>
                <w:webHidden/>
              </w:rPr>
            </w:r>
            <w:r w:rsidR="006131EE">
              <w:rPr>
                <w:noProof/>
                <w:webHidden/>
              </w:rPr>
              <w:fldChar w:fldCharType="separate"/>
            </w:r>
            <w:r w:rsidR="006131EE">
              <w:rPr>
                <w:noProof/>
                <w:webHidden/>
              </w:rPr>
              <w:t>31</w:t>
            </w:r>
            <w:r w:rsidR="006131EE">
              <w:rPr>
                <w:noProof/>
                <w:webHidden/>
              </w:rPr>
              <w:fldChar w:fldCharType="end"/>
            </w:r>
          </w:hyperlink>
        </w:p>
        <w:p w14:paraId="44ADEC73" w14:textId="29F7C088"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70" w:history="1">
            <w:r w:rsidR="006131EE" w:rsidRPr="00D778EB">
              <w:rPr>
                <w:rStyle w:val="Hyperlink"/>
                <w:noProof/>
              </w:rPr>
              <w:t>E.</w:t>
            </w:r>
            <w:r w:rsidR="006131EE">
              <w:rPr>
                <w:rFonts w:eastAsiaTheme="minorEastAsia"/>
                <w:b w:val="0"/>
                <w:bCs w:val="0"/>
                <w:noProof/>
                <w:color w:val="auto"/>
                <w:sz w:val="24"/>
                <w:szCs w:val="24"/>
                <w:lang w:eastAsia="en-US"/>
              </w:rPr>
              <w:tab/>
            </w:r>
            <w:r w:rsidR="006131EE" w:rsidRPr="00D778EB">
              <w:rPr>
                <w:rStyle w:val="Hyperlink"/>
                <w:noProof/>
              </w:rPr>
              <w:t>Figure 5</w:t>
            </w:r>
            <w:r w:rsidR="006131EE">
              <w:rPr>
                <w:noProof/>
                <w:webHidden/>
              </w:rPr>
              <w:tab/>
            </w:r>
            <w:r w:rsidR="006131EE">
              <w:rPr>
                <w:noProof/>
                <w:webHidden/>
              </w:rPr>
              <w:fldChar w:fldCharType="begin"/>
            </w:r>
            <w:r w:rsidR="006131EE">
              <w:rPr>
                <w:noProof/>
                <w:webHidden/>
              </w:rPr>
              <w:instrText xml:space="preserve"> PAGEREF _Toc32261670 \h </w:instrText>
            </w:r>
            <w:r w:rsidR="006131EE">
              <w:rPr>
                <w:noProof/>
                <w:webHidden/>
              </w:rPr>
            </w:r>
            <w:r w:rsidR="006131EE">
              <w:rPr>
                <w:noProof/>
                <w:webHidden/>
              </w:rPr>
              <w:fldChar w:fldCharType="separate"/>
            </w:r>
            <w:r w:rsidR="006131EE">
              <w:rPr>
                <w:noProof/>
                <w:webHidden/>
              </w:rPr>
              <w:t>32</w:t>
            </w:r>
            <w:r w:rsidR="006131EE">
              <w:rPr>
                <w:noProof/>
                <w:webHidden/>
              </w:rPr>
              <w:fldChar w:fldCharType="end"/>
            </w:r>
          </w:hyperlink>
        </w:p>
        <w:p w14:paraId="5F54CC25" w14:textId="2C0F6338" w:rsidR="006131EE" w:rsidRDefault="00CF256B">
          <w:pPr>
            <w:pStyle w:val="TOC2"/>
            <w:tabs>
              <w:tab w:val="right" w:leader="dot" w:pos="8630"/>
            </w:tabs>
            <w:rPr>
              <w:rFonts w:eastAsiaTheme="minorEastAsia"/>
              <w:b w:val="0"/>
              <w:bCs w:val="0"/>
              <w:noProof/>
              <w:color w:val="auto"/>
              <w:sz w:val="24"/>
              <w:szCs w:val="24"/>
              <w:lang w:eastAsia="en-US"/>
            </w:rPr>
          </w:pPr>
          <w:hyperlink w:anchor="_Toc32261671" w:history="1">
            <w:bookmarkStart w:id="4" w:name="_Toc32261513"/>
            <w:r w:rsidR="006131EE" w:rsidRPr="00D778EB">
              <w:rPr>
                <w:rStyle w:val="Hyperlink"/>
                <w:noProof/>
              </w:rPr>
              <w:drawing>
                <wp:inline distT="0" distB="0" distL="0" distR="0" wp14:anchorId="172382E2" wp14:editId="4860D52B">
                  <wp:extent cx="5486400" cy="3061970"/>
                  <wp:effectExtent l="0" t="0" r="0" b="0"/>
                  <wp:docPr id="280" name="Picture 2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61970"/>
                          </a:xfrm>
                          <a:prstGeom prst="rect">
                            <a:avLst/>
                          </a:prstGeom>
                        </pic:spPr>
                      </pic:pic>
                    </a:graphicData>
                  </a:graphic>
                </wp:inline>
              </w:drawing>
            </w:r>
            <w:bookmarkEnd w:id="4"/>
            <w:r w:rsidR="006131EE">
              <w:rPr>
                <w:noProof/>
                <w:webHidden/>
              </w:rPr>
              <w:tab/>
            </w:r>
            <w:r w:rsidR="006131EE">
              <w:rPr>
                <w:noProof/>
                <w:webHidden/>
              </w:rPr>
              <w:fldChar w:fldCharType="begin"/>
            </w:r>
            <w:r w:rsidR="006131EE">
              <w:rPr>
                <w:noProof/>
                <w:webHidden/>
              </w:rPr>
              <w:instrText xml:space="preserve"> PAGEREF _Toc32261671 \h </w:instrText>
            </w:r>
            <w:r w:rsidR="006131EE">
              <w:rPr>
                <w:noProof/>
                <w:webHidden/>
              </w:rPr>
            </w:r>
            <w:r w:rsidR="006131EE">
              <w:rPr>
                <w:noProof/>
                <w:webHidden/>
              </w:rPr>
              <w:fldChar w:fldCharType="separate"/>
            </w:r>
            <w:r w:rsidR="006131EE">
              <w:rPr>
                <w:noProof/>
                <w:webHidden/>
              </w:rPr>
              <w:t>32</w:t>
            </w:r>
            <w:r w:rsidR="006131EE">
              <w:rPr>
                <w:noProof/>
                <w:webHidden/>
              </w:rPr>
              <w:fldChar w:fldCharType="end"/>
            </w:r>
          </w:hyperlink>
        </w:p>
        <w:p w14:paraId="53289583" w14:textId="375823B5"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72" w:history="1">
            <w:r w:rsidR="006131EE" w:rsidRPr="00D778EB">
              <w:rPr>
                <w:rStyle w:val="Hyperlink"/>
                <w:noProof/>
              </w:rPr>
              <w:t>F.</w:t>
            </w:r>
            <w:r w:rsidR="006131EE">
              <w:rPr>
                <w:rFonts w:eastAsiaTheme="minorEastAsia"/>
                <w:b w:val="0"/>
                <w:bCs w:val="0"/>
                <w:noProof/>
                <w:color w:val="auto"/>
                <w:sz w:val="24"/>
                <w:szCs w:val="24"/>
                <w:lang w:eastAsia="en-US"/>
              </w:rPr>
              <w:tab/>
            </w:r>
            <w:r w:rsidR="006131EE" w:rsidRPr="00D778EB">
              <w:rPr>
                <w:rStyle w:val="Hyperlink"/>
                <w:noProof/>
              </w:rPr>
              <w:t>Figure 6</w:t>
            </w:r>
            <w:r w:rsidR="006131EE">
              <w:rPr>
                <w:noProof/>
                <w:webHidden/>
              </w:rPr>
              <w:tab/>
            </w:r>
            <w:r w:rsidR="006131EE">
              <w:rPr>
                <w:noProof/>
                <w:webHidden/>
              </w:rPr>
              <w:fldChar w:fldCharType="begin"/>
            </w:r>
            <w:r w:rsidR="006131EE">
              <w:rPr>
                <w:noProof/>
                <w:webHidden/>
              </w:rPr>
              <w:instrText xml:space="preserve"> PAGEREF _Toc32261672 \h </w:instrText>
            </w:r>
            <w:r w:rsidR="006131EE">
              <w:rPr>
                <w:noProof/>
                <w:webHidden/>
              </w:rPr>
            </w:r>
            <w:r w:rsidR="006131EE">
              <w:rPr>
                <w:noProof/>
                <w:webHidden/>
              </w:rPr>
              <w:fldChar w:fldCharType="separate"/>
            </w:r>
            <w:r w:rsidR="006131EE">
              <w:rPr>
                <w:noProof/>
                <w:webHidden/>
              </w:rPr>
              <w:t>32</w:t>
            </w:r>
            <w:r w:rsidR="006131EE">
              <w:rPr>
                <w:noProof/>
                <w:webHidden/>
              </w:rPr>
              <w:fldChar w:fldCharType="end"/>
            </w:r>
          </w:hyperlink>
        </w:p>
        <w:p w14:paraId="56FC95E9" w14:textId="624EDB74" w:rsidR="006131EE" w:rsidRDefault="00CF256B">
          <w:pPr>
            <w:pStyle w:val="TOC2"/>
            <w:tabs>
              <w:tab w:val="right" w:leader="dot" w:pos="8630"/>
            </w:tabs>
            <w:rPr>
              <w:rFonts w:eastAsiaTheme="minorEastAsia"/>
              <w:b w:val="0"/>
              <w:bCs w:val="0"/>
              <w:noProof/>
              <w:color w:val="auto"/>
              <w:sz w:val="24"/>
              <w:szCs w:val="24"/>
              <w:lang w:eastAsia="en-US"/>
            </w:rPr>
          </w:pPr>
          <w:hyperlink w:anchor="_Toc32261673" w:history="1">
            <w:bookmarkStart w:id="5" w:name="_Toc32261515"/>
            <w:r w:rsidR="006131EE" w:rsidRPr="00D778EB">
              <w:rPr>
                <w:rStyle w:val="Hyperlink"/>
                <w:noProof/>
              </w:rPr>
              <w:drawing>
                <wp:inline distT="0" distB="0" distL="0" distR="0" wp14:anchorId="45DEADE2" wp14:editId="0AC19A16">
                  <wp:extent cx="5486400" cy="3284855"/>
                  <wp:effectExtent l="0" t="0" r="0" b="4445"/>
                  <wp:docPr id="281" name="Picture 2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284855"/>
                          </a:xfrm>
                          <a:prstGeom prst="rect">
                            <a:avLst/>
                          </a:prstGeom>
                        </pic:spPr>
                      </pic:pic>
                    </a:graphicData>
                  </a:graphic>
                </wp:inline>
              </w:drawing>
            </w:r>
            <w:bookmarkEnd w:id="5"/>
            <w:r w:rsidR="006131EE">
              <w:rPr>
                <w:noProof/>
                <w:webHidden/>
              </w:rPr>
              <w:tab/>
            </w:r>
            <w:r w:rsidR="006131EE">
              <w:rPr>
                <w:noProof/>
                <w:webHidden/>
              </w:rPr>
              <w:fldChar w:fldCharType="begin"/>
            </w:r>
            <w:r w:rsidR="006131EE">
              <w:rPr>
                <w:noProof/>
                <w:webHidden/>
              </w:rPr>
              <w:instrText xml:space="preserve"> PAGEREF _Toc32261673 \h </w:instrText>
            </w:r>
            <w:r w:rsidR="006131EE">
              <w:rPr>
                <w:noProof/>
                <w:webHidden/>
              </w:rPr>
            </w:r>
            <w:r w:rsidR="006131EE">
              <w:rPr>
                <w:noProof/>
                <w:webHidden/>
              </w:rPr>
              <w:fldChar w:fldCharType="separate"/>
            </w:r>
            <w:r w:rsidR="006131EE">
              <w:rPr>
                <w:noProof/>
                <w:webHidden/>
              </w:rPr>
              <w:t>32</w:t>
            </w:r>
            <w:r w:rsidR="006131EE">
              <w:rPr>
                <w:noProof/>
                <w:webHidden/>
              </w:rPr>
              <w:fldChar w:fldCharType="end"/>
            </w:r>
          </w:hyperlink>
        </w:p>
        <w:p w14:paraId="330FE4E3" w14:textId="1AA76891"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74" w:history="1">
            <w:r w:rsidR="006131EE" w:rsidRPr="00D778EB">
              <w:rPr>
                <w:rStyle w:val="Hyperlink"/>
                <w:noProof/>
              </w:rPr>
              <w:t>G.</w:t>
            </w:r>
            <w:r w:rsidR="006131EE">
              <w:rPr>
                <w:rFonts w:eastAsiaTheme="minorEastAsia"/>
                <w:b w:val="0"/>
                <w:bCs w:val="0"/>
                <w:noProof/>
                <w:color w:val="auto"/>
                <w:sz w:val="24"/>
                <w:szCs w:val="24"/>
                <w:lang w:eastAsia="en-US"/>
              </w:rPr>
              <w:tab/>
            </w:r>
            <w:r w:rsidR="006131EE" w:rsidRPr="00D778EB">
              <w:rPr>
                <w:rStyle w:val="Hyperlink"/>
                <w:noProof/>
              </w:rPr>
              <w:t>Figure 7</w:t>
            </w:r>
            <w:r w:rsidR="006131EE">
              <w:rPr>
                <w:noProof/>
                <w:webHidden/>
              </w:rPr>
              <w:tab/>
            </w:r>
            <w:r w:rsidR="006131EE">
              <w:rPr>
                <w:noProof/>
                <w:webHidden/>
              </w:rPr>
              <w:fldChar w:fldCharType="begin"/>
            </w:r>
            <w:r w:rsidR="006131EE">
              <w:rPr>
                <w:noProof/>
                <w:webHidden/>
              </w:rPr>
              <w:instrText xml:space="preserve"> PAGEREF _Toc32261674 \h </w:instrText>
            </w:r>
            <w:r w:rsidR="006131EE">
              <w:rPr>
                <w:noProof/>
                <w:webHidden/>
              </w:rPr>
            </w:r>
            <w:r w:rsidR="006131EE">
              <w:rPr>
                <w:noProof/>
                <w:webHidden/>
              </w:rPr>
              <w:fldChar w:fldCharType="separate"/>
            </w:r>
            <w:r w:rsidR="006131EE">
              <w:rPr>
                <w:noProof/>
                <w:webHidden/>
              </w:rPr>
              <w:t>33</w:t>
            </w:r>
            <w:r w:rsidR="006131EE">
              <w:rPr>
                <w:noProof/>
                <w:webHidden/>
              </w:rPr>
              <w:fldChar w:fldCharType="end"/>
            </w:r>
          </w:hyperlink>
        </w:p>
        <w:p w14:paraId="03CC98C2" w14:textId="69BDF4F8" w:rsidR="006131EE" w:rsidRDefault="00CF256B">
          <w:pPr>
            <w:pStyle w:val="TOC2"/>
            <w:tabs>
              <w:tab w:val="right" w:leader="dot" w:pos="8630"/>
            </w:tabs>
            <w:rPr>
              <w:rFonts w:eastAsiaTheme="minorEastAsia"/>
              <w:b w:val="0"/>
              <w:bCs w:val="0"/>
              <w:noProof/>
              <w:color w:val="auto"/>
              <w:sz w:val="24"/>
              <w:szCs w:val="24"/>
              <w:lang w:eastAsia="en-US"/>
            </w:rPr>
          </w:pPr>
          <w:hyperlink w:anchor="_Toc32261675" w:history="1">
            <w:bookmarkStart w:id="6" w:name="_Toc32261517"/>
            <w:r w:rsidR="006131EE" w:rsidRPr="00D778EB">
              <w:rPr>
                <w:rStyle w:val="Hyperlink"/>
                <w:noProof/>
              </w:rPr>
              <w:drawing>
                <wp:inline distT="0" distB="0" distL="0" distR="0" wp14:anchorId="4040EF72" wp14:editId="162EBDC3">
                  <wp:extent cx="5486400" cy="3066415"/>
                  <wp:effectExtent l="0" t="0" r="0" b="0"/>
                  <wp:docPr id="282" name="Picture 2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66415"/>
                          </a:xfrm>
                          <a:prstGeom prst="rect">
                            <a:avLst/>
                          </a:prstGeom>
                        </pic:spPr>
                      </pic:pic>
                    </a:graphicData>
                  </a:graphic>
                </wp:inline>
              </w:drawing>
            </w:r>
            <w:bookmarkEnd w:id="6"/>
            <w:r w:rsidR="006131EE">
              <w:rPr>
                <w:noProof/>
                <w:webHidden/>
              </w:rPr>
              <w:tab/>
            </w:r>
            <w:r w:rsidR="006131EE">
              <w:rPr>
                <w:noProof/>
                <w:webHidden/>
              </w:rPr>
              <w:fldChar w:fldCharType="begin"/>
            </w:r>
            <w:r w:rsidR="006131EE">
              <w:rPr>
                <w:noProof/>
                <w:webHidden/>
              </w:rPr>
              <w:instrText xml:space="preserve"> PAGEREF _Toc32261675 \h </w:instrText>
            </w:r>
            <w:r w:rsidR="006131EE">
              <w:rPr>
                <w:noProof/>
                <w:webHidden/>
              </w:rPr>
            </w:r>
            <w:r w:rsidR="006131EE">
              <w:rPr>
                <w:noProof/>
                <w:webHidden/>
              </w:rPr>
              <w:fldChar w:fldCharType="separate"/>
            </w:r>
            <w:r w:rsidR="006131EE">
              <w:rPr>
                <w:noProof/>
                <w:webHidden/>
              </w:rPr>
              <w:t>33</w:t>
            </w:r>
            <w:r w:rsidR="006131EE">
              <w:rPr>
                <w:noProof/>
                <w:webHidden/>
              </w:rPr>
              <w:fldChar w:fldCharType="end"/>
            </w:r>
          </w:hyperlink>
        </w:p>
        <w:p w14:paraId="5B0CF81B" w14:textId="26A27721"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76" w:history="1">
            <w:r w:rsidR="006131EE" w:rsidRPr="00D778EB">
              <w:rPr>
                <w:rStyle w:val="Hyperlink"/>
                <w:noProof/>
              </w:rPr>
              <w:t>H.</w:t>
            </w:r>
            <w:r w:rsidR="006131EE">
              <w:rPr>
                <w:rFonts w:eastAsiaTheme="minorEastAsia"/>
                <w:b w:val="0"/>
                <w:bCs w:val="0"/>
                <w:noProof/>
                <w:color w:val="auto"/>
                <w:sz w:val="24"/>
                <w:szCs w:val="24"/>
                <w:lang w:eastAsia="en-US"/>
              </w:rPr>
              <w:tab/>
            </w:r>
            <w:r w:rsidR="006131EE" w:rsidRPr="00D778EB">
              <w:rPr>
                <w:rStyle w:val="Hyperlink"/>
                <w:noProof/>
              </w:rPr>
              <w:t>Figure 8</w:t>
            </w:r>
            <w:r w:rsidR="006131EE">
              <w:rPr>
                <w:noProof/>
                <w:webHidden/>
              </w:rPr>
              <w:tab/>
            </w:r>
            <w:r w:rsidR="006131EE">
              <w:rPr>
                <w:noProof/>
                <w:webHidden/>
              </w:rPr>
              <w:fldChar w:fldCharType="begin"/>
            </w:r>
            <w:r w:rsidR="006131EE">
              <w:rPr>
                <w:noProof/>
                <w:webHidden/>
              </w:rPr>
              <w:instrText xml:space="preserve"> PAGEREF _Toc32261676 \h </w:instrText>
            </w:r>
            <w:r w:rsidR="006131EE">
              <w:rPr>
                <w:noProof/>
                <w:webHidden/>
              </w:rPr>
            </w:r>
            <w:r w:rsidR="006131EE">
              <w:rPr>
                <w:noProof/>
                <w:webHidden/>
              </w:rPr>
              <w:fldChar w:fldCharType="separate"/>
            </w:r>
            <w:r w:rsidR="006131EE">
              <w:rPr>
                <w:noProof/>
                <w:webHidden/>
              </w:rPr>
              <w:t>33</w:t>
            </w:r>
            <w:r w:rsidR="006131EE">
              <w:rPr>
                <w:noProof/>
                <w:webHidden/>
              </w:rPr>
              <w:fldChar w:fldCharType="end"/>
            </w:r>
          </w:hyperlink>
        </w:p>
        <w:p w14:paraId="1B971567" w14:textId="4B90115C"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77" w:history="1">
            <w:r w:rsidR="006131EE" w:rsidRPr="00D778EB">
              <w:rPr>
                <w:rStyle w:val="Hyperlink"/>
                <w:noProof/>
              </w:rPr>
              <w:t>I.</w:t>
            </w:r>
            <w:r w:rsidR="006131EE">
              <w:rPr>
                <w:rFonts w:eastAsiaTheme="minorEastAsia"/>
                <w:b w:val="0"/>
                <w:bCs w:val="0"/>
                <w:noProof/>
                <w:color w:val="auto"/>
                <w:sz w:val="24"/>
                <w:szCs w:val="24"/>
                <w:lang w:eastAsia="en-US"/>
              </w:rPr>
              <w:tab/>
            </w:r>
            <w:r w:rsidR="006131EE" w:rsidRPr="00D778EB">
              <w:rPr>
                <w:rStyle w:val="Hyperlink"/>
                <w:noProof/>
              </w:rPr>
              <w:t>Figure 9</w:t>
            </w:r>
            <w:r w:rsidR="006131EE">
              <w:rPr>
                <w:noProof/>
                <w:webHidden/>
              </w:rPr>
              <w:tab/>
            </w:r>
            <w:r w:rsidR="006131EE">
              <w:rPr>
                <w:noProof/>
                <w:webHidden/>
              </w:rPr>
              <w:fldChar w:fldCharType="begin"/>
            </w:r>
            <w:r w:rsidR="006131EE">
              <w:rPr>
                <w:noProof/>
                <w:webHidden/>
              </w:rPr>
              <w:instrText xml:space="preserve"> PAGEREF _Toc32261677 \h </w:instrText>
            </w:r>
            <w:r w:rsidR="006131EE">
              <w:rPr>
                <w:noProof/>
                <w:webHidden/>
              </w:rPr>
            </w:r>
            <w:r w:rsidR="006131EE">
              <w:rPr>
                <w:noProof/>
                <w:webHidden/>
              </w:rPr>
              <w:fldChar w:fldCharType="separate"/>
            </w:r>
            <w:r w:rsidR="006131EE">
              <w:rPr>
                <w:noProof/>
                <w:webHidden/>
              </w:rPr>
              <w:t>33</w:t>
            </w:r>
            <w:r w:rsidR="006131EE">
              <w:rPr>
                <w:noProof/>
                <w:webHidden/>
              </w:rPr>
              <w:fldChar w:fldCharType="end"/>
            </w:r>
          </w:hyperlink>
        </w:p>
        <w:p w14:paraId="0E1CD1FC" w14:textId="7E8B2184"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78" w:history="1">
            <w:r w:rsidR="006131EE" w:rsidRPr="00D778EB">
              <w:rPr>
                <w:rStyle w:val="Hyperlink"/>
                <w:noProof/>
              </w:rPr>
              <w:t>J.</w:t>
            </w:r>
            <w:r w:rsidR="006131EE">
              <w:rPr>
                <w:rFonts w:eastAsiaTheme="minorEastAsia"/>
                <w:b w:val="0"/>
                <w:bCs w:val="0"/>
                <w:noProof/>
                <w:color w:val="auto"/>
                <w:sz w:val="24"/>
                <w:szCs w:val="24"/>
                <w:lang w:eastAsia="en-US"/>
              </w:rPr>
              <w:tab/>
            </w:r>
            <w:r w:rsidR="006131EE" w:rsidRPr="00D778EB">
              <w:rPr>
                <w:rStyle w:val="Hyperlink"/>
                <w:noProof/>
              </w:rPr>
              <w:t>Figure 10</w:t>
            </w:r>
            <w:r w:rsidR="006131EE">
              <w:rPr>
                <w:noProof/>
                <w:webHidden/>
              </w:rPr>
              <w:tab/>
            </w:r>
            <w:r w:rsidR="006131EE">
              <w:rPr>
                <w:noProof/>
                <w:webHidden/>
              </w:rPr>
              <w:fldChar w:fldCharType="begin"/>
            </w:r>
            <w:r w:rsidR="006131EE">
              <w:rPr>
                <w:noProof/>
                <w:webHidden/>
              </w:rPr>
              <w:instrText xml:space="preserve"> PAGEREF _Toc32261678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02B0618E" w14:textId="432F47FE"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79" w:history="1">
            <w:r w:rsidR="006131EE" w:rsidRPr="00D778EB">
              <w:rPr>
                <w:rStyle w:val="Hyperlink"/>
                <w:noProof/>
              </w:rPr>
              <w:t>K.</w:t>
            </w:r>
            <w:r w:rsidR="006131EE">
              <w:rPr>
                <w:rFonts w:eastAsiaTheme="minorEastAsia"/>
                <w:b w:val="0"/>
                <w:bCs w:val="0"/>
                <w:noProof/>
                <w:color w:val="auto"/>
                <w:sz w:val="24"/>
                <w:szCs w:val="24"/>
                <w:lang w:eastAsia="en-US"/>
              </w:rPr>
              <w:tab/>
            </w:r>
            <w:r w:rsidR="006131EE" w:rsidRPr="00D778EB">
              <w:rPr>
                <w:rStyle w:val="Hyperlink"/>
                <w:noProof/>
              </w:rPr>
              <w:t>Figure 11</w:t>
            </w:r>
            <w:r w:rsidR="006131EE">
              <w:rPr>
                <w:noProof/>
                <w:webHidden/>
              </w:rPr>
              <w:tab/>
            </w:r>
            <w:r w:rsidR="006131EE">
              <w:rPr>
                <w:noProof/>
                <w:webHidden/>
              </w:rPr>
              <w:fldChar w:fldCharType="begin"/>
            </w:r>
            <w:r w:rsidR="006131EE">
              <w:rPr>
                <w:noProof/>
                <w:webHidden/>
              </w:rPr>
              <w:instrText xml:space="preserve"> PAGEREF _Toc32261679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439B301F" w14:textId="03DBD961"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80" w:history="1">
            <w:r w:rsidR="006131EE" w:rsidRPr="00D778EB">
              <w:rPr>
                <w:rStyle w:val="Hyperlink"/>
                <w:noProof/>
              </w:rPr>
              <w:t>L.</w:t>
            </w:r>
            <w:r w:rsidR="006131EE">
              <w:rPr>
                <w:rFonts w:eastAsiaTheme="minorEastAsia"/>
                <w:b w:val="0"/>
                <w:bCs w:val="0"/>
                <w:noProof/>
                <w:color w:val="auto"/>
                <w:sz w:val="24"/>
                <w:szCs w:val="24"/>
                <w:lang w:eastAsia="en-US"/>
              </w:rPr>
              <w:tab/>
            </w:r>
            <w:r w:rsidR="006131EE" w:rsidRPr="00D778EB">
              <w:rPr>
                <w:rStyle w:val="Hyperlink"/>
                <w:noProof/>
              </w:rPr>
              <w:t>Figure 12</w:t>
            </w:r>
            <w:r w:rsidR="006131EE">
              <w:rPr>
                <w:noProof/>
                <w:webHidden/>
              </w:rPr>
              <w:tab/>
            </w:r>
            <w:r w:rsidR="006131EE">
              <w:rPr>
                <w:noProof/>
                <w:webHidden/>
              </w:rPr>
              <w:fldChar w:fldCharType="begin"/>
            </w:r>
            <w:r w:rsidR="006131EE">
              <w:rPr>
                <w:noProof/>
                <w:webHidden/>
              </w:rPr>
              <w:instrText xml:space="preserve"> PAGEREF _Toc32261680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3391DD32" w14:textId="6C1686FF" w:rsidR="006131EE" w:rsidRDefault="00CF256B">
          <w:pPr>
            <w:pStyle w:val="TOC2"/>
            <w:tabs>
              <w:tab w:val="left" w:pos="880"/>
              <w:tab w:val="right" w:leader="dot" w:pos="8630"/>
            </w:tabs>
            <w:rPr>
              <w:rFonts w:eastAsiaTheme="minorEastAsia"/>
              <w:b w:val="0"/>
              <w:bCs w:val="0"/>
              <w:noProof/>
              <w:color w:val="auto"/>
              <w:sz w:val="24"/>
              <w:szCs w:val="24"/>
              <w:lang w:eastAsia="en-US"/>
            </w:rPr>
          </w:pPr>
          <w:hyperlink w:anchor="_Toc32261681" w:history="1">
            <w:r w:rsidR="006131EE" w:rsidRPr="00D778EB">
              <w:rPr>
                <w:rStyle w:val="Hyperlink"/>
                <w:noProof/>
              </w:rPr>
              <w:t>M.</w:t>
            </w:r>
            <w:r w:rsidR="006131EE">
              <w:rPr>
                <w:rFonts w:eastAsiaTheme="minorEastAsia"/>
                <w:b w:val="0"/>
                <w:bCs w:val="0"/>
                <w:noProof/>
                <w:color w:val="auto"/>
                <w:sz w:val="24"/>
                <w:szCs w:val="24"/>
                <w:lang w:eastAsia="en-US"/>
              </w:rPr>
              <w:tab/>
            </w:r>
            <w:r w:rsidR="006131EE" w:rsidRPr="00D778EB">
              <w:rPr>
                <w:rStyle w:val="Hyperlink"/>
                <w:noProof/>
              </w:rPr>
              <w:t>Figure 13</w:t>
            </w:r>
            <w:r w:rsidR="006131EE">
              <w:rPr>
                <w:noProof/>
                <w:webHidden/>
              </w:rPr>
              <w:tab/>
            </w:r>
            <w:r w:rsidR="006131EE">
              <w:rPr>
                <w:noProof/>
                <w:webHidden/>
              </w:rPr>
              <w:fldChar w:fldCharType="begin"/>
            </w:r>
            <w:r w:rsidR="006131EE">
              <w:rPr>
                <w:noProof/>
                <w:webHidden/>
              </w:rPr>
              <w:instrText xml:space="preserve"> PAGEREF _Toc32261681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7DDFA007" w14:textId="1F3022FB" w:rsidR="006131EE" w:rsidRDefault="00CF256B">
          <w:pPr>
            <w:pStyle w:val="TOC2"/>
            <w:tabs>
              <w:tab w:val="left" w:pos="880"/>
              <w:tab w:val="right" w:leader="dot" w:pos="8630"/>
            </w:tabs>
            <w:rPr>
              <w:rFonts w:eastAsiaTheme="minorEastAsia"/>
              <w:b w:val="0"/>
              <w:bCs w:val="0"/>
              <w:noProof/>
              <w:color w:val="auto"/>
              <w:sz w:val="24"/>
              <w:szCs w:val="24"/>
              <w:lang w:eastAsia="en-US"/>
            </w:rPr>
          </w:pPr>
          <w:hyperlink w:anchor="_Toc32261682" w:history="1">
            <w:r w:rsidR="006131EE" w:rsidRPr="00D778EB">
              <w:rPr>
                <w:rStyle w:val="Hyperlink"/>
                <w:noProof/>
              </w:rPr>
              <w:t>N.</w:t>
            </w:r>
            <w:r w:rsidR="006131EE">
              <w:rPr>
                <w:rFonts w:eastAsiaTheme="minorEastAsia"/>
                <w:b w:val="0"/>
                <w:bCs w:val="0"/>
                <w:noProof/>
                <w:color w:val="auto"/>
                <w:sz w:val="24"/>
                <w:szCs w:val="24"/>
                <w:lang w:eastAsia="en-US"/>
              </w:rPr>
              <w:tab/>
            </w:r>
            <w:r w:rsidR="006131EE" w:rsidRPr="00D778EB">
              <w:rPr>
                <w:rStyle w:val="Hyperlink"/>
                <w:noProof/>
              </w:rPr>
              <w:t>Figure 14</w:t>
            </w:r>
            <w:r w:rsidR="006131EE">
              <w:rPr>
                <w:noProof/>
                <w:webHidden/>
              </w:rPr>
              <w:tab/>
            </w:r>
            <w:r w:rsidR="006131EE">
              <w:rPr>
                <w:noProof/>
                <w:webHidden/>
              </w:rPr>
              <w:fldChar w:fldCharType="begin"/>
            </w:r>
            <w:r w:rsidR="006131EE">
              <w:rPr>
                <w:noProof/>
                <w:webHidden/>
              </w:rPr>
              <w:instrText xml:space="preserve"> PAGEREF _Toc32261682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070B16B8" w14:textId="0290F7AA" w:rsidR="006131EE" w:rsidRDefault="00CF256B">
          <w:pPr>
            <w:pStyle w:val="TOC2"/>
            <w:tabs>
              <w:tab w:val="left" w:pos="880"/>
              <w:tab w:val="right" w:leader="dot" w:pos="8630"/>
            </w:tabs>
            <w:rPr>
              <w:rFonts w:eastAsiaTheme="minorEastAsia"/>
              <w:b w:val="0"/>
              <w:bCs w:val="0"/>
              <w:noProof/>
              <w:color w:val="auto"/>
              <w:sz w:val="24"/>
              <w:szCs w:val="24"/>
              <w:lang w:eastAsia="en-US"/>
            </w:rPr>
          </w:pPr>
          <w:hyperlink w:anchor="_Toc32261683" w:history="1">
            <w:r w:rsidR="006131EE" w:rsidRPr="00D778EB">
              <w:rPr>
                <w:rStyle w:val="Hyperlink"/>
                <w:noProof/>
              </w:rPr>
              <w:t>O.</w:t>
            </w:r>
            <w:r w:rsidR="006131EE">
              <w:rPr>
                <w:rFonts w:eastAsiaTheme="minorEastAsia"/>
                <w:b w:val="0"/>
                <w:bCs w:val="0"/>
                <w:noProof/>
                <w:color w:val="auto"/>
                <w:sz w:val="24"/>
                <w:szCs w:val="24"/>
                <w:lang w:eastAsia="en-US"/>
              </w:rPr>
              <w:tab/>
            </w:r>
            <w:r w:rsidR="006131EE" w:rsidRPr="00D778EB">
              <w:rPr>
                <w:rStyle w:val="Hyperlink"/>
                <w:noProof/>
              </w:rPr>
              <w:t>Figure 15</w:t>
            </w:r>
            <w:r w:rsidR="006131EE">
              <w:rPr>
                <w:noProof/>
                <w:webHidden/>
              </w:rPr>
              <w:tab/>
            </w:r>
            <w:r w:rsidR="006131EE">
              <w:rPr>
                <w:noProof/>
                <w:webHidden/>
              </w:rPr>
              <w:fldChar w:fldCharType="begin"/>
            </w:r>
            <w:r w:rsidR="006131EE">
              <w:rPr>
                <w:noProof/>
                <w:webHidden/>
              </w:rPr>
              <w:instrText xml:space="preserve"> PAGEREF _Toc32261683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4F735328" w14:textId="5E4D0D5E"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84" w:history="1">
            <w:r w:rsidR="006131EE" w:rsidRPr="00D778EB">
              <w:rPr>
                <w:rStyle w:val="Hyperlink"/>
                <w:noProof/>
              </w:rPr>
              <w:t>P.</w:t>
            </w:r>
            <w:r w:rsidR="006131EE">
              <w:rPr>
                <w:rFonts w:eastAsiaTheme="minorEastAsia"/>
                <w:b w:val="0"/>
                <w:bCs w:val="0"/>
                <w:noProof/>
                <w:color w:val="auto"/>
                <w:sz w:val="24"/>
                <w:szCs w:val="24"/>
                <w:lang w:eastAsia="en-US"/>
              </w:rPr>
              <w:tab/>
            </w:r>
            <w:r w:rsidR="006131EE" w:rsidRPr="00D778EB">
              <w:rPr>
                <w:rStyle w:val="Hyperlink"/>
                <w:noProof/>
              </w:rPr>
              <w:t>Figure 16</w:t>
            </w:r>
            <w:r w:rsidR="006131EE">
              <w:rPr>
                <w:noProof/>
                <w:webHidden/>
              </w:rPr>
              <w:tab/>
            </w:r>
            <w:r w:rsidR="006131EE">
              <w:rPr>
                <w:noProof/>
                <w:webHidden/>
              </w:rPr>
              <w:fldChar w:fldCharType="begin"/>
            </w:r>
            <w:r w:rsidR="006131EE">
              <w:rPr>
                <w:noProof/>
                <w:webHidden/>
              </w:rPr>
              <w:instrText xml:space="preserve"> PAGEREF _Toc32261684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1649F5DB" w14:textId="22B7D015" w:rsidR="006131EE" w:rsidRDefault="00CF256B">
          <w:pPr>
            <w:pStyle w:val="TOC2"/>
            <w:tabs>
              <w:tab w:val="left" w:pos="880"/>
              <w:tab w:val="right" w:leader="dot" w:pos="8630"/>
            </w:tabs>
            <w:rPr>
              <w:rFonts w:eastAsiaTheme="minorEastAsia"/>
              <w:b w:val="0"/>
              <w:bCs w:val="0"/>
              <w:noProof/>
              <w:color w:val="auto"/>
              <w:sz w:val="24"/>
              <w:szCs w:val="24"/>
              <w:lang w:eastAsia="en-US"/>
            </w:rPr>
          </w:pPr>
          <w:hyperlink w:anchor="_Toc32261685" w:history="1">
            <w:r w:rsidR="006131EE" w:rsidRPr="00D778EB">
              <w:rPr>
                <w:rStyle w:val="Hyperlink"/>
                <w:noProof/>
              </w:rPr>
              <w:t>Q.</w:t>
            </w:r>
            <w:r w:rsidR="006131EE">
              <w:rPr>
                <w:rFonts w:eastAsiaTheme="minorEastAsia"/>
                <w:b w:val="0"/>
                <w:bCs w:val="0"/>
                <w:noProof/>
                <w:color w:val="auto"/>
                <w:sz w:val="24"/>
                <w:szCs w:val="24"/>
                <w:lang w:eastAsia="en-US"/>
              </w:rPr>
              <w:tab/>
            </w:r>
            <w:r w:rsidR="006131EE" w:rsidRPr="00D778EB">
              <w:rPr>
                <w:rStyle w:val="Hyperlink"/>
                <w:noProof/>
              </w:rPr>
              <w:t xml:space="preserve">Figure XX </w:t>
            </w:r>
            <w:r w:rsidR="006131EE" w:rsidRPr="00D778EB">
              <w:rPr>
                <w:rStyle w:val="Hyperlink"/>
                <w:noProof/>
              </w:rPr>
              <w:drawing>
                <wp:inline distT="0" distB="0" distL="0" distR="0" wp14:anchorId="1A32910C" wp14:editId="20F33D79">
                  <wp:extent cx="3989384" cy="3854096"/>
                  <wp:effectExtent l="0" t="0" r="0" b="0"/>
                  <wp:docPr id="283" name="Picture 2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7645" cy="3862077"/>
                          </a:xfrm>
                          <a:prstGeom prst="rect">
                            <a:avLst/>
                          </a:prstGeom>
                        </pic:spPr>
                      </pic:pic>
                    </a:graphicData>
                  </a:graphic>
                </wp:inline>
              </w:drawing>
            </w:r>
            <w:r w:rsidR="006131EE">
              <w:rPr>
                <w:noProof/>
                <w:webHidden/>
              </w:rPr>
              <w:tab/>
            </w:r>
            <w:r w:rsidR="006131EE">
              <w:rPr>
                <w:noProof/>
                <w:webHidden/>
              </w:rPr>
              <w:fldChar w:fldCharType="begin"/>
            </w:r>
            <w:r w:rsidR="006131EE">
              <w:rPr>
                <w:noProof/>
                <w:webHidden/>
              </w:rPr>
              <w:instrText xml:space="preserve"> PAGEREF _Toc32261685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2E69A19C" w14:textId="1C5325F9"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86" w:history="1">
            <w:r w:rsidR="006131EE" w:rsidRPr="00D778EB">
              <w:rPr>
                <w:rStyle w:val="Hyperlink"/>
                <w:noProof/>
              </w:rPr>
              <w:t>R.</w:t>
            </w:r>
            <w:r w:rsidR="006131EE">
              <w:rPr>
                <w:rFonts w:eastAsiaTheme="minorEastAsia"/>
                <w:b w:val="0"/>
                <w:bCs w:val="0"/>
                <w:noProof/>
                <w:color w:val="auto"/>
                <w:sz w:val="24"/>
                <w:szCs w:val="24"/>
                <w:lang w:eastAsia="en-US"/>
              </w:rPr>
              <w:tab/>
            </w:r>
            <w:r w:rsidR="006131EE" w:rsidRPr="00D778EB">
              <w:rPr>
                <w:rStyle w:val="Hyperlink"/>
                <w:noProof/>
              </w:rPr>
              <w:t>Figure XX</w:t>
            </w:r>
            <w:r w:rsidR="006131EE">
              <w:rPr>
                <w:noProof/>
                <w:webHidden/>
              </w:rPr>
              <w:tab/>
            </w:r>
            <w:r w:rsidR="006131EE">
              <w:rPr>
                <w:noProof/>
                <w:webHidden/>
              </w:rPr>
              <w:fldChar w:fldCharType="begin"/>
            </w:r>
            <w:r w:rsidR="006131EE">
              <w:rPr>
                <w:noProof/>
                <w:webHidden/>
              </w:rPr>
              <w:instrText xml:space="preserve"> PAGEREF _Toc32261686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2569A95A" w14:textId="49B7F7C9" w:rsidR="006131EE" w:rsidRDefault="00CF256B">
          <w:pPr>
            <w:pStyle w:val="TOC2"/>
            <w:tabs>
              <w:tab w:val="right" w:leader="dot" w:pos="8630"/>
            </w:tabs>
            <w:rPr>
              <w:rFonts w:eastAsiaTheme="minorEastAsia"/>
              <w:b w:val="0"/>
              <w:bCs w:val="0"/>
              <w:noProof/>
              <w:color w:val="auto"/>
              <w:sz w:val="24"/>
              <w:szCs w:val="24"/>
              <w:lang w:eastAsia="en-US"/>
            </w:rPr>
          </w:pPr>
          <w:hyperlink w:anchor="_Toc32261687" w:history="1">
            <w:bookmarkStart w:id="7" w:name="_Toc32261529"/>
            <w:r w:rsidR="006131EE" w:rsidRPr="00D778EB">
              <w:rPr>
                <w:rStyle w:val="Hyperlink"/>
                <w:noProof/>
              </w:rPr>
              <w:drawing>
                <wp:inline distT="0" distB="0" distL="0" distR="0" wp14:anchorId="2E8A02B4" wp14:editId="7F96929F">
                  <wp:extent cx="5486400" cy="1671320"/>
                  <wp:effectExtent l="0" t="0" r="0" b="5080"/>
                  <wp:docPr id="284" name="Picture 2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671320"/>
                          </a:xfrm>
                          <a:prstGeom prst="rect">
                            <a:avLst/>
                          </a:prstGeom>
                        </pic:spPr>
                      </pic:pic>
                    </a:graphicData>
                  </a:graphic>
                </wp:inline>
              </w:drawing>
            </w:r>
            <w:bookmarkEnd w:id="7"/>
            <w:r w:rsidR="006131EE">
              <w:rPr>
                <w:noProof/>
                <w:webHidden/>
              </w:rPr>
              <w:tab/>
            </w:r>
            <w:r w:rsidR="006131EE">
              <w:rPr>
                <w:noProof/>
                <w:webHidden/>
              </w:rPr>
              <w:fldChar w:fldCharType="begin"/>
            </w:r>
            <w:r w:rsidR="006131EE">
              <w:rPr>
                <w:noProof/>
                <w:webHidden/>
              </w:rPr>
              <w:instrText xml:space="preserve"> PAGEREF _Toc32261687 \h </w:instrText>
            </w:r>
            <w:r w:rsidR="006131EE">
              <w:rPr>
                <w:noProof/>
                <w:webHidden/>
              </w:rPr>
            </w:r>
            <w:r w:rsidR="006131EE">
              <w:rPr>
                <w:noProof/>
                <w:webHidden/>
              </w:rPr>
              <w:fldChar w:fldCharType="separate"/>
            </w:r>
            <w:r w:rsidR="006131EE">
              <w:rPr>
                <w:noProof/>
                <w:webHidden/>
              </w:rPr>
              <w:t>34</w:t>
            </w:r>
            <w:r w:rsidR="006131EE">
              <w:rPr>
                <w:noProof/>
                <w:webHidden/>
              </w:rPr>
              <w:fldChar w:fldCharType="end"/>
            </w:r>
          </w:hyperlink>
        </w:p>
        <w:p w14:paraId="6192A6B4" w14:textId="795B431C" w:rsidR="006131EE" w:rsidRDefault="00CF256B">
          <w:pPr>
            <w:pStyle w:val="TOC2"/>
            <w:tabs>
              <w:tab w:val="right" w:leader="dot" w:pos="8630"/>
            </w:tabs>
            <w:rPr>
              <w:rFonts w:eastAsiaTheme="minorEastAsia"/>
              <w:b w:val="0"/>
              <w:bCs w:val="0"/>
              <w:noProof/>
              <w:color w:val="auto"/>
              <w:sz w:val="24"/>
              <w:szCs w:val="24"/>
              <w:lang w:eastAsia="en-US"/>
            </w:rPr>
          </w:pPr>
          <w:hyperlink w:anchor="_Toc32261688" w:history="1">
            <w:bookmarkStart w:id="8" w:name="_Toc32261530"/>
            <w:r w:rsidR="006131EE" w:rsidRPr="00D778EB">
              <w:rPr>
                <w:rStyle w:val="Hyperlink"/>
                <w:noProof/>
              </w:rPr>
              <w:drawing>
                <wp:inline distT="0" distB="0" distL="0" distR="0" wp14:anchorId="4E83D8CB" wp14:editId="3320C77A">
                  <wp:extent cx="5486400" cy="3593465"/>
                  <wp:effectExtent l="0" t="0" r="0" b="635"/>
                  <wp:docPr id="285" name="Picture 2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593465"/>
                          </a:xfrm>
                          <a:prstGeom prst="rect">
                            <a:avLst/>
                          </a:prstGeom>
                        </pic:spPr>
                      </pic:pic>
                    </a:graphicData>
                  </a:graphic>
                </wp:inline>
              </w:drawing>
            </w:r>
            <w:bookmarkEnd w:id="8"/>
            <w:r w:rsidR="006131EE">
              <w:rPr>
                <w:noProof/>
                <w:webHidden/>
              </w:rPr>
              <w:tab/>
            </w:r>
            <w:r w:rsidR="006131EE">
              <w:rPr>
                <w:noProof/>
                <w:webHidden/>
              </w:rPr>
              <w:fldChar w:fldCharType="begin"/>
            </w:r>
            <w:r w:rsidR="006131EE">
              <w:rPr>
                <w:noProof/>
                <w:webHidden/>
              </w:rPr>
              <w:instrText xml:space="preserve"> PAGEREF _Toc32261688 \h </w:instrText>
            </w:r>
            <w:r w:rsidR="006131EE">
              <w:rPr>
                <w:noProof/>
                <w:webHidden/>
              </w:rPr>
            </w:r>
            <w:r w:rsidR="006131EE">
              <w:rPr>
                <w:noProof/>
                <w:webHidden/>
              </w:rPr>
              <w:fldChar w:fldCharType="separate"/>
            </w:r>
            <w:r w:rsidR="006131EE">
              <w:rPr>
                <w:noProof/>
                <w:webHidden/>
              </w:rPr>
              <w:t>35</w:t>
            </w:r>
            <w:r w:rsidR="006131EE">
              <w:rPr>
                <w:noProof/>
                <w:webHidden/>
              </w:rPr>
              <w:fldChar w:fldCharType="end"/>
            </w:r>
          </w:hyperlink>
        </w:p>
        <w:p w14:paraId="52122C65" w14:textId="1971499E"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89" w:history="1">
            <w:r w:rsidR="006131EE" w:rsidRPr="00D778EB">
              <w:rPr>
                <w:rStyle w:val="Hyperlink"/>
                <w:noProof/>
              </w:rPr>
              <w:t>S.</w:t>
            </w:r>
            <w:r w:rsidR="006131EE">
              <w:rPr>
                <w:rFonts w:eastAsiaTheme="minorEastAsia"/>
                <w:b w:val="0"/>
                <w:bCs w:val="0"/>
                <w:noProof/>
                <w:color w:val="auto"/>
                <w:sz w:val="24"/>
                <w:szCs w:val="24"/>
                <w:lang w:eastAsia="en-US"/>
              </w:rPr>
              <w:tab/>
            </w:r>
            <w:r w:rsidR="006131EE" w:rsidRPr="00D778EB">
              <w:rPr>
                <w:rStyle w:val="Hyperlink"/>
                <w:noProof/>
              </w:rPr>
              <w:t>Figure XX</w:t>
            </w:r>
            <w:r w:rsidR="006131EE">
              <w:rPr>
                <w:noProof/>
                <w:webHidden/>
              </w:rPr>
              <w:tab/>
            </w:r>
            <w:r w:rsidR="006131EE">
              <w:rPr>
                <w:noProof/>
                <w:webHidden/>
              </w:rPr>
              <w:fldChar w:fldCharType="begin"/>
            </w:r>
            <w:r w:rsidR="006131EE">
              <w:rPr>
                <w:noProof/>
                <w:webHidden/>
              </w:rPr>
              <w:instrText xml:space="preserve"> PAGEREF _Toc32261689 \h </w:instrText>
            </w:r>
            <w:r w:rsidR="006131EE">
              <w:rPr>
                <w:noProof/>
                <w:webHidden/>
              </w:rPr>
            </w:r>
            <w:r w:rsidR="006131EE">
              <w:rPr>
                <w:noProof/>
                <w:webHidden/>
              </w:rPr>
              <w:fldChar w:fldCharType="separate"/>
            </w:r>
            <w:r w:rsidR="006131EE">
              <w:rPr>
                <w:noProof/>
                <w:webHidden/>
              </w:rPr>
              <w:t>35</w:t>
            </w:r>
            <w:r w:rsidR="006131EE">
              <w:rPr>
                <w:noProof/>
                <w:webHidden/>
              </w:rPr>
              <w:fldChar w:fldCharType="end"/>
            </w:r>
          </w:hyperlink>
        </w:p>
        <w:p w14:paraId="1E3DF2D7" w14:textId="4FBEDA02" w:rsidR="006131EE" w:rsidRDefault="00CF256B">
          <w:pPr>
            <w:pStyle w:val="TOC2"/>
            <w:tabs>
              <w:tab w:val="right" w:leader="dot" w:pos="8630"/>
            </w:tabs>
            <w:rPr>
              <w:rFonts w:eastAsiaTheme="minorEastAsia"/>
              <w:b w:val="0"/>
              <w:bCs w:val="0"/>
              <w:noProof/>
              <w:color w:val="auto"/>
              <w:sz w:val="24"/>
              <w:szCs w:val="24"/>
              <w:lang w:eastAsia="en-US"/>
            </w:rPr>
          </w:pPr>
          <w:hyperlink w:anchor="_Toc32261690" w:history="1">
            <w:bookmarkStart w:id="9" w:name="_Toc32261532"/>
            <w:r w:rsidR="006131EE" w:rsidRPr="00D778EB">
              <w:rPr>
                <w:rStyle w:val="Hyperlink"/>
                <w:noProof/>
              </w:rPr>
              <w:drawing>
                <wp:inline distT="0" distB="0" distL="0" distR="0" wp14:anchorId="0B916419" wp14:editId="63B9BF37">
                  <wp:extent cx="5486400" cy="3582035"/>
                  <wp:effectExtent l="0" t="0" r="0" b="0"/>
                  <wp:docPr id="286" name="Picture 2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582035"/>
                          </a:xfrm>
                          <a:prstGeom prst="rect">
                            <a:avLst/>
                          </a:prstGeom>
                        </pic:spPr>
                      </pic:pic>
                    </a:graphicData>
                  </a:graphic>
                </wp:inline>
              </w:drawing>
            </w:r>
            <w:bookmarkEnd w:id="9"/>
            <w:r w:rsidR="006131EE">
              <w:rPr>
                <w:noProof/>
                <w:webHidden/>
              </w:rPr>
              <w:tab/>
            </w:r>
            <w:r w:rsidR="006131EE">
              <w:rPr>
                <w:noProof/>
                <w:webHidden/>
              </w:rPr>
              <w:fldChar w:fldCharType="begin"/>
            </w:r>
            <w:r w:rsidR="006131EE">
              <w:rPr>
                <w:noProof/>
                <w:webHidden/>
              </w:rPr>
              <w:instrText xml:space="preserve"> PAGEREF _Toc32261690 \h </w:instrText>
            </w:r>
            <w:r w:rsidR="006131EE">
              <w:rPr>
                <w:noProof/>
                <w:webHidden/>
              </w:rPr>
            </w:r>
            <w:r w:rsidR="006131EE">
              <w:rPr>
                <w:noProof/>
                <w:webHidden/>
              </w:rPr>
              <w:fldChar w:fldCharType="separate"/>
            </w:r>
            <w:r w:rsidR="006131EE">
              <w:rPr>
                <w:noProof/>
                <w:webHidden/>
              </w:rPr>
              <w:t>35</w:t>
            </w:r>
            <w:r w:rsidR="006131EE">
              <w:rPr>
                <w:noProof/>
                <w:webHidden/>
              </w:rPr>
              <w:fldChar w:fldCharType="end"/>
            </w:r>
          </w:hyperlink>
        </w:p>
        <w:p w14:paraId="4999D4E8" w14:textId="25856DBA"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91" w:history="1">
            <w:r w:rsidR="006131EE" w:rsidRPr="00D778EB">
              <w:rPr>
                <w:rStyle w:val="Hyperlink"/>
                <w:noProof/>
              </w:rPr>
              <w:t>T.</w:t>
            </w:r>
            <w:r w:rsidR="006131EE">
              <w:rPr>
                <w:rFonts w:eastAsiaTheme="minorEastAsia"/>
                <w:b w:val="0"/>
                <w:bCs w:val="0"/>
                <w:noProof/>
                <w:color w:val="auto"/>
                <w:sz w:val="24"/>
                <w:szCs w:val="24"/>
                <w:lang w:eastAsia="en-US"/>
              </w:rPr>
              <w:tab/>
            </w:r>
            <w:r w:rsidR="006131EE" w:rsidRPr="00D778EB">
              <w:rPr>
                <w:rStyle w:val="Hyperlink"/>
                <w:noProof/>
              </w:rPr>
              <w:t>Figure XX</w:t>
            </w:r>
            <w:r w:rsidR="006131EE">
              <w:rPr>
                <w:noProof/>
                <w:webHidden/>
              </w:rPr>
              <w:tab/>
            </w:r>
            <w:r w:rsidR="006131EE">
              <w:rPr>
                <w:noProof/>
                <w:webHidden/>
              </w:rPr>
              <w:fldChar w:fldCharType="begin"/>
            </w:r>
            <w:r w:rsidR="006131EE">
              <w:rPr>
                <w:noProof/>
                <w:webHidden/>
              </w:rPr>
              <w:instrText xml:space="preserve"> PAGEREF _Toc32261691 \h </w:instrText>
            </w:r>
            <w:r w:rsidR="006131EE">
              <w:rPr>
                <w:noProof/>
                <w:webHidden/>
              </w:rPr>
            </w:r>
            <w:r w:rsidR="006131EE">
              <w:rPr>
                <w:noProof/>
                <w:webHidden/>
              </w:rPr>
              <w:fldChar w:fldCharType="separate"/>
            </w:r>
            <w:r w:rsidR="006131EE">
              <w:rPr>
                <w:noProof/>
                <w:webHidden/>
              </w:rPr>
              <w:t>35</w:t>
            </w:r>
            <w:r w:rsidR="006131EE">
              <w:rPr>
                <w:noProof/>
                <w:webHidden/>
              </w:rPr>
              <w:fldChar w:fldCharType="end"/>
            </w:r>
          </w:hyperlink>
        </w:p>
        <w:p w14:paraId="2D89A7F7" w14:textId="1FF5F41A" w:rsidR="006131EE" w:rsidRDefault="00CF256B">
          <w:pPr>
            <w:pStyle w:val="TOC2"/>
            <w:tabs>
              <w:tab w:val="right" w:leader="dot" w:pos="8630"/>
            </w:tabs>
            <w:rPr>
              <w:rFonts w:eastAsiaTheme="minorEastAsia"/>
              <w:b w:val="0"/>
              <w:bCs w:val="0"/>
              <w:noProof/>
              <w:color w:val="auto"/>
              <w:sz w:val="24"/>
              <w:szCs w:val="24"/>
              <w:lang w:eastAsia="en-US"/>
            </w:rPr>
          </w:pPr>
          <w:hyperlink w:anchor="_Toc32261692" w:history="1">
            <w:bookmarkStart w:id="10" w:name="_Toc32261534"/>
            <w:r w:rsidR="006131EE" w:rsidRPr="00D778EB">
              <w:rPr>
                <w:rStyle w:val="Hyperlink"/>
                <w:noProof/>
              </w:rPr>
              <w:drawing>
                <wp:inline distT="0" distB="0" distL="0" distR="0" wp14:anchorId="67E97A4B" wp14:editId="03057CDF">
                  <wp:extent cx="5486400" cy="1980565"/>
                  <wp:effectExtent l="0" t="0" r="0" b="635"/>
                  <wp:docPr id="287" name="Picture 2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80565"/>
                          </a:xfrm>
                          <a:prstGeom prst="rect">
                            <a:avLst/>
                          </a:prstGeom>
                        </pic:spPr>
                      </pic:pic>
                    </a:graphicData>
                  </a:graphic>
                </wp:inline>
              </w:drawing>
            </w:r>
            <w:bookmarkEnd w:id="10"/>
            <w:r w:rsidR="006131EE">
              <w:rPr>
                <w:noProof/>
                <w:webHidden/>
              </w:rPr>
              <w:tab/>
            </w:r>
            <w:r w:rsidR="006131EE">
              <w:rPr>
                <w:noProof/>
                <w:webHidden/>
              </w:rPr>
              <w:fldChar w:fldCharType="begin"/>
            </w:r>
            <w:r w:rsidR="006131EE">
              <w:rPr>
                <w:noProof/>
                <w:webHidden/>
              </w:rPr>
              <w:instrText xml:space="preserve"> PAGEREF _Toc32261692 \h </w:instrText>
            </w:r>
            <w:r w:rsidR="006131EE">
              <w:rPr>
                <w:noProof/>
                <w:webHidden/>
              </w:rPr>
            </w:r>
            <w:r w:rsidR="006131EE">
              <w:rPr>
                <w:noProof/>
                <w:webHidden/>
              </w:rPr>
              <w:fldChar w:fldCharType="separate"/>
            </w:r>
            <w:r w:rsidR="006131EE">
              <w:rPr>
                <w:noProof/>
                <w:webHidden/>
              </w:rPr>
              <w:t>36</w:t>
            </w:r>
            <w:r w:rsidR="006131EE">
              <w:rPr>
                <w:noProof/>
                <w:webHidden/>
              </w:rPr>
              <w:fldChar w:fldCharType="end"/>
            </w:r>
          </w:hyperlink>
        </w:p>
        <w:p w14:paraId="14FD86D9" w14:textId="5E94E7ED" w:rsidR="006131EE" w:rsidRDefault="00CF256B">
          <w:pPr>
            <w:pStyle w:val="TOC2"/>
            <w:tabs>
              <w:tab w:val="right" w:leader="dot" w:pos="8630"/>
            </w:tabs>
            <w:rPr>
              <w:rFonts w:eastAsiaTheme="minorEastAsia"/>
              <w:b w:val="0"/>
              <w:bCs w:val="0"/>
              <w:noProof/>
              <w:color w:val="auto"/>
              <w:sz w:val="24"/>
              <w:szCs w:val="24"/>
              <w:lang w:eastAsia="en-US"/>
            </w:rPr>
          </w:pPr>
          <w:hyperlink w:anchor="_Toc32261693" w:history="1">
            <w:bookmarkStart w:id="11" w:name="_Toc32261535"/>
            <w:r w:rsidR="006131EE" w:rsidRPr="00D778EB">
              <w:rPr>
                <w:rStyle w:val="Hyperlink"/>
                <w:noProof/>
              </w:rPr>
              <w:drawing>
                <wp:inline distT="0" distB="0" distL="0" distR="0" wp14:anchorId="04942087" wp14:editId="41B08049">
                  <wp:extent cx="5486400" cy="3846830"/>
                  <wp:effectExtent l="0" t="0" r="0" b="1270"/>
                  <wp:docPr id="288" name="Picture 28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846830"/>
                          </a:xfrm>
                          <a:prstGeom prst="rect">
                            <a:avLst/>
                          </a:prstGeom>
                        </pic:spPr>
                      </pic:pic>
                    </a:graphicData>
                  </a:graphic>
                </wp:inline>
              </w:drawing>
            </w:r>
            <w:bookmarkEnd w:id="11"/>
            <w:r w:rsidR="006131EE">
              <w:rPr>
                <w:noProof/>
                <w:webHidden/>
              </w:rPr>
              <w:tab/>
            </w:r>
            <w:r w:rsidR="006131EE">
              <w:rPr>
                <w:noProof/>
                <w:webHidden/>
              </w:rPr>
              <w:fldChar w:fldCharType="begin"/>
            </w:r>
            <w:r w:rsidR="006131EE">
              <w:rPr>
                <w:noProof/>
                <w:webHidden/>
              </w:rPr>
              <w:instrText xml:space="preserve"> PAGEREF _Toc32261693 \h </w:instrText>
            </w:r>
            <w:r w:rsidR="006131EE">
              <w:rPr>
                <w:noProof/>
                <w:webHidden/>
              </w:rPr>
            </w:r>
            <w:r w:rsidR="006131EE">
              <w:rPr>
                <w:noProof/>
                <w:webHidden/>
              </w:rPr>
              <w:fldChar w:fldCharType="separate"/>
            </w:r>
            <w:r w:rsidR="006131EE">
              <w:rPr>
                <w:noProof/>
                <w:webHidden/>
              </w:rPr>
              <w:t>36</w:t>
            </w:r>
            <w:r w:rsidR="006131EE">
              <w:rPr>
                <w:noProof/>
                <w:webHidden/>
              </w:rPr>
              <w:fldChar w:fldCharType="end"/>
            </w:r>
          </w:hyperlink>
        </w:p>
        <w:p w14:paraId="5D2AFDAF" w14:textId="1FB5E603" w:rsidR="006131EE" w:rsidRDefault="00CF256B">
          <w:pPr>
            <w:pStyle w:val="TOC2"/>
            <w:tabs>
              <w:tab w:val="left" w:pos="880"/>
              <w:tab w:val="right" w:leader="dot" w:pos="8630"/>
            </w:tabs>
            <w:rPr>
              <w:rFonts w:eastAsiaTheme="minorEastAsia"/>
              <w:b w:val="0"/>
              <w:bCs w:val="0"/>
              <w:noProof/>
              <w:color w:val="auto"/>
              <w:sz w:val="24"/>
              <w:szCs w:val="24"/>
              <w:lang w:eastAsia="en-US"/>
            </w:rPr>
          </w:pPr>
          <w:hyperlink w:anchor="_Toc32261694" w:history="1">
            <w:r w:rsidR="006131EE" w:rsidRPr="00D778EB">
              <w:rPr>
                <w:rStyle w:val="Hyperlink"/>
                <w:noProof/>
              </w:rPr>
              <w:t>U.</w:t>
            </w:r>
            <w:r w:rsidR="006131EE">
              <w:rPr>
                <w:rFonts w:eastAsiaTheme="minorEastAsia"/>
                <w:b w:val="0"/>
                <w:bCs w:val="0"/>
                <w:noProof/>
                <w:color w:val="auto"/>
                <w:sz w:val="24"/>
                <w:szCs w:val="24"/>
                <w:lang w:eastAsia="en-US"/>
              </w:rPr>
              <w:tab/>
            </w:r>
            <w:r w:rsidR="006131EE" w:rsidRPr="00D778EB">
              <w:rPr>
                <w:rStyle w:val="Hyperlink"/>
                <w:noProof/>
              </w:rPr>
              <w:t xml:space="preserve">Figure XX </w:t>
            </w:r>
            <w:r w:rsidR="006131EE" w:rsidRPr="00D778EB">
              <w:rPr>
                <w:rStyle w:val="Hyperlink"/>
                <w:noProof/>
              </w:rPr>
              <w:drawing>
                <wp:inline distT="0" distB="0" distL="0" distR="0" wp14:anchorId="2B36458E" wp14:editId="5C17295B">
                  <wp:extent cx="5486400" cy="3192145"/>
                  <wp:effectExtent l="0" t="0" r="0"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192145"/>
                          </a:xfrm>
                          <a:prstGeom prst="rect">
                            <a:avLst/>
                          </a:prstGeom>
                        </pic:spPr>
                      </pic:pic>
                    </a:graphicData>
                  </a:graphic>
                </wp:inline>
              </w:drawing>
            </w:r>
            <w:r w:rsidR="006131EE">
              <w:rPr>
                <w:noProof/>
                <w:webHidden/>
              </w:rPr>
              <w:tab/>
            </w:r>
            <w:r w:rsidR="006131EE">
              <w:rPr>
                <w:noProof/>
                <w:webHidden/>
              </w:rPr>
              <w:fldChar w:fldCharType="begin"/>
            </w:r>
            <w:r w:rsidR="006131EE">
              <w:rPr>
                <w:noProof/>
                <w:webHidden/>
              </w:rPr>
              <w:instrText xml:space="preserve"> PAGEREF _Toc32261694 \h </w:instrText>
            </w:r>
            <w:r w:rsidR="006131EE">
              <w:rPr>
                <w:noProof/>
                <w:webHidden/>
              </w:rPr>
            </w:r>
            <w:r w:rsidR="006131EE">
              <w:rPr>
                <w:noProof/>
                <w:webHidden/>
              </w:rPr>
              <w:fldChar w:fldCharType="separate"/>
            </w:r>
            <w:r w:rsidR="006131EE">
              <w:rPr>
                <w:noProof/>
                <w:webHidden/>
              </w:rPr>
              <w:t>37</w:t>
            </w:r>
            <w:r w:rsidR="006131EE">
              <w:rPr>
                <w:noProof/>
                <w:webHidden/>
              </w:rPr>
              <w:fldChar w:fldCharType="end"/>
            </w:r>
          </w:hyperlink>
        </w:p>
        <w:p w14:paraId="55530E05" w14:textId="6B22F824"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695" w:history="1">
            <w:r w:rsidR="006131EE" w:rsidRPr="00D778EB">
              <w:rPr>
                <w:rStyle w:val="Hyperlink"/>
                <w:noProof/>
              </w:rPr>
              <w:t>V.</w:t>
            </w:r>
            <w:r w:rsidR="006131EE">
              <w:rPr>
                <w:rFonts w:eastAsiaTheme="minorEastAsia"/>
                <w:b w:val="0"/>
                <w:bCs w:val="0"/>
                <w:noProof/>
                <w:color w:val="auto"/>
                <w:sz w:val="24"/>
                <w:szCs w:val="24"/>
                <w:lang w:eastAsia="en-US"/>
              </w:rPr>
              <w:tab/>
            </w:r>
            <w:r w:rsidR="006131EE" w:rsidRPr="00D778EB">
              <w:rPr>
                <w:rStyle w:val="Hyperlink"/>
                <w:noProof/>
              </w:rPr>
              <w:t>Figure XX</w:t>
            </w:r>
            <w:r w:rsidR="006131EE">
              <w:rPr>
                <w:noProof/>
                <w:webHidden/>
              </w:rPr>
              <w:tab/>
            </w:r>
            <w:r w:rsidR="006131EE">
              <w:rPr>
                <w:noProof/>
                <w:webHidden/>
              </w:rPr>
              <w:fldChar w:fldCharType="begin"/>
            </w:r>
            <w:r w:rsidR="006131EE">
              <w:rPr>
                <w:noProof/>
                <w:webHidden/>
              </w:rPr>
              <w:instrText xml:space="preserve"> PAGEREF _Toc32261695 \h </w:instrText>
            </w:r>
            <w:r w:rsidR="006131EE">
              <w:rPr>
                <w:noProof/>
                <w:webHidden/>
              </w:rPr>
            </w:r>
            <w:r w:rsidR="006131EE">
              <w:rPr>
                <w:noProof/>
                <w:webHidden/>
              </w:rPr>
              <w:fldChar w:fldCharType="separate"/>
            </w:r>
            <w:r w:rsidR="006131EE">
              <w:rPr>
                <w:noProof/>
                <w:webHidden/>
              </w:rPr>
              <w:t>37</w:t>
            </w:r>
            <w:r w:rsidR="006131EE">
              <w:rPr>
                <w:noProof/>
                <w:webHidden/>
              </w:rPr>
              <w:fldChar w:fldCharType="end"/>
            </w:r>
          </w:hyperlink>
        </w:p>
        <w:p w14:paraId="6E4DC1C9" w14:textId="4339A5C0" w:rsidR="006131EE" w:rsidRDefault="00CF256B">
          <w:pPr>
            <w:pStyle w:val="TOC2"/>
            <w:tabs>
              <w:tab w:val="right" w:leader="dot" w:pos="8630"/>
            </w:tabs>
            <w:rPr>
              <w:rFonts w:eastAsiaTheme="minorEastAsia"/>
              <w:b w:val="0"/>
              <w:bCs w:val="0"/>
              <w:noProof/>
              <w:color w:val="auto"/>
              <w:sz w:val="24"/>
              <w:szCs w:val="24"/>
              <w:lang w:eastAsia="en-US"/>
            </w:rPr>
          </w:pPr>
          <w:hyperlink w:anchor="_Toc32261696" w:history="1">
            <w:bookmarkStart w:id="12" w:name="_Toc32261538"/>
            <w:r w:rsidR="006131EE" w:rsidRPr="00D778EB">
              <w:rPr>
                <w:rStyle w:val="Hyperlink"/>
                <w:noProof/>
              </w:rPr>
              <w:drawing>
                <wp:inline distT="0" distB="0" distL="0" distR="0" wp14:anchorId="7F9A80EA" wp14:editId="655090AF">
                  <wp:extent cx="5486400" cy="479425"/>
                  <wp:effectExtent l="0" t="0" r="0" b="3175"/>
                  <wp:docPr id="290" name="Picture 2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79425"/>
                          </a:xfrm>
                          <a:prstGeom prst="rect">
                            <a:avLst/>
                          </a:prstGeom>
                        </pic:spPr>
                      </pic:pic>
                    </a:graphicData>
                  </a:graphic>
                </wp:inline>
              </w:drawing>
            </w:r>
            <w:bookmarkEnd w:id="12"/>
            <w:r w:rsidR="006131EE">
              <w:rPr>
                <w:noProof/>
                <w:webHidden/>
              </w:rPr>
              <w:tab/>
            </w:r>
            <w:r w:rsidR="006131EE">
              <w:rPr>
                <w:noProof/>
                <w:webHidden/>
              </w:rPr>
              <w:fldChar w:fldCharType="begin"/>
            </w:r>
            <w:r w:rsidR="006131EE">
              <w:rPr>
                <w:noProof/>
                <w:webHidden/>
              </w:rPr>
              <w:instrText xml:space="preserve"> PAGEREF _Toc32261696 \h </w:instrText>
            </w:r>
            <w:r w:rsidR="006131EE">
              <w:rPr>
                <w:noProof/>
                <w:webHidden/>
              </w:rPr>
            </w:r>
            <w:r w:rsidR="006131EE">
              <w:rPr>
                <w:noProof/>
                <w:webHidden/>
              </w:rPr>
              <w:fldChar w:fldCharType="separate"/>
            </w:r>
            <w:r w:rsidR="006131EE">
              <w:rPr>
                <w:noProof/>
                <w:webHidden/>
              </w:rPr>
              <w:t>37</w:t>
            </w:r>
            <w:r w:rsidR="006131EE">
              <w:rPr>
                <w:noProof/>
                <w:webHidden/>
              </w:rPr>
              <w:fldChar w:fldCharType="end"/>
            </w:r>
          </w:hyperlink>
        </w:p>
        <w:p w14:paraId="38103268" w14:textId="64537FB0" w:rsidR="006131EE" w:rsidRDefault="00CF256B">
          <w:pPr>
            <w:pStyle w:val="TOC2"/>
            <w:tabs>
              <w:tab w:val="right" w:leader="dot" w:pos="8630"/>
            </w:tabs>
            <w:rPr>
              <w:rFonts w:eastAsiaTheme="minorEastAsia"/>
              <w:b w:val="0"/>
              <w:bCs w:val="0"/>
              <w:noProof/>
              <w:color w:val="auto"/>
              <w:sz w:val="24"/>
              <w:szCs w:val="24"/>
              <w:lang w:eastAsia="en-US"/>
            </w:rPr>
          </w:pPr>
          <w:hyperlink w:anchor="_Toc32261697" w:history="1">
            <w:bookmarkStart w:id="13" w:name="_Toc32261539"/>
            <w:r w:rsidR="006131EE" w:rsidRPr="00D778EB">
              <w:rPr>
                <w:rStyle w:val="Hyperlink"/>
                <w:noProof/>
              </w:rPr>
              <w:drawing>
                <wp:inline distT="0" distB="0" distL="0" distR="0" wp14:anchorId="5ECB7731" wp14:editId="3EA8890A">
                  <wp:extent cx="5486400" cy="1882775"/>
                  <wp:effectExtent l="0" t="0" r="0" b="0"/>
                  <wp:docPr id="291" name="Picture 2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882775"/>
                          </a:xfrm>
                          <a:prstGeom prst="rect">
                            <a:avLst/>
                          </a:prstGeom>
                        </pic:spPr>
                      </pic:pic>
                    </a:graphicData>
                  </a:graphic>
                </wp:inline>
              </w:drawing>
            </w:r>
            <w:bookmarkEnd w:id="13"/>
            <w:r w:rsidR="006131EE">
              <w:rPr>
                <w:noProof/>
                <w:webHidden/>
              </w:rPr>
              <w:tab/>
            </w:r>
            <w:r w:rsidR="006131EE">
              <w:rPr>
                <w:noProof/>
                <w:webHidden/>
              </w:rPr>
              <w:fldChar w:fldCharType="begin"/>
            </w:r>
            <w:r w:rsidR="006131EE">
              <w:rPr>
                <w:noProof/>
                <w:webHidden/>
              </w:rPr>
              <w:instrText xml:space="preserve"> PAGEREF _Toc32261697 \h </w:instrText>
            </w:r>
            <w:r w:rsidR="006131EE">
              <w:rPr>
                <w:noProof/>
                <w:webHidden/>
              </w:rPr>
            </w:r>
            <w:r w:rsidR="006131EE">
              <w:rPr>
                <w:noProof/>
                <w:webHidden/>
              </w:rPr>
              <w:fldChar w:fldCharType="separate"/>
            </w:r>
            <w:r w:rsidR="006131EE">
              <w:rPr>
                <w:noProof/>
                <w:webHidden/>
              </w:rPr>
              <w:t>37</w:t>
            </w:r>
            <w:r w:rsidR="006131EE">
              <w:rPr>
                <w:noProof/>
                <w:webHidden/>
              </w:rPr>
              <w:fldChar w:fldCharType="end"/>
            </w:r>
          </w:hyperlink>
        </w:p>
        <w:p w14:paraId="606A9952" w14:textId="364C2C0B" w:rsidR="006131EE" w:rsidRDefault="00CF256B">
          <w:pPr>
            <w:pStyle w:val="TOC2"/>
            <w:tabs>
              <w:tab w:val="right" w:leader="dot" w:pos="8630"/>
            </w:tabs>
            <w:rPr>
              <w:rFonts w:eastAsiaTheme="minorEastAsia"/>
              <w:b w:val="0"/>
              <w:bCs w:val="0"/>
              <w:noProof/>
              <w:color w:val="auto"/>
              <w:sz w:val="24"/>
              <w:szCs w:val="24"/>
              <w:lang w:eastAsia="en-US"/>
            </w:rPr>
          </w:pPr>
          <w:hyperlink w:anchor="_Toc32261698" w:history="1">
            <w:bookmarkStart w:id="14" w:name="_Toc32261540"/>
            <w:r w:rsidR="006131EE" w:rsidRPr="00D778EB">
              <w:rPr>
                <w:rStyle w:val="Hyperlink"/>
                <w:noProof/>
              </w:rPr>
              <w:drawing>
                <wp:inline distT="0" distB="0" distL="0" distR="0" wp14:anchorId="629E103C" wp14:editId="64E1B233">
                  <wp:extent cx="5486400" cy="3876675"/>
                  <wp:effectExtent l="0" t="0" r="0" b="0"/>
                  <wp:docPr id="292" name="Picture 292" descr="A picture containing wall, indoor, sky, n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876675"/>
                          </a:xfrm>
                          <a:prstGeom prst="rect">
                            <a:avLst/>
                          </a:prstGeom>
                        </pic:spPr>
                      </pic:pic>
                    </a:graphicData>
                  </a:graphic>
                </wp:inline>
              </w:drawing>
            </w:r>
            <w:bookmarkEnd w:id="14"/>
            <w:r w:rsidR="006131EE">
              <w:rPr>
                <w:noProof/>
                <w:webHidden/>
              </w:rPr>
              <w:tab/>
            </w:r>
            <w:r w:rsidR="006131EE">
              <w:rPr>
                <w:noProof/>
                <w:webHidden/>
              </w:rPr>
              <w:fldChar w:fldCharType="begin"/>
            </w:r>
            <w:r w:rsidR="006131EE">
              <w:rPr>
                <w:noProof/>
                <w:webHidden/>
              </w:rPr>
              <w:instrText xml:space="preserve"> PAGEREF _Toc32261698 \h </w:instrText>
            </w:r>
            <w:r w:rsidR="006131EE">
              <w:rPr>
                <w:noProof/>
                <w:webHidden/>
              </w:rPr>
            </w:r>
            <w:r w:rsidR="006131EE">
              <w:rPr>
                <w:noProof/>
                <w:webHidden/>
              </w:rPr>
              <w:fldChar w:fldCharType="separate"/>
            </w:r>
            <w:r w:rsidR="006131EE">
              <w:rPr>
                <w:noProof/>
                <w:webHidden/>
              </w:rPr>
              <w:t>38</w:t>
            </w:r>
            <w:r w:rsidR="006131EE">
              <w:rPr>
                <w:noProof/>
                <w:webHidden/>
              </w:rPr>
              <w:fldChar w:fldCharType="end"/>
            </w:r>
          </w:hyperlink>
        </w:p>
        <w:p w14:paraId="7488BAF3" w14:textId="6D6638A1" w:rsidR="006131EE" w:rsidRDefault="00CF256B">
          <w:pPr>
            <w:pStyle w:val="TOC2"/>
            <w:tabs>
              <w:tab w:val="left" w:pos="880"/>
              <w:tab w:val="right" w:leader="dot" w:pos="8630"/>
            </w:tabs>
            <w:rPr>
              <w:rFonts w:eastAsiaTheme="minorEastAsia"/>
              <w:b w:val="0"/>
              <w:bCs w:val="0"/>
              <w:noProof/>
              <w:color w:val="auto"/>
              <w:sz w:val="24"/>
              <w:szCs w:val="24"/>
              <w:lang w:eastAsia="en-US"/>
            </w:rPr>
          </w:pPr>
          <w:hyperlink w:anchor="_Toc32261699" w:history="1">
            <w:r w:rsidR="006131EE" w:rsidRPr="00D778EB">
              <w:rPr>
                <w:rStyle w:val="Hyperlink"/>
                <w:noProof/>
              </w:rPr>
              <w:t>W.</w:t>
            </w:r>
            <w:r w:rsidR="006131EE">
              <w:rPr>
                <w:rFonts w:eastAsiaTheme="minorEastAsia"/>
                <w:b w:val="0"/>
                <w:bCs w:val="0"/>
                <w:noProof/>
                <w:color w:val="auto"/>
                <w:sz w:val="24"/>
                <w:szCs w:val="24"/>
                <w:lang w:eastAsia="en-US"/>
              </w:rPr>
              <w:tab/>
            </w:r>
            <w:r w:rsidR="006131EE" w:rsidRPr="00D778EB">
              <w:rPr>
                <w:rStyle w:val="Hyperlink"/>
                <w:noProof/>
              </w:rPr>
              <w:t>Figure XX</w:t>
            </w:r>
            <w:r w:rsidR="006131EE">
              <w:rPr>
                <w:noProof/>
                <w:webHidden/>
              </w:rPr>
              <w:tab/>
            </w:r>
            <w:r w:rsidR="006131EE">
              <w:rPr>
                <w:noProof/>
                <w:webHidden/>
              </w:rPr>
              <w:fldChar w:fldCharType="begin"/>
            </w:r>
            <w:r w:rsidR="006131EE">
              <w:rPr>
                <w:noProof/>
                <w:webHidden/>
              </w:rPr>
              <w:instrText xml:space="preserve"> PAGEREF _Toc32261699 \h </w:instrText>
            </w:r>
            <w:r w:rsidR="006131EE">
              <w:rPr>
                <w:noProof/>
                <w:webHidden/>
              </w:rPr>
            </w:r>
            <w:r w:rsidR="006131EE">
              <w:rPr>
                <w:noProof/>
                <w:webHidden/>
              </w:rPr>
              <w:fldChar w:fldCharType="separate"/>
            </w:r>
            <w:r w:rsidR="006131EE">
              <w:rPr>
                <w:noProof/>
                <w:webHidden/>
              </w:rPr>
              <w:t>38</w:t>
            </w:r>
            <w:r w:rsidR="006131EE">
              <w:rPr>
                <w:noProof/>
                <w:webHidden/>
              </w:rPr>
              <w:fldChar w:fldCharType="end"/>
            </w:r>
          </w:hyperlink>
        </w:p>
        <w:p w14:paraId="3C78E627" w14:textId="10A39EBA" w:rsidR="006131EE" w:rsidRDefault="00CF256B">
          <w:pPr>
            <w:pStyle w:val="TOC2"/>
            <w:tabs>
              <w:tab w:val="right" w:leader="dot" w:pos="8630"/>
            </w:tabs>
            <w:rPr>
              <w:rFonts w:eastAsiaTheme="minorEastAsia"/>
              <w:b w:val="0"/>
              <w:bCs w:val="0"/>
              <w:noProof/>
              <w:color w:val="auto"/>
              <w:sz w:val="24"/>
              <w:szCs w:val="24"/>
              <w:lang w:eastAsia="en-US"/>
            </w:rPr>
          </w:pPr>
          <w:hyperlink w:anchor="_Toc32261700" w:history="1">
            <w:bookmarkStart w:id="15" w:name="_Toc32261542"/>
            <w:r w:rsidR="006131EE" w:rsidRPr="00D778EB">
              <w:rPr>
                <w:rStyle w:val="Hyperlink"/>
                <w:noProof/>
              </w:rPr>
              <w:drawing>
                <wp:inline distT="0" distB="0" distL="0" distR="0" wp14:anchorId="417E37A7" wp14:editId="2229D571">
                  <wp:extent cx="5486400" cy="2282190"/>
                  <wp:effectExtent l="0" t="0" r="0" b="3810"/>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282190"/>
                          </a:xfrm>
                          <a:prstGeom prst="rect">
                            <a:avLst/>
                          </a:prstGeom>
                        </pic:spPr>
                      </pic:pic>
                    </a:graphicData>
                  </a:graphic>
                </wp:inline>
              </w:drawing>
            </w:r>
            <w:bookmarkEnd w:id="15"/>
            <w:r w:rsidR="006131EE">
              <w:rPr>
                <w:noProof/>
                <w:webHidden/>
              </w:rPr>
              <w:tab/>
            </w:r>
            <w:r w:rsidR="006131EE">
              <w:rPr>
                <w:noProof/>
                <w:webHidden/>
              </w:rPr>
              <w:fldChar w:fldCharType="begin"/>
            </w:r>
            <w:r w:rsidR="006131EE">
              <w:rPr>
                <w:noProof/>
                <w:webHidden/>
              </w:rPr>
              <w:instrText xml:space="preserve"> PAGEREF _Toc32261700 \h </w:instrText>
            </w:r>
            <w:r w:rsidR="006131EE">
              <w:rPr>
                <w:noProof/>
                <w:webHidden/>
              </w:rPr>
            </w:r>
            <w:r w:rsidR="006131EE">
              <w:rPr>
                <w:noProof/>
                <w:webHidden/>
              </w:rPr>
              <w:fldChar w:fldCharType="separate"/>
            </w:r>
            <w:r w:rsidR="006131EE">
              <w:rPr>
                <w:noProof/>
                <w:webHidden/>
              </w:rPr>
              <w:t>38</w:t>
            </w:r>
            <w:r w:rsidR="006131EE">
              <w:rPr>
                <w:noProof/>
                <w:webHidden/>
              </w:rPr>
              <w:fldChar w:fldCharType="end"/>
            </w:r>
          </w:hyperlink>
        </w:p>
        <w:p w14:paraId="052232F9" w14:textId="1FA11447"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701" w:history="1">
            <w:r w:rsidR="006131EE" w:rsidRPr="00D778EB">
              <w:rPr>
                <w:rStyle w:val="Hyperlink"/>
                <w:noProof/>
              </w:rPr>
              <w:t>X.</w:t>
            </w:r>
            <w:r w:rsidR="006131EE">
              <w:rPr>
                <w:rFonts w:eastAsiaTheme="minorEastAsia"/>
                <w:b w:val="0"/>
                <w:bCs w:val="0"/>
                <w:noProof/>
                <w:color w:val="auto"/>
                <w:sz w:val="24"/>
                <w:szCs w:val="24"/>
                <w:lang w:eastAsia="en-US"/>
              </w:rPr>
              <w:tab/>
            </w:r>
            <w:r w:rsidR="006131EE" w:rsidRPr="00D778EB">
              <w:rPr>
                <w:rStyle w:val="Hyperlink"/>
                <w:noProof/>
              </w:rPr>
              <w:t>Figure XX</w:t>
            </w:r>
            <w:r w:rsidR="006131EE">
              <w:rPr>
                <w:noProof/>
                <w:webHidden/>
              </w:rPr>
              <w:tab/>
            </w:r>
            <w:r w:rsidR="006131EE">
              <w:rPr>
                <w:noProof/>
                <w:webHidden/>
              </w:rPr>
              <w:fldChar w:fldCharType="begin"/>
            </w:r>
            <w:r w:rsidR="006131EE">
              <w:rPr>
                <w:noProof/>
                <w:webHidden/>
              </w:rPr>
              <w:instrText xml:space="preserve"> PAGEREF _Toc32261701 \h </w:instrText>
            </w:r>
            <w:r w:rsidR="006131EE">
              <w:rPr>
                <w:noProof/>
                <w:webHidden/>
              </w:rPr>
            </w:r>
            <w:r w:rsidR="006131EE">
              <w:rPr>
                <w:noProof/>
                <w:webHidden/>
              </w:rPr>
              <w:fldChar w:fldCharType="separate"/>
            </w:r>
            <w:r w:rsidR="006131EE">
              <w:rPr>
                <w:noProof/>
                <w:webHidden/>
              </w:rPr>
              <w:t>38</w:t>
            </w:r>
            <w:r w:rsidR="006131EE">
              <w:rPr>
                <w:noProof/>
                <w:webHidden/>
              </w:rPr>
              <w:fldChar w:fldCharType="end"/>
            </w:r>
          </w:hyperlink>
        </w:p>
        <w:p w14:paraId="0C0A34E8" w14:textId="36297019" w:rsidR="006131EE" w:rsidRDefault="00CF256B">
          <w:pPr>
            <w:pStyle w:val="TOC2"/>
            <w:tabs>
              <w:tab w:val="right" w:leader="dot" w:pos="8630"/>
            </w:tabs>
            <w:rPr>
              <w:rFonts w:eastAsiaTheme="minorEastAsia"/>
              <w:b w:val="0"/>
              <w:bCs w:val="0"/>
              <w:noProof/>
              <w:color w:val="auto"/>
              <w:sz w:val="24"/>
              <w:szCs w:val="24"/>
              <w:lang w:eastAsia="en-US"/>
            </w:rPr>
          </w:pPr>
          <w:hyperlink w:anchor="_Toc32261702" w:history="1">
            <w:bookmarkStart w:id="16" w:name="_Toc32261544"/>
            <w:r w:rsidR="006131EE" w:rsidRPr="00D778EB">
              <w:rPr>
                <w:rStyle w:val="Hyperlink"/>
                <w:noProof/>
              </w:rPr>
              <w:drawing>
                <wp:inline distT="0" distB="0" distL="0" distR="0" wp14:anchorId="39EE0660" wp14:editId="7B775ECC">
                  <wp:extent cx="5486400" cy="906145"/>
                  <wp:effectExtent l="0" t="0" r="0" b="0"/>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906145"/>
                          </a:xfrm>
                          <a:prstGeom prst="rect">
                            <a:avLst/>
                          </a:prstGeom>
                        </pic:spPr>
                      </pic:pic>
                    </a:graphicData>
                  </a:graphic>
                </wp:inline>
              </w:drawing>
            </w:r>
            <w:bookmarkEnd w:id="16"/>
            <w:r w:rsidR="006131EE">
              <w:rPr>
                <w:noProof/>
                <w:webHidden/>
              </w:rPr>
              <w:tab/>
            </w:r>
            <w:r w:rsidR="006131EE">
              <w:rPr>
                <w:noProof/>
                <w:webHidden/>
              </w:rPr>
              <w:fldChar w:fldCharType="begin"/>
            </w:r>
            <w:r w:rsidR="006131EE">
              <w:rPr>
                <w:noProof/>
                <w:webHidden/>
              </w:rPr>
              <w:instrText xml:space="preserve"> PAGEREF _Toc32261702 \h </w:instrText>
            </w:r>
            <w:r w:rsidR="006131EE">
              <w:rPr>
                <w:noProof/>
                <w:webHidden/>
              </w:rPr>
            </w:r>
            <w:r w:rsidR="006131EE">
              <w:rPr>
                <w:noProof/>
                <w:webHidden/>
              </w:rPr>
              <w:fldChar w:fldCharType="separate"/>
            </w:r>
            <w:r w:rsidR="006131EE">
              <w:rPr>
                <w:noProof/>
                <w:webHidden/>
              </w:rPr>
              <w:t>38</w:t>
            </w:r>
            <w:r w:rsidR="006131EE">
              <w:rPr>
                <w:noProof/>
                <w:webHidden/>
              </w:rPr>
              <w:fldChar w:fldCharType="end"/>
            </w:r>
          </w:hyperlink>
        </w:p>
        <w:p w14:paraId="7E9C4F77" w14:textId="1B5F252A" w:rsidR="006131EE" w:rsidRDefault="00CF256B">
          <w:pPr>
            <w:pStyle w:val="TOC2"/>
            <w:tabs>
              <w:tab w:val="right" w:leader="dot" w:pos="8630"/>
            </w:tabs>
            <w:rPr>
              <w:rFonts w:eastAsiaTheme="minorEastAsia"/>
              <w:b w:val="0"/>
              <w:bCs w:val="0"/>
              <w:noProof/>
              <w:color w:val="auto"/>
              <w:sz w:val="24"/>
              <w:szCs w:val="24"/>
              <w:lang w:eastAsia="en-US"/>
            </w:rPr>
          </w:pPr>
          <w:hyperlink w:anchor="_Toc32261703" w:history="1">
            <w:bookmarkStart w:id="17" w:name="_Toc32261545"/>
            <w:r w:rsidR="006131EE" w:rsidRPr="00D778EB">
              <w:rPr>
                <w:rStyle w:val="Hyperlink"/>
                <w:noProof/>
              </w:rPr>
              <w:drawing>
                <wp:inline distT="0" distB="0" distL="0" distR="0" wp14:anchorId="2D7CB4B7" wp14:editId="242DAD05">
                  <wp:extent cx="5486400" cy="3674110"/>
                  <wp:effectExtent l="0" t="0" r="0" b="0"/>
                  <wp:docPr id="295" name="Picture 29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674110"/>
                          </a:xfrm>
                          <a:prstGeom prst="rect">
                            <a:avLst/>
                          </a:prstGeom>
                        </pic:spPr>
                      </pic:pic>
                    </a:graphicData>
                  </a:graphic>
                </wp:inline>
              </w:drawing>
            </w:r>
            <w:bookmarkEnd w:id="17"/>
            <w:r w:rsidR="006131EE">
              <w:rPr>
                <w:noProof/>
                <w:webHidden/>
              </w:rPr>
              <w:tab/>
            </w:r>
            <w:r w:rsidR="006131EE">
              <w:rPr>
                <w:noProof/>
                <w:webHidden/>
              </w:rPr>
              <w:fldChar w:fldCharType="begin"/>
            </w:r>
            <w:r w:rsidR="006131EE">
              <w:rPr>
                <w:noProof/>
                <w:webHidden/>
              </w:rPr>
              <w:instrText xml:space="preserve"> PAGEREF _Toc32261703 \h </w:instrText>
            </w:r>
            <w:r w:rsidR="006131EE">
              <w:rPr>
                <w:noProof/>
                <w:webHidden/>
              </w:rPr>
            </w:r>
            <w:r w:rsidR="006131EE">
              <w:rPr>
                <w:noProof/>
                <w:webHidden/>
              </w:rPr>
              <w:fldChar w:fldCharType="separate"/>
            </w:r>
            <w:r w:rsidR="006131EE">
              <w:rPr>
                <w:noProof/>
                <w:webHidden/>
              </w:rPr>
              <w:t>39</w:t>
            </w:r>
            <w:r w:rsidR="006131EE">
              <w:rPr>
                <w:noProof/>
                <w:webHidden/>
              </w:rPr>
              <w:fldChar w:fldCharType="end"/>
            </w:r>
          </w:hyperlink>
        </w:p>
        <w:p w14:paraId="4DA1885B" w14:textId="5AE0030B" w:rsidR="006131EE" w:rsidRDefault="00CF256B">
          <w:pPr>
            <w:pStyle w:val="TOC2"/>
            <w:tabs>
              <w:tab w:val="right" w:leader="dot" w:pos="8630"/>
            </w:tabs>
            <w:rPr>
              <w:rFonts w:eastAsiaTheme="minorEastAsia"/>
              <w:b w:val="0"/>
              <w:bCs w:val="0"/>
              <w:noProof/>
              <w:color w:val="auto"/>
              <w:sz w:val="24"/>
              <w:szCs w:val="24"/>
              <w:lang w:eastAsia="en-US"/>
            </w:rPr>
          </w:pPr>
          <w:hyperlink w:anchor="_Toc32261704" w:history="1">
            <w:bookmarkStart w:id="18" w:name="_Toc32261546"/>
            <w:r w:rsidR="006131EE" w:rsidRPr="00D778EB">
              <w:rPr>
                <w:rStyle w:val="Hyperlink"/>
                <w:noProof/>
              </w:rPr>
              <w:drawing>
                <wp:inline distT="0" distB="0" distL="0" distR="0" wp14:anchorId="075358CF" wp14:editId="2382B553">
                  <wp:extent cx="5486400" cy="3609975"/>
                  <wp:effectExtent l="0" t="0" r="0" b="0"/>
                  <wp:docPr id="296" name="Picture 296"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609975"/>
                          </a:xfrm>
                          <a:prstGeom prst="rect">
                            <a:avLst/>
                          </a:prstGeom>
                        </pic:spPr>
                      </pic:pic>
                    </a:graphicData>
                  </a:graphic>
                </wp:inline>
              </w:drawing>
            </w:r>
            <w:bookmarkEnd w:id="18"/>
            <w:r w:rsidR="006131EE">
              <w:rPr>
                <w:noProof/>
                <w:webHidden/>
              </w:rPr>
              <w:tab/>
            </w:r>
            <w:r w:rsidR="006131EE">
              <w:rPr>
                <w:noProof/>
                <w:webHidden/>
              </w:rPr>
              <w:fldChar w:fldCharType="begin"/>
            </w:r>
            <w:r w:rsidR="006131EE">
              <w:rPr>
                <w:noProof/>
                <w:webHidden/>
              </w:rPr>
              <w:instrText xml:space="preserve"> PAGEREF _Toc32261704 \h </w:instrText>
            </w:r>
            <w:r w:rsidR="006131EE">
              <w:rPr>
                <w:noProof/>
                <w:webHidden/>
              </w:rPr>
            </w:r>
            <w:r w:rsidR="006131EE">
              <w:rPr>
                <w:noProof/>
                <w:webHidden/>
              </w:rPr>
              <w:fldChar w:fldCharType="separate"/>
            </w:r>
            <w:r w:rsidR="006131EE">
              <w:rPr>
                <w:noProof/>
                <w:webHidden/>
              </w:rPr>
              <w:t>39</w:t>
            </w:r>
            <w:r w:rsidR="006131EE">
              <w:rPr>
                <w:noProof/>
                <w:webHidden/>
              </w:rPr>
              <w:fldChar w:fldCharType="end"/>
            </w:r>
          </w:hyperlink>
        </w:p>
        <w:p w14:paraId="48F8FC46" w14:textId="54E7F3DA" w:rsidR="006131EE" w:rsidRDefault="00CF256B">
          <w:pPr>
            <w:pStyle w:val="TOC2"/>
            <w:tabs>
              <w:tab w:val="right" w:leader="dot" w:pos="8630"/>
            </w:tabs>
            <w:rPr>
              <w:rFonts w:eastAsiaTheme="minorEastAsia"/>
              <w:b w:val="0"/>
              <w:bCs w:val="0"/>
              <w:noProof/>
              <w:color w:val="auto"/>
              <w:sz w:val="24"/>
              <w:szCs w:val="24"/>
              <w:lang w:eastAsia="en-US"/>
            </w:rPr>
          </w:pPr>
          <w:hyperlink w:anchor="_Toc32261705" w:history="1">
            <w:bookmarkStart w:id="19" w:name="_Toc32261547"/>
            <w:r w:rsidR="006131EE" w:rsidRPr="00D778EB">
              <w:rPr>
                <w:rStyle w:val="Hyperlink"/>
                <w:noProof/>
              </w:rPr>
              <w:drawing>
                <wp:inline distT="0" distB="0" distL="0" distR="0" wp14:anchorId="6872E680" wp14:editId="1B01A2EE">
                  <wp:extent cx="5486400" cy="3638550"/>
                  <wp:effectExtent l="0" t="0" r="0" b="6350"/>
                  <wp:docPr id="297" name="Picture 297"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638550"/>
                          </a:xfrm>
                          <a:prstGeom prst="rect">
                            <a:avLst/>
                          </a:prstGeom>
                        </pic:spPr>
                      </pic:pic>
                    </a:graphicData>
                  </a:graphic>
                </wp:inline>
              </w:drawing>
            </w:r>
            <w:bookmarkEnd w:id="19"/>
            <w:r w:rsidR="006131EE">
              <w:rPr>
                <w:noProof/>
                <w:webHidden/>
              </w:rPr>
              <w:tab/>
            </w:r>
            <w:r w:rsidR="006131EE">
              <w:rPr>
                <w:noProof/>
                <w:webHidden/>
              </w:rPr>
              <w:fldChar w:fldCharType="begin"/>
            </w:r>
            <w:r w:rsidR="006131EE">
              <w:rPr>
                <w:noProof/>
                <w:webHidden/>
              </w:rPr>
              <w:instrText xml:space="preserve"> PAGEREF _Toc32261705 \h </w:instrText>
            </w:r>
            <w:r w:rsidR="006131EE">
              <w:rPr>
                <w:noProof/>
                <w:webHidden/>
              </w:rPr>
            </w:r>
            <w:r w:rsidR="006131EE">
              <w:rPr>
                <w:noProof/>
                <w:webHidden/>
              </w:rPr>
              <w:fldChar w:fldCharType="separate"/>
            </w:r>
            <w:r w:rsidR="006131EE">
              <w:rPr>
                <w:noProof/>
                <w:webHidden/>
              </w:rPr>
              <w:t>40</w:t>
            </w:r>
            <w:r w:rsidR="006131EE">
              <w:rPr>
                <w:noProof/>
                <w:webHidden/>
              </w:rPr>
              <w:fldChar w:fldCharType="end"/>
            </w:r>
          </w:hyperlink>
        </w:p>
        <w:p w14:paraId="12F2F4E1" w14:textId="768005CA" w:rsidR="006131EE" w:rsidRDefault="00CF256B">
          <w:pPr>
            <w:pStyle w:val="TOC2"/>
            <w:tabs>
              <w:tab w:val="right" w:leader="dot" w:pos="8630"/>
            </w:tabs>
            <w:rPr>
              <w:rFonts w:eastAsiaTheme="minorEastAsia"/>
              <w:b w:val="0"/>
              <w:bCs w:val="0"/>
              <w:noProof/>
              <w:color w:val="auto"/>
              <w:sz w:val="24"/>
              <w:szCs w:val="24"/>
              <w:lang w:eastAsia="en-US"/>
            </w:rPr>
          </w:pPr>
          <w:hyperlink w:anchor="_Toc32261706" w:history="1">
            <w:bookmarkStart w:id="20" w:name="_Toc32261548"/>
            <w:r w:rsidR="006131EE" w:rsidRPr="00D778EB">
              <w:rPr>
                <w:rStyle w:val="Hyperlink"/>
                <w:noProof/>
              </w:rPr>
              <w:drawing>
                <wp:inline distT="0" distB="0" distL="0" distR="0" wp14:anchorId="28D4438D" wp14:editId="72304FD0">
                  <wp:extent cx="5486400" cy="2078990"/>
                  <wp:effectExtent l="0" t="0" r="0" b="3810"/>
                  <wp:docPr id="298" name="Picture 29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078990"/>
                          </a:xfrm>
                          <a:prstGeom prst="rect">
                            <a:avLst/>
                          </a:prstGeom>
                        </pic:spPr>
                      </pic:pic>
                    </a:graphicData>
                  </a:graphic>
                </wp:inline>
              </w:drawing>
            </w:r>
            <w:bookmarkEnd w:id="20"/>
            <w:r w:rsidR="006131EE">
              <w:rPr>
                <w:noProof/>
                <w:webHidden/>
              </w:rPr>
              <w:tab/>
            </w:r>
            <w:r w:rsidR="006131EE">
              <w:rPr>
                <w:noProof/>
                <w:webHidden/>
              </w:rPr>
              <w:fldChar w:fldCharType="begin"/>
            </w:r>
            <w:r w:rsidR="006131EE">
              <w:rPr>
                <w:noProof/>
                <w:webHidden/>
              </w:rPr>
              <w:instrText xml:space="preserve"> PAGEREF _Toc32261706 \h </w:instrText>
            </w:r>
            <w:r w:rsidR="006131EE">
              <w:rPr>
                <w:noProof/>
                <w:webHidden/>
              </w:rPr>
            </w:r>
            <w:r w:rsidR="006131EE">
              <w:rPr>
                <w:noProof/>
                <w:webHidden/>
              </w:rPr>
              <w:fldChar w:fldCharType="separate"/>
            </w:r>
            <w:r w:rsidR="006131EE">
              <w:rPr>
                <w:noProof/>
                <w:webHidden/>
              </w:rPr>
              <w:t>40</w:t>
            </w:r>
            <w:r w:rsidR="006131EE">
              <w:rPr>
                <w:noProof/>
                <w:webHidden/>
              </w:rPr>
              <w:fldChar w:fldCharType="end"/>
            </w:r>
          </w:hyperlink>
        </w:p>
        <w:p w14:paraId="0DA9215A" w14:textId="5C867676"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707" w:history="1">
            <w:r w:rsidR="006131EE" w:rsidRPr="00D778EB">
              <w:rPr>
                <w:rStyle w:val="Hyperlink"/>
                <w:noProof/>
              </w:rPr>
              <w:t>Y.</w:t>
            </w:r>
            <w:r w:rsidR="006131EE">
              <w:rPr>
                <w:rFonts w:eastAsiaTheme="minorEastAsia"/>
                <w:b w:val="0"/>
                <w:bCs w:val="0"/>
                <w:noProof/>
                <w:color w:val="auto"/>
                <w:sz w:val="24"/>
                <w:szCs w:val="24"/>
                <w:lang w:eastAsia="en-US"/>
              </w:rPr>
              <w:tab/>
            </w:r>
            <w:r w:rsidR="006131EE" w:rsidRPr="00D778EB">
              <w:rPr>
                <w:rStyle w:val="Hyperlink"/>
                <w:noProof/>
              </w:rPr>
              <w:t>Figure XX</w:t>
            </w:r>
            <w:r w:rsidR="006131EE">
              <w:rPr>
                <w:noProof/>
                <w:webHidden/>
              </w:rPr>
              <w:tab/>
            </w:r>
            <w:r w:rsidR="006131EE">
              <w:rPr>
                <w:noProof/>
                <w:webHidden/>
              </w:rPr>
              <w:fldChar w:fldCharType="begin"/>
            </w:r>
            <w:r w:rsidR="006131EE">
              <w:rPr>
                <w:noProof/>
                <w:webHidden/>
              </w:rPr>
              <w:instrText xml:space="preserve"> PAGEREF _Toc32261707 \h </w:instrText>
            </w:r>
            <w:r w:rsidR="006131EE">
              <w:rPr>
                <w:noProof/>
                <w:webHidden/>
              </w:rPr>
            </w:r>
            <w:r w:rsidR="006131EE">
              <w:rPr>
                <w:noProof/>
                <w:webHidden/>
              </w:rPr>
              <w:fldChar w:fldCharType="separate"/>
            </w:r>
            <w:r w:rsidR="006131EE">
              <w:rPr>
                <w:noProof/>
                <w:webHidden/>
              </w:rPr>
              <w:t>41</w:t>
            </w:r>
            <w:r w:rsidR="006131EE">
              <w:rPr>
                <w:noProof/>
                <w:webHidden/>
              </w:rPr>
              <w:fldChar w:fldCharType="end"/>
            </w:r>
          </w:hyperlink>
        </w:p>
        <w:p w14:paraId="2C71235B" w14:textId="53874E84" w:rsidR="006131EE" w:rsidRDefault="00CF256B">
          <w:pPr>
            <w:pStyle w:val="TOC2"/>
            <w:tabs>
              <w:tab w:val="right" w:leader="dot" w:pos="8630"/>
            </w:tabs>
            <w:rPr>
              <w:rFonts w:eastAsiaTheme="minorEastAsia"/>
              <w:b w:val="0"/>
              <w:bCs w:val="0"/>
              <w:noProof/>
              <w:color w:val="auto"/>
              <w:sz w:val="24"/>
              <w:szCs w:val="24"/>
              <w:lang w:eastAsia="en-US"/>
            </w:rPr>
          </w:pPr>
          <w:hyperlink w:anchor="_Toc32261708" w:history="1">
            <w:bookmarkStart w:id="21" w:name="_Toc32261550"/>
            <w:r w:rsidR="006131EE" w:rsidRPr="00D778EB">
              <w:rPr>
                <w:rStyle w:val="Hyperlink"/>
                <w:noProof/>
              </w:rPr>
              <w:drawing>
                <wp:inline distT="0" distB="0" distL="0" distR="0" wp14:anchorId="4272C55D" wp14:editId="480A62B7">
                  <wp:extent cx="5486400" cy="3189605"/>
                  <wp:effectExtent l="0" t="0" r="0" b="0"/>
                  <wp:docPr id="299" name="Picture 2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189605"/>
                          </a:xfrm>
                          <a:prstGeom prst="rect">
                            <a:avLst/>
                          </a:prstGeom>
                        </pic:spPr>
                      </pic:pic>
                    </a:graphicData>
                  </a:graphic>
                </wp:inline>
              </w:drawing>
            </w:r>
            <w:bookmarkEnd w:id="21"/>
            <w:r w:rsidR="006131EE">
              <w:rPr>
                <w:noProof/>
                <w:webHidden/>
              </w:rPr>
              <w:tab/>
            </w:r>
            <w:r w:rsidR="006131EE">
              <w:rPr>
                <w:noProof/>
                <w:webHidden/>
              </w:rPr>
              <w:fldChar w:fldCharType="begin"/>
            </w:r>
            <w:r w:rsidR="006131EE">
              <w:rPr>
                <w:noProof/>
                <w:webHidden/>
              </w:rPr>
              <w:instrText xml:space="preserve"> PAGEREF _Toc32261708 \h </w:instrText>
            </w:r>
            <w:r w:rsidR="006131EE">
              <w:rPr>
                <w:noProof/>
                <w:webHidden/>
              </w:rPr>
            </w:r>
            <w:r w:rsidR="006131EE">
              <w:rPr>
                <w:noProof/>
                <w:webHidden/>
              </w:rPr>
              <w:fldChar w:fldCharType="separate"/>
            </w:r>
            <w:r w:rsidR="006131EE">
              <w:rPr>
                <w:noProof/>
                <w:webHidden/>
              </w:rPr>
              <w:t>41</w:t>
            </w:r>
            <w:r w:rsidR="006131EE">
              <w:rPr>
                <w:noProof/>
                <w:webHidden/>
              </w:rPr>
              <w:fldChar w:fldCharType="end"/>
            </w:r>
          </w:hyperlink>
        </w:p>
        <w:p w14:paraId="0B66339A" w14:textId="6C25CB50" w:rsidR="006131EE" w:rsidRDefault="00CF256B">
          <w:pPr>
            <w:pStyle w:val="TOC2"/>
            <w:tabs>
              <w:tab w:val="left" w:pos="660"/>
              <w:tab w:val="right" w:leader="dot" w:pos="8630"/>
            </w:tabs>
            <w:rPr>
              <w:rFonts w:eastAsiaTheme="minorEastAsia"/>
              <w:b w:val="0"/>
              <w:bCs w:val="0"/>
              <w:noProof/>
              <w:color w:val="auto"/>
              <w:sz w:val="24"/>
              <w:szCs w:val="24"/>
              <w:lang w:eastAsia="en-US"/>
            </w:rPr>
          </w:pPr>
          <w:hyperlink w:anchor="_Toc32261709" w:history="1">
            <w:r w:rsidR="006131EE" w:rsidRPr="00D778EB">
              <w:rPr>
                <w:rStyle w:val="Hyperlink"/>
                <w:noProof/>
              </w:rPr>
              <w:t>Z.</w:t>
            </w:r>
            <w:r w:rsidR="006131EE">
              <w:rPr>
                <w:rFonts w:eastAsiaTheme="minorEastAsia"/>
                <w:b w:val="0"/>
                <w:bCs w:val="0"/>
                <w:noProof/>
                <w:color w:val="auto"/>
                <w:sz w:val="24"/>
                <w:szCs w:val="24"/>
                <w:lang w:eastAsia="en-US"/>
              </w:rPr>
              <w:tab/>
            </w:r>
            <w:r w:rsidR="006131EE" w:rsidRPr="00D778EB">
              <w:rPr>
                <w:rStyle w:val="Hyperlink"/>
                <w:noProof/>
              </w:rPr>
              <w:t>Figure XX</w:t>
            </w:r>
            <w:r w:rsidR="006131EE">
              <w:rPr>
                <w:noProof/>
                <w:webHidden/>
              </w:rPr>
              <w:tab/>
            </w:r>
            <w:r w:rsidR="006131EE">
              <w:rPr>
                <w:noProof/>
                <w:webHidden/>
              </w:rPr>
              <w:fldChar w:fldCharType="begin"/>
            </w:r>
            <w:r w:rsidR="006131EE">
              <w:rPr>
                <w:noProof/>
                <w:webHidden/>
              </w:rPr>
              <w:instrText xml:space="preserve"> PAGEREF _Toc32261709 \h </w:instrText>
            </w:r>
            <w:r w:rsidR="006131EE">
              <w:rPr>
                <w:noProof/>
                <w:webHidden/>
              </w:rPr>
            </w:r>
            <w:r w:rsidR="006131EE">
              <w:rPr>
                <w:noProof/>
                <w:webHidden/>
              </w:rPr>
              <w:fldChar w:fldCharType="separate"/>
            </w:r>
            <w:r w:rsidR="006131EE">
              <w:rPr>
                <w:noProof/>
                <w:webHidden/>
              </w:rPr>
              <w:t>41</w:t>
            </w:r>
            <w:r w:rsidR="006131EE">
              <w:rPr>
                <w:noProof/>
                <w:webHidden/>
              </w:rPr>
              <w:fldChar w:fldCharType="end"/>
            </w:r>
          </w:hyperlink>
        </w:p>
        <w:p w14:paraId="6AD650BE" w14:textId="647B093C" w:rsidR="006131EE" w:rsidRDefault="00CF256B">
          <w:pPr>
            <w:pStyle w:val="TOC2"/>
            <w:tabs>
              <w:tab w:val="left" w:pos="880"/>
              <w:tab w:val="right" w:leader="dot" w:pos="8630"/>
            </w:tabs>
            <w:rPr>
              <w:rFonts w:eastAsiaTheme="minorEastAsia"/>
              <w:b w:val="0"/>
              <w:bCs w:val="0"/>
              <w:noProof/>
              <w:color w:val="auto"/>
              <w:sz w:val="24"/>
              <w:szCs w:val="24"/>
              <w:lang w:eastAsia="en-US"/>
            </w:rPr>
          </w:pPr>
          <w:hyperlink w:anchor="_Toc32261710" w:history="1">
            <w:r w:rsidR="006131EE" w:rsidRPr="00D778EB">
              <w:rPr>
                <w:rStyle w:val="Hyperlink"/>
                <w:noProof/>
              </w:rPr>
              <w:t>AA.</w:t>
            </w:r>
            <w:r w:rsidR="006131EE">
              <w:rPr>
                <w:rFonts w:eastAsiaTheme="minorEastAsia"/>
                <w:b w:val="0"/>
                <w:bCs w:val="0"/>
                <w:noProof/>
                <w:color w:val="auto"/>
                <w:sz w:val="24"/>
                <w:szCs w:val="24"/>
                <w:lang w:eastAsia="en-US"/>
              </w:rPr>
              <w:tab/>
            </w:r>
            <w:r w:rsidR="006131EE" w:rsidRPr="00D778EB">
              <w:rPr>
                <w:rStyle w:val="Hyperlink"/>
                <w:noProof/>
              </w:rPr>
              <w:t>Figure XX</w:t>
            </w:r>
            <w:r w:rsidR="006131EE">
              <w:rPr>
                <w:noProof/>
                <w:webHidden/>
              </w:rPr>
              <w:tab/>
            </w:r>
            <w:r w:rsidR="006131EE">
              <w:rPr>
                <w:noProof/>
                <w:webHidden/>
              </w:rPr>
              <w:fldChar w:fldCharType="begin"/>
            </w:r>
            <w:r w:rsidR="006131EE">
              <w:rPr>
                <w:noProof/>
                <w:webHidden/>
              </w:rPr>
              <w:instrText xml:space="preserve"> PAGEREF _Toc32261710 \h </w:instrText>
            </w:r>
            <w:r w:rsidR="006131EE">
              <w:rPr>
                <w:noProof/>
                <w:webHidden/>
              </w:rPr>
            </w:r>
            <w:r w:rsidR="006131EE">
              <w:rPr>
                <w:noProof/>
                <w:webHidden/>
              </w:rPr>
              <w:fldChar w:fldCharType="separate"/>
            </w:r>
            <w:r w:rsidR="006131EE">
              <w:rPr>
                <w:noProof/>
                <w:webHidden/>
              </w:rPr>
              <w:t>41</w:t>
            </w:r>
            <w:r w:rsidR="006131EE">
              <w:rPr>
                <w:noProof/>
                <w:webHidden/>
              </w:rPr>
              <w:fldChar w:fldCharType="end"/>
            </w:r>
          </w:hyperlink>
        </w:p>
        <w:p w14:paraId="3AE472E6" w14:textId="665FB869" w:rsidR="006131EE" w:rsidRDefault="00CF256B">
          <w:pPr>
            <w:pStyle w:val="TOC2"/>
            <w:tabs>
              <w:tab w:val="left" w:pos="880"/>
              <w:tab w:val="right" w:leader="dot" w:pos="8630"/>
            </w:tabs>
            <w:rPr>
              <w:rFonts w:eastAsiaTheme="minorEastAsia"/>
              <w:b w:val="0"/>
              <w:bCs w:val="0"/>
              <w:noProof/>
              <w:color w:val="auto"/>
              <w:sz w:val="24"/>
              <w:szCs w:val="24"/>
              <w:lang w:eastAsia="en-US"/>
            </w:rPr>
          </w:pPr>
          <w:hyperlink w:anchor="_Toc32261711" w:history="1">
            <w:r w:rsidR="006131EE" w:rsidRPr="00D778EB">
              <w:rPr>
                <w:rStyle w:val="Hyperlink"/>
                <w:noProof/>
              </w:rPr>
              <w:t>BB.</w:t>
            </w:r>
            <w:r w:rsidR="006131EE">
              <w:rPr>
                <w:rFonts w:eastAsiaTheme="minorEastAsia"/>
                <w:b w:val="0"/>
                <w:bCs w:val="0"/>
                <w:noProof/>
                <w:color w:val="auto"/>
                <w:sz w:val="24"/>
                <w:szCs w:val="24"/>
                <w:lang w:eastAsia="en-US"/>
              </w:rPr>
              <w:tab/>
            </w:r>
            <w:r w:rsidR="006131EE" w:rsidRPr="00D778EB">
              <w:rPr>
                <w:rStyle w:val="Hyperlink"/>
                <w:noProof/>
              </w:rPr>
              <w:t>X</w:t>
            </w:r>
            <w:r w:rsidR="006131EE">
              <w:rPr>
                <w:noProof/>
                <w:webHidden/>
              </w:rPr>
              <w:tab/>
            </w:r>
            <w:r w:rsidR="006131EE">
              <w:rPr>
                <w:noProof/>
                <w:webHidden/>
              </w:rPr>
              <w:fldChar w:fldCharType="begin"/>
            </w:r>
            <w:r w:rsidR="006131EE">
              <w:rPr>
                <w:noProof/>
                <w:webHidden/>
              </w:rPr>
              <w:instrText xml:space="preserve"> PAGEREF _Toc32261711 \h </w:instrText>
            </w:r>
            <w:r w:rsidR="006131EE">
              <w:rPr>
                <w:noProof/>
                <w:webHidden/>
              </w:rPr>
            </w:r>
            <w:r w:rsidR="006131EE">
              <w:rPr>
                <w:noProof/>
                <w:webHidden/>
              </w:rPr>
              <w:fldChar w:fldCharType="separate"/>
            </w:r>
            <w:r w:rsidR="006131EE">
              <w:rPr>
                <w:noProof/>
                <w:webHidden/>
              </w:rPr>
              <w:t>41</w:t>
            </w:r>
            <w:r w:rsidR="006131EE">
              <w:rPr>
                <w:noProof/>
                <w:webHidden/>
              </w:rPr>
              <w:fldChar w:fldCharType="end"/>
            </w:r>
          </w:hyperlink>
        </w:p>
        <w:p w14:paraId="6918AE5B" w14:textId="2F7D86D3" w:rsidR="006131EE" w:rsidRDefault="00CF256B">
          <w:pPr>
            <w:pStyle w:val="TOC2"/>
            <w:tabs>
              <w:tab w:val="left" w:pos="880"/>
              <w:tab w:val="right" w:leader="dot" w:pos="8630"/>
            </w:tabs>
            <w:rPr>
              <w:rFonts w:eastAsiaTheme="minorEastAsia"/>
              <w:b w:val="0"/>
              <w:bCs w:val="0"/>
              <w:noProof/>
              <w:color w:val="auto"/>
              <w:sz w:val="24"/>
              <w:szCs w:val="24"/>
              <w:lang w:eastAsia="en-US"/>
            </w:rPr>
          </w:pPr>
          <w:hyperlink w:anchor="_Toc32261712" w:history="1">
            <w:r w:rsidR="006131EE" w:rsidRPr="00D778EB">
              <w:rPr>
                <w:rStyle w:val="Hyperlink"/>
                <w:noProof/>
              </w:rPr>
              <w:t>CC.</w:t>
            </w:r>
            <w:r w:rsidR="006131EE">
              <w:rPr>
                <w:rFonts w:eastAsiaTheme="minorEastAsia"/>
                <w:b w:val="0"/>
                <w:bCs w:val="0"/>
                <w:noProof/>
                <w:color w:val="auto"/>
                <w:sz w:val="24"/>
                <w:szCs w:val="24"/>
                <w:lang w:eastAsia="en-US"/>
              </w:rPr>
              <w:tab/>
            </w:r>
            <w:r w:rsidR="006131EE" w:rsidRPr="00D778EB">
              <w:rPr>
                <w:rStyle w:val="Hyperlink"/>
                <w:noProof/>
              </w:rPr>
              <w:t>X</w:t>
            </w:r>
            <w:r w:rsidR="006131EE">
              <w:rPr>
                <w:noProof/>
                <w:webHidden/>
              </w:rPr>
              <w:tab/>
            </w:r>
            <w:r w:rsidR="006131EE">
              <w:rPr>
                <w:noProof/>
                <w:webHidden/>
              </w:rPr>
              <w:fldChar w:fldCharType="begin"/>
            </w:r>
            <w:r w:rsidR="006131EE">
              <w:rPr>
                <w:noProof/>
                <w:webHidden/>
              </w:rPr>
              <w:instrText xml:space="preserve"> PAGEREF _Toc32261712 \h </w:instrText>
            </w:r>
            <w:r w:rsidR="006131EE">
              <w:rPr>
                <w:noProof/>
                <w:webHidden/>
              </w:rPr>
            </w:r>
            <w:r w:rsidR="006131EE">
              <w:rPr>
                <w:noProof/>
                <w:webHidden/>
              </w:rPr>
              <w:fldChar w:fldCharType="separate"/>
            </w:r>
            <w:r w:rsidR="006131EE">
              <w:rPr>
                <w:noProof/>
                <w:webHidden/>
              </w:rPr>
              <w:t>41</w:t>
            </w:r>
            <w:r w:rsidR="006131EE">
              <w:rPr>
                <w:noProof/>
                <w:webHidden/>
              </w:rPr>
              <w:fldChar w:fldCharType="end"/>
            </w:r>
          </w:hyperlink>
        </w:p>
        <w:p w14:paraId="100CB19E" w14:textId="72E5B9DD" w:rsidR="00F7020E" w:rsidRPr="00B42E99" w:rsidRDefault="00F7020E" w:rsidP="00B42E99">
          <w:pPr>
            <w:pStyle w:val="TOC2"/>
            <w:tabs>
              <w:tab w:val="left" w:pos="880"/>
              <w:tab w:val="right" w:leader="dot" w:pos="8630"/>
            </w:tabs>
            <w:rPr>
              <w:rFonts w:eastAsiaTheme="minorEastAsia"/>
              <w:b w:val="0"/>
              <w:bCs w:val="0"/>
              <w:noProof/>
              <w:color w:val="auto"/>
              <w:sz w:val="24"/>
              <w:szCs w:val="24"/>
              <w:lang w:eastAsia="en-US"/>
            </w:rPr>
          </w:pPr>
          <w:r>
            <w:rPr>
              <w:b w:val="0"/>
              <w:bCs w:val="0"/>
              <w:noProof/>
            </w:rPr>
            <w:fldChar w:fldCharType="end"/>
          </w:r>
        </w:p>
      </w:sdtContent>
    </w:sdt>
    <w:p w14:paraId="56157552" w14:textId="1042ACB9" w:rsidR="003E0AFF" w:rsidRDefault="00580C0A" w:rsidP="00580C0A">
      <w:pPr>
        <w:ind w:left="0"/>
      </w:pPr>
      <w:r>
        <w:br w:type="page"/>
      </w:r>
    </w:p>
    <w:p w14:paraId="66D5EA33" w14:textId="1126F368" w:rsidR="003E0AFF" w:rsidRDefault="00BA5388">
      <w:pPr>
        <w:pStyle w:val="Title"/>
      </w:pPr>
      <w:r>
        <w:lastRenderedPageBreak/>
        <w:t xml:space="preserve">NYC </w:t>
      </w:r>
      <w:r w:rsidR="00561D50">
        <w:t>Airbnb</w:t>
      </w:r>
    </w:p>
    <w:p w14:paraId="2F45C964" w14:textId="4D3F01AC" w:rsidR="00030A53" w:rsidRDefault="000371F6" w:rsidP="00030A53">
      <w:pPr>
        <w:pStyle w:val="Heading1"/>
      </w:pPr>
      <w:bookmarkStart w:id="22" w:name="_Toc32261555"/>
      <w:r>
        <w:t>Introduc</w:t>
      </w:r>
      <w:r w:rsidR="00FB33E5">
        <w:t>tion</w:t>
      </w:r>
      <w:bookmarkEnd w:id="22"/>
    </w:p>
    <w:p w14:paraId="006AA7B1" w14:textId="2DAD89B9" w:rsidR="00030A53" w:rsidRDefault="00030A53" w:rsidP="005E6AFD">
      <w:pPr>
        <w:pStyle w:val="Heading2"/>
        <w:numPr>
          <w:ilvl w:val="0"/>
          <w:numId w:val="0"/>
        </w:numPr>
        <w:ind w:left="360"/>
      </w:pPr>
      <w:bookmarkStart w:id="23" w:name="_Toc31985127"/>
      <w:bookmarkStart w:id="24" w:name="_Toc32261556"/>
      <w:r>
        <w:t xml:space="preserve">Who doesn’t love a vacation? I think it is safe to say, no one. </w:t>
      </w:r>
      <w:r w:rsidR="000B687F">
        <w:t xml:space="preserve">In a recent </w:t>
      </w:r>
      <w:hyperlink r:id="rId34" w:history="1">
        <w:r w:rsidR="000B687F" w:rsidRPr="00EB06BE">
          <w:rPr>
            <w:rStyle w:val="Hyperlink"/>
          </w:rPr>
          <w:t>report by Eventbrite</w:t>
        </w:r>
      </w:hyperlink>
      <w:r w:rsidR="000B687F">
        <w:t xml:space="preserve"> </w:t>
      </w:r>
      <w:r w:rsidR="00EB06BE">
        <w:t>“Millennials just can’t get enough. 72% say they’d like to increase their spending on experiences rather than on material things […], pointing to a move away from materialism and a growing appetite for real-life experiences.”</w:t>
      </w:r>
      <w:r w:rsidR="00FD06D4">
        <w:t xml:space="preserve"> </w:t>
      </w:r>
      <w:r w:rsidR="00157155">
        <w:t>We believe that the biggest thing people are looking to do is capitalize on cheap costs to stay places</w:t>
      </w:r>
      <w:r w:rsidR="00AE6067">
        <w:t xml:space="preserve"> in order</w:t>
      </w:r>
      <w:r w:rsidR="00157155">
        <w:t xml:space="preserve"> to have more money to spend on experiences while </w:t>
      </w:r>
      <w:r w:rsidR="00A17E85">
        <w:t>they visit their destination</w:t>
      </w:r>
      <w:r w:rsidR="00157155">
        <w:t>.</w:t>
      </w:r>
      <w:bookmarkEnd w:id="23"/>
      <w:r w:rsidR="002D727F">
        <w:t xml:space="preserve"> </w:t>
      </w:r>
      <w:r w:rsidR="00561D50">
        <w:t>Airbnb</w:t>
      </w:r>
      <w:r w:rsidR="002D727F">
        <w:t xml:space="preserve"> has captured this market.</w:t>
      </w:r>
      <w:bookmarkEnd w:id="24"/>
    </w:p>
    <w:p w14:paraId="5DD64942" w14:textId="67C228C5" w:rsidR="00157155" w:rsidRDefault="00157155" w:rsidP="005E6AFD">
      <w:pPr>
        <w:pStyle w:val="Heading2"/>
        <w:numPr>
          <w:ilvl w:val="0"/>
          <w:numId w:val="0"/>
        </w:numPr>
        <w:ind w:left="360"/>
      </w:pPr>
      <w:bookmarkStart w:id="25" w:name="_Toc31985128"/>
      <w:bookmarkStart w:id="26" w:name="_Toc32261557"/>
      <w:r>
        <w:t xml:space="preserve">New York City is the city that never sleeps. The big apple. </w:t>
      </w:r>
      <w:hyperlink r:id="rId35" w:history="1">
        <w:r w:rsidR="0064595F" w:rsidRPr="0064595F">
          <w:rPr>
            <w:rStyle w:val="Hyperlink"/>
          </w:rPr>
          <w:t>Destination New Yorker</w:t>
        </w:r>
      </w:hyperlink>
      <w:r w:rsidR="0064595F">
        <w:t xml:space="preserve"> has recorded t</w:t>
      </w:r>
      <w:r>
        <w:t>he number of tourists tops around 60 million annually and hit a record high in 2017 with 62.8</w:t>
      </w:r>
      <w:r w:rsidR="006D42EA">
        <w:t xml:space="preserve"> million</w:t>
      </w:r>
      <w:r>
        <w:t xml:space="preserve">. With this being one of the top </w:t>
      </w:r>
      <w:r w:rsidR="009B6D1E">
        <w:t>destinations</w:t>
      </w:r>
      <w:r>
        <w:t xml:space="preserve"> in the world we focused o</w:t>
      </w:r>
      <w:r w:rsidR="00D22853">
        <w:t>ur</w:t>
      </w:r>
      <w:r>
        <w:t xml:space="preserve"> analysis on visiting this beautiful and eclectic destination.</w:t>
      </w:r>
      <w:bookmarkEnd w:id="25"/>
      <w:bookmarkEnd w:id="26"/>
    </w:p>
    <w:p w14:paraId="2DEDC58D" w14:textId="5C34F275" w:rsidR="004946F2" w:rsidRDefault="00157155" w:rsidP="005E6AFD">
      <w:pPr>
        <w:pStyle w:val="Heading2"/>
        <w:numPr>
          <w:ilvl w:val="0"/>
          <w:numId w:val="0"/>
        </w:numPr>
        <w:ind w:left="360"/>
      </w:pPr>
      <w:bookmarkStart w:id="27" w:name="_Toc31985129"/>
      <w:bookmarkStart w:id="28" w:name="_Toc32261558"/>
      <w:r>
        <w:t xml:space="preserve">Contained within this report is an effort to predict the </w:t>
      </w:r>
      <w:r w:rsidR="00DE334F">
        <w:t>price</w:t>
      </w:r>
      <w:r>
        <w:t xml:space="preserve"> of a traveler’s </w:t>
      </w:r>
      <w:r w:rsidR="00561D50">
        <w:t>Airbnb</w:t>
      </w:r>
      <w:r>
        <w:t xml:space="preserve"> when NYC is their destination. We utilize multiple linear regression techniques to </w:t>
      </w:r>
      <w:r w:rsidR="005B099D">
        <w:t xml:space="preserve">try and fit the best model: </w:t>
      </w:r>
      <w:r w:rsidR="00D30D9E">
        <w:t xml:space="preserve">intuitive, </w:t>
      </w:r>
      <w:r w:rsidR="00D30D9E" w:rsidRPr="0020564B">
        <w:rPr>
          <w:color w:val="000000" w:themeColor="text1"/>
        </w:rPr>
        <w:t>forward,</w:t>
      </w:r>
      <w:r w:rsidR="0020564B" w:rsidRPr="0020564B">
        <w:rPr>
          <w:color w:val="000000" w:themeColor="text1"/>
        </w:rPr>
        <w:t xml:space="preserve"> backwards</w:t>
      </w:r>
      <w:r w:rsidR="00E35FF8">
        <w:rPr>
          <w:color w:val="000000" w:themeColor="text1"/>
        </w:rPr>
        <w:t xml:space="preserve">, </w:t>
      </w:r>
      <w:proofErr w:type="spellStart"/>
      <w:r w:rsidR="00E35FF8">
        <w:rPr>
          <w:color w:val="000000" w:themeColor="text1"/>
        </w:rPr>
        <w:t>seqreq</w:t>
      </w:r>
      <w:proofErr w:type="spellEnd"/>
      <w:r w:rsidR="00E35FF8">
        <w:rPr>
          <w:color w:val="000000" w:themeColor="text1"/>
        </w:rPr>
        <w:t>,</w:t>
      </w:r>
      <w:r w:rsidR="00D30D9E" w:rsidRPr="0020564B">
        <w:rPr>
          <w:color w:val="000000" w:themeColor="text1"/>
        </w:rPr>
        <w:t xml:space="preserve"> </w:t>
      </w:r>
      <w:r w:rsidR="00D30D9E">
        <w:t>and</w:t>
      </w:r>
      <w:r w:rsidR="00D30D9E" w:rsidRPr="000938C5">
        <w:rPr>
          <w:color w:val="000000" w:themeColor="text1"/>
        </w:rPr>
        <w:t xml:space="preserve"> </w:t>
      </w:r>
      <w:r w:rsidR="000938C5" w:rsidRPr="000938C5">
        <w:rPr>
          <w:color w:val="000000" w:themeColor="text1"/>
        </w:rPr>
        <w:t>LASSO</w:t>
      </w:r>
      <w:r w:rsidR="00D30D9E">
        <w:t xml:space="preserve"> selection methods.</w:t>
      </w:r>
      <w:r>
        <w:t xml:space="preserve"> </w:t>
      </w:r>
      <w:r w:rsidR="00D37F96">
        <w:t xml:space="preserve"> We compl</w:t>
      </w:r>
      <w:r w:rsidR="00EC4162">
        <w:t>ement</w:t>
      </w:r>
      <w:r w:rsidR="00D37F96">
        <w:t xml:space="preserve"> these efforts with a two-way analysis of variance methodology and our findings explained for all of these models. This report is meant to </w:t>
      </w:r>
      <w:r w:rsidR="004946F2">
        <w:t xml:space="preserve">provide our readers with </w:t>
      </w:r>
      <w:r w:rsidR="00E65D2D">
        <w:t xml:space="preserve">a way to help predict their costs for staying in NYC </w:t>
      </w:r>
      <w:r w:rsidR="00561D50">
        <w:t>Airbnb</w:t>
      </w:r>
      <w:r w:rsidR="00E65D2D">
        <w:t xml:space="preserve"> </w:t>
      </w:r>
      <w:r w:rsidR="00D420AE">
        <w:t>in order to help them leverage their vacation budget towards more experiences while they are there.</w:t>
      </w:r>
      <w:bookmarkEnd w:id="27"/>
      <w:bookmarkEnd w:id="28"/>
    </w:p>
    <w:p w14:paraId="550657DB" w14:textId="03F83C51" w:rsidR="000371F6" w:rsidRDefault="000371F6">
      <w:pPr>
        <w:pStyle w:val="Heading1"/>
      </w:pPr>
      <w:bookmarkStart w:id="29" w:name="_Toc32261559"/>
      <w:r>
        <w:t>Data description</w:t>
      </w:r>
      <w:bookmarkEnd w:id="29"/>
    </w:p>
    <w:p w14:paraId="5FF671B4" w14:textId="0354133D" w:rsidR="000B2C38" w:rsidRDefault="00A82ED4" w:rsidP="002F439D">
      <w:pPr>
        <w:pStyle w:val="Heading2"/>
        <w:numPr>
          <w:ilvl w:val="0"/>
          <w:numId w:val="0"/>
        </w:numPr>
        <w:ind w:left="360"/>
      </w:pPr>
      <w:bookmarkStart w:id="30" w:name="_Toc31985131"/>
      <w:bookmarkStart w:id="31" w:name="_Toc32261560"/>
      <w:r>
        <w:t xml:space="preserve">The data we used was provided by a Kaggle competition but originates from </w:t>
      </w:r>
      <w:hyperlink r:id="rId36" w:history="1">
        <w:r w:rsidR="00561D50">
          <w:rPr>
            <w:rStyle w:val="Hyperlink"/>
          </w:rPr>
          <w:t>Airbnb</w:t>
        </w:r>
        <w:r w:rsidRPr="001D5744">
          <w:rPr>
            <w:rStyle w:val="Hyperlink"/>
          </w:rPr>
          <w:t>’s owned data</w:t>
        </w:r>
      </w:hyperlink>
      <w:r>
        <w:t xml:space="preserve">. This data set in its raw state contains over 48,000 observations and </w:t>
      </w:r>
      <w:r w:rsidR="00D731FE">
        <w:t xml:space="preserve">16 variables. Our dependent variable is </w:t>
      </w:r>
      <w:r w:rsidR="00D731FE">
        <w:rPr>
          <w:i/>
          <w:iCs/>
        </w:rPr>
        <w:t>price</w:t>
      </w:r>
      <w:r w:rsidR="00D731FE">
        <w:t xml:space="preserve"> in US dollars for </w:t>
      </w:r>
      <w:r w:rsidR="00561D50">
        <w:t>Airbnb</w:t>
      </w:r>
      <w:r w:rsidR="00D731FE">
        <w:t xml:space="preserve">’s available across the major NYC borrows. Please reference </w:t>
      </w:r>
      <w:r w:rsidR="00086EE0">
        <w:t xml:space="preserve">the below table </w:t>
      </w:r>
      <w:r w:rsidR="00D731FE">
        <w:t>for a full list of the variables and their description.</w:t>
      </w:r>
      <w:bookmarkEnd w:id="30"/>
      <w:bookmarkEnd w:id="31"/>
    </w:p>
    <w:tbl>
      <w:tblPr>
        <w:tblStyle w:val="TableGrid"/>
        <w:tblW w:w="0" w:type="auto"/>
        <w:tblInd w:w="720" w:type="dxa"/>
        <w:tblLook w:val="04A0" w:firstRow="1" w:lastRow="0" w:firstColumn="1" w:lastColumn="0" w:noHBand="0" w:noVBand="1"/>
      </w:tblPr>
      <w:tblGrid>
        <w:gridCol w:w="4021"/>
        <w:gridCol w:w="3889"/>
      </w:tblGrid>
      <w:tr w:rsidR="00FC5D85" w14:paraId="7EE81EE5" w14:textId="77777777" w:rsidTr="000952A4">
        <w:tc>
          <w:tcPr>
            <w:tcW w:w="4315" w:type="dxa"/>
          </w:tcPr>
          <w:p w14:paraId="30B2568A" w14:textId="77777777" w:rsidR="00FC5D85" w:rsidRPr="00363EF9" w:rsidRDefault="00FC5D85" w:rsidP="000952A4">
            <w:pPr>
              <w:pStyle w:val="Heading2"/>
              <w:numPr>
                <w:ilvl w:val="0"/>
                <w:numId w:val="0"/>
              </w:numPr>
              <w:outlineLvl w:val="1"/>
              <w:rPr>
                <w:b/>
                <w:bCs/>
                <w:u w:val="single"/>
              </w:rPr>
            </w:pPr>
            <w:bookmarkStart w:id="32" w:name="_Toc31985180"/>
            <w:bookmarkStart w:id="33" w:name="_Toc32261561"/>
            <w:r w:rsidRPr="00363EF9">
              <w:rPr>
                <w:b/>
                <w:bCs/>
                <w:u w:val="single"/>
              </w:rPr>
              <w:t>Variable Name</w:t>
            </w:r>
            <w:bookmarkEnd w:id="32"/>
            <w:bookmarkEnd w:id="33"/>
          </w:p>
        </w:tc>
        <w:tc>
          <w:tcPr>
            <w:tcW w:w="4315" w:type="dxa"/>
          </w:tcPr>
          <w:p w14:paraId="44AEBF27" w14:textId="77777777" w:rsidR="00FC5D85" w:rsidRPr="00363EF9" w:rsidRDefault="00FC5D85" w:rsidP="000952A4">
            <w:pPr>
              <w:pStyle w:val="Heading2"/>
              <w:numPr>
                <w:ilvl w:val="0"/>
                <w:numId w:val="0"/>
              </w:numPr>
              <w:outlineLvl w:val="1"/>
              <w:rPr>
                <w:b/>
                <w:bCs/>
                <w:u w:val="single"/>
              </w:rPr>
            </w:pPr>
            <w:bookmarkStart w:id="34" w:name="_Toc31985181"/>
            <w:bookmarkStart w:id="35" w:name="_Toc32261562"/>
            <w:r w:rsidRPr="00363EF9">
              <w:rPr>
                <w:b/>
                <w:bCs/>
                <w:u w:val="single"/>
              </w:rPr>
              <w:t>Variable Description</w:t>
            </w:r>
            <w:bookmarkEnd w:id="34"/>
            <w:bookmarkEnd w:id="35"/>
          </w:p>
        </w:tc>
      </w:tr>
      <w:tr w:rsidR="00FC5D85" w14:paraId="3D244F25" w14:textId="77777777" w:rsidTr="000952A4">
        <w:tc>
          <w:tcPr>
            <w:tcW w:w="4315" w:type="dxa"/>
          </w:tcPr>
          <w:p w14:paraId="29F62E54" w14:textId="77777777" w:rsidR="00FC5D85" w:rsidRDefault="00FC5D85" w:rsidP="000952A4">
            <w:pPr>
              <w:pStyle w:val="Heading2"/>
              <w:numPr>
                <w:ilvl w:val="0"/>
                <w:numId w:val="0"/>
              </w:numPr>
              <w:outlineLvl w:val="1"/>
            </w:pPr>
            <w:bookmarkStart w:id="36" w:name="_Toc31985182"/>
            <w:bookmarkStart w:id="37" w:name="_Toc32261563"/>
            <w:r>
              <w:t>id</w:t>
            </w:r>
            <w:bookmarkEnd w:id="36"/>
            <w:bookmarkEnd w:id="37"/>
          </w:p>
        </w:tc>
        <w:tc>
          <w:tcPr>
            <w:tcW w:w="4315" w:type="dxa"/>
          </w:tcPr>
          <w:p w14:paraId="645C1F29" w14:textId="77777777" w:rsidR="00FC5D85" w:rsidRDefault="00FC5D85" w:rsidP="000952A4">
            <w:pPr>
              <w:pStyle w:val="Heading2"/>
              <w:numPr>
                <w:ilvl w:val="0"/>
                <w:numId w:val="0"/>
              </w:numPr>
              <w:outlineLvl w:val="1"/>
            </w:pPr>
            <w:bookmarkStart w:id="38" w:name="_Toc31985183"/>
            <w:bookmarkStart w:id="39" w:name="_Toc32261564"/>
            <w:r>
              <w:t>Listing ID</w:t>
            </w:r>
            <w:bookmarkEnd w:id="38"/>
            <w:bookmarkEnd w:id="39"/>
          </w:p>
        </w:tc>
      </w:tr>
      <w:tr w:rsidR="00FC5D85" w14:paraId="278D7892" w14:textId="77777777" w:rsidTr="000952A4">
        <w:tc>
          <w:tcPr>
            <w:tcW w:w="4315" w:type="dxa"/>
          </w:tcPr>
          <w:p w14:paraId="34FD23D2" w14:textId="77777777" w:rsidR="00FC5D85" w:rsidRDefault="00FC5D85" w:rsidP="000952A4">
            <w:pPr>
              <w:pStyle w:val="Heading2"/>
              <w:numPr>
                <w:ilvl w:val="0"/>
                <w:numId w:val="0"/>
              </w:numPr>
              <w:outlineLvl w:val="1"/>
            </w:pPr>
            <w:bookmarkStart w:id="40" w:name="_Toc31985184"/>
            <w:bookmarkStart w:id="41" w:name="_Toc32261565"/>
            <w:r>
              <w:t>name</w:t>
            </w:r>
            <w:bookmarkEnd w:id="40"/>
            <w:bookmarkEnd w:id="41"/>
          </w:p>
        </w:tc>
        <w:tc>
          <w:tcPr>
            <w:tcW w:w="4315" w:type="dxa"/>
          </w:tcPr>
          <w:p w14:paraId="6E53FFE9" w14:textId="77777777" w:rsidR="00FC5D85" w:rsidRDefault="00FC5D85" w:rsidP="000952A4">
            <w:pPr>
              <w:pStyle w:val="Heading2"/>
              <w:numPr>
                <w:ilvl w:val="0"/>
                <w:numId w:val="0"/>
              </w:numPr>
              <w:outlineLvl w:val="1"/>
            </w:pPr>
            <w:bookmarkStart w:id="42" w:name="_Toc31985185"/>
            <w:bookmarkStart w:id="43" w:name="_Toc32261566"/>
            <w:r>
              <w:t>Name of the listing</w:t>
            </w:r>
            <w:bookmarkEnd w:id="42"/>
            <w:bookmarkEnd w:id="43"/>
          </w:p>
        </w:tc>
      </w:tr>
      <w:tr w:rsidR="00FC5D85" w14:paraId="0E3AF94C" w14:textId="77777777" w:rsidTr="000952A4">
        <w:tc>
          <w:tcPr>
            <w:tcW w:w="4315" w:type="dxa"/>
          </w:tcPr>
          <w:p w14:paraId="7957344E" w14:textId="77777777" w:rsidR="00FC5D85" w:rsidRDefault="00FC5D85" w:rsidP="000952A4">
            <w:pPr>
              <w:pStyle w:val="Heading2"/>
              <w:numPr>
                <w:ilvl w:val="0"/>
                <w:numId w:val="0"/>
              </w:numPr>
              <w:outlineLvl w:val="1"/>
            </w:pPr>
            <w:bookmarkStart w:id="44" w:name="_Toc31985186"/>
            <w:bookmarkStart w:id="45" w:name="_Toc32261567"/>
            <w:proofErr w:type="spellStart"/>
            <w:r>
              <w:t>host_id</w:t>
            </w:r>
            <w:bookmarkEnd w:id="44"/>
            <w:bookmarkEnd w:id="45"/>
            <w:proofErr w:type="spellEnd"/>
          </w:p>
        </w:tc>
        <w:tc>
          <w:tcPr>
            <w:tcW w:w="4315" w:type="dxa"/>
          </w:tcPr>
          <w:p w14:paraId="217E882D" w14:textId="77777777" w:rsidR="00FC5D85" w:rsidRDefault="00FC5D85" w:rsidP="000952A4">
            <w:pPr>
              <w:pStyle w:val="Heading2"/>
              <w:numPr>
                <w:ilvl w:val="0"/>
                <w:numId w:val="0"/>
              </w:numPr>
              <w:outlineLvl w:val="1"/>
            </w:pPr>
            <w:bookmarkStart w:id="46" w:name="_Toc31985187"/>
            <w:bookmarkStart w:id="47" w:name="_Toc32261568"/>
            <w:r>
              <w:t>Host ID</w:t>
            </w:r>
            <w:bookmarkEnd w:id="46"/>
            <w:bookmarkEnd w:id="47"/>
          </w:p>
        </w:tc>
      </w:tr>
      <w:tr w:rsidR="00FC5D85" w14:paraId="6D9CE9E1" w14:textId="77777777" w:rsidTr="000952A4">
        <w:tc>
          <w:tcPr>
            <w:tcW w:w="4315" w:type="dxa"/>
          </w:tcPr>
          <w:p w14:paraId="077A8F03" w14:textId="77777777" w:rsidR="00FC5D85" w:rsidRDefault="00FC5D85" w:rsidP="000952A4">
            <w:pPr>
              <w:pStyle w:val="Heading2"/>
              <w:numPr>
                <w:ilvl w:val="0"/>
                <w:numId w:val="0"/>
              </w:numPr>
              <w:outlineLvl w:val="1"/>
            </w:pPr>
            <w:bookmarkStart w:id="48" w:name="_Toc31985188"/>
            <w:bookmarkStart w:id="49" w:name="_Toc32261569"/>
            <w:proofErr w:type="spellStart"/>
            <w:r>
              <w:t>host_name</w:t>
            </w:r>
            <w:bookmarkEnd w:id="48"/>
            <w:bookmarkEnd w:id="49"/>
            <w:proofErr w:type="spellEnd"/>
          </w:p>
        </w:tc>
        <w:tc>
          <w:tcPr>
            <w:tcW w:w="4315" w:type="dxa"/>
          </w:tcPr>
          <w:p w14:paraId="03CD14A0" w14:textId="77777777" w:rsidR="00FC5D85" w:rsidRDefault="00FC5D85" w:rsidP="000952A4">
            <w:pPr>
              <w:pStyle w:val="Heading2"/>
              <w:numPr>
                <w:ilvl w:val="0"/>
                <w:numId w:val="0"/>
              </w:numPr>
              <w:outlineLvl w:val="1"/>
            </w:pPr>
            <w:bookmarkStart w:id="50" w:name="_Toc31985189"/>
            <w:bookmarkStart w:id="51" w:name="_Toc32261570"/>
            <w:r>
              <w:t>Name of the host</w:t>
            </w:r>
            <w:bookmarkEnd w:id="50"/>
            <w:bookmarkEnd w:id="51"/>
          </w:p>
        </w:tc>
      </w:tr>
      <w:tr w:rsidR="00FC5D85" w14:paraId="1D3ADE99" w14:textId="77777777" w:rsidTr="000952A4">
        <w:tc>
          <w:tcPr>
            <w:tcW w:w="4315" w:type="dxa"/>
          </w:tcPr>
          <w:p w14:paraId="37C55FF0" w14:textId="77777777" w:rsidR="00FC5D85" w:rsidRDefault="00FC5D85" w:rsidP="000952A4">
            <w:pPr>
              <w:pStyle w:val="Heading2"/>
              <w:numPr>
                <w:ilvl w:val="0"/>
                <w:numId w:val="0"/>
              </w:numPr>
              <w:outlineLvl w:val="1"/>
            </w:pPr>
            <w:bookmarkStart w:id="52" w:name="_Toc31985190"/>
            <w:bookmarkStart w:id="53" w:name="_Toc32261571"/>
            <w:proofErr w:type="spellStart"/>
            <w:r>
              <w:t>neighbourhood_group</w:t>
            </w:r>
            <w:bookmarkEnd w:id="52"/>
            <w:bookmarkEnd w:id="53"/>
            <w:proofErr w:type="spellEnd"/>
          </w:p>
        </w:tc>
        <w:tc>
          <w:tcPr>
            <w:tcW w:w="4315" w:type="dxa"/>
          </w:tcPr>
          <w:p w14:paraId="29FE5620" w14:textId="77777777" w:rsidR="00FC5D85" w:rsidRDefault="00FC5D85" w:rsidP="000952A4">
            <w:pPr>
              <w:pStyle w:val="Heading2"/>
              <w:numPr>
                <w:ilvl w:val="0"/>
                <w:numId w:val="0"/>
              </w:numPr>
              <w:outlineLvl w:val="1"/>
            </w:pPr>
            <w:bookmarkStart w:id="54" w:name="_Toc31985191"/>
            <w:bookmarkStart w:id="55" w:name="_Toc32261572"/>
            <w:r>
              <w:t>Location</w:t>
            </w:r>
            <w:bookmarkEnd w:id="54"/>
            <w:bookmarkEnd w:id="55"/>
          </w:p>
        </w:tc>
      </w:tr>
      <w:tr w:rsidR="00FC5D85" w14:paraId="22BD47BF" w14:textId="77777777" w:rsidTr="000952A4">
        <w:tc>
          <w:tcPr>
            <w:tcW w:w="4315" w:type="dxa"/>
          </w:tcPr>
          <w:p w14:paraId="767A464E" w14:textId="77777777" w:rsidR="00FC5D85" w:rsidRDefault="00FC5D85" w:rsidP="000952A4">
            <w:pPr>
              <w:pStyle w:val="Heading2"/>
              <w:numPr>
                <w:ilvl w:val="0"/>
                <w:numId w:val="0"/>
              </w:numPr>
              <w:outlineLvl w:val="1"/>
            </w:pPr>
            <w:bookmarkStart w:id="56" w:name="_Toc31985192"/>
            <w:bookmarkStart w:id="57" w:name="_Toc32261573"/>
            <w:proofErr w:type="spellStart"/>
            <w:r>
              <w:t>neighbourhood</w:t>
            </w:r>
            <w:bookmarkEnd w:id="56"/>
            <w:bookmarkEnd w:id="57"/>
            <w:proofErr w:type="spellEnd"/>
          </w:p>
        </w:tc>
        <w:tc>
          <w:tcPr>
            <w:tcW w:w="4315" w:type="dxa"/>
          </w:tcPr>
          <w:p w14:paraId="4BE81D6A" w14:textId="77777777" w:rsidR="00FC5D85" w:rsidRDefault="00FC5D85" w:rsidP="000952A4">
            <w:pPr>
              <w:pStyle w:val="Heading2"/>
              <w:numPr>
                <w:ilvl w:val="0"/>
                <w:numId w:val="0"/>
              </w:numPr>
              <w:outlineLvl w:val="1"/>
            </w:pPr>
            <w:bookmarkStart w:id="58" w:name="_Toc31985193"/>
            <w:bookmarkStart w:id="59" w:name="_Toc32261574"/>
            <w:r>
              <w:t>Area</w:t>
            </w:r>
            <w:bookmarkEnd w:id="58"/>
            <w:bookmarkEnd w:id="59"/>
          </w:p>
        </w:tc>
      </w:tr>
      <w:tr w:rsidR="00FC5D85" w14:paraId="1FF224D4" w14:textId="77777777" w:rsidTr="000952A4">
        <w:tc>
          <w:tcPr>
            <w:tcW w:w="4315" w:type="dxa"/>
          </w:tcPr>
          <w:p w14:paraId="527634DD" w14:textId="77777777" w:rsidR="00FC5D85" w:rsidRDefault="00FC5D85" w:rsidP="000952A4">
            <w:pPr>
              <w:pStyle w:val="Heading2"/>
              <w:numPr>
                <w:ilvl w:val="0"/>
                <w:numId w:val="0"/>
              </w:numPr>
              <w:outlineLvl w:val="1"/>
            </w:pPr>
            <w:bookmarkStart w:id="60" w:name="_Toc31985194"/>
            <w:bookmarkStart w:id="61" w:name="_Toc32261575"/>
            <w:r>
              <w:t>latitude</w:t>
            </w:r>
            <w:bookmarkEnd w:id="60"/>
            <w:bookmarkEnd w:id="61"/>
          </w:p>
        </w:tc>
        <w:tc>
          <w:tcPr>
            <w:tcW w:w="4315" w:type="dxa"/>
          </w:tcPr>
          <w:p w14:paraId="1BD6F142" w14:textId="77777777" w:rsidR="00FC5D85" w:rsidRDefault="00FC5D85" w:rsidP="000952A4">
            <w:pPr>
              <w:pStyle w:val="Heading2"/>
              <w:numPr>
                <w:ilvl w:val="0"/>
                <w:numId w:val="0"/>
              </w:numPr>
              <w:outlineLvl w:val="1"/>
            </w:pPr>
            <w:bookmarkStart w:id="62" w:name="_Toc31985195"/>
            <w:bookmarkStart w:id="63" w:name="_Toc32261576"/>
            <w:r>
              <w:t>Latitude coordinates</w:t>
            </w:r>
            <w:bookmarkEnd w:id="62"/>
            <w:bookmarkEnd w:id="63"/>
          </w:p>
        </w:tc>
      </w:tr>
      <w:tr w:rsidR="00FC5D85" w14:paraId="2E7C22E2" w14:textId="77777777" w:rsidTr="000952A4">
        <w:tc>
          <w:tcPr>
            <w:tcW w:w="4315" w:type="dxa"/>
          </w:tcPr>
          <w:p w14:paraId="277BA72B" w14:textId="77777777" w:rsidR="00FC5D85" w:rsidRDefault="00FC5D85" w:rsidP="000952A4">
            <w:pPr>
              <w:pStyle w:val="Heading2"/>
              <w:numPr>
                <w:ilvl w:val="0"/>
                <w:numId w:val="0"/>
              </w:numPr>
              <w:outlineLvl w:val="1"/>
            </w:pPr>
            <w:bookmarkStart w:id="64" w:name="_Toc31985196"/>
            <w:bookmarkStart w:id="65" w:name="_Toc32261577"/>
            <w:r>
              <w:t>longitude</w:t>
            </w:r>
            <w:bookmarkEnd w:id="64"/>
            <w:bookmarkEnd w:id="65"/>
          </w:p>
        </w:tc>
        <w:tc>
          <w:tcPr>
            <w:tcW w:w="4315" w:type="dxa"/>
          </w:tcPr>
          <w:p w14:paraId="4DC8E168" w14:textId="77777777" w:rsidR="00FC5D85" w:rsidRDefault="00FC5D85" w:rsidP="000952A4">
            <w:pPr>
              <w:pStyle w:val="Heading2"/>
              <w:numPr>
                <w:ilvl w:val="0"/>
                <w:numId w:val="0"/>
              </w:numPr>
              <w:outlineLvl w:val="1"/>
            </w:pPr>
            <w:bookmarkStart w:id="66" w:name="_Toc31985197"/>
            <w:bookmarkStart w:id="67" w:name="_Toc32261578"/>
            <w:r>
              <w:t>Longitude coordinates</w:t>
            </w:r>
            <w:bookmarkEnd w:id="66"/>
            <w:bookmarkEnd w:id="67"/>
          </w:p>
        </w:tc>
      </w:tr>
      <w:tr w:rsidR="00FC5D85" w14:paraId="4FC2986C" w14:textId="77777777" w:rsidTr="000952A4">
        <w:tc>
          <w:tcPr>
            <w:tcW w:w="4315" w:type="dxa"/>
          </w:tcPr>
          <w:p w14:paraId="6B52F23E" w14:textId="77777777" w:rsidR="00FC5D85" w:rsidRDefault="00FC5D85" w:rsidP="000952A4">
            <w:pPr>
              <w:pStyle w:val="Heading2"/>
              <w:numPr>
                <w:ilvl w:val="0"/>
                <w:numId w:val="0"/>
              </w:numPr>
              <w:outlineLvl w:val="1"/>
            </w:pPr>
            <w:bookmarkStart w:id="68" w:name="_Toc31985198"/>
            <w:bookmarkStart w:id="69" w:name="_Toc32261579"/>
            <w:proofErr w:type="spellStart"/>
            <w:r>
              <w:lastRenderedPageBreak/>
              <w:t>room_type</w:t>
            </w:r>
            <w:bookmarkEnd w:id="68"/>
            <w:bookmarkEnd w:id="69"/>
            <w:proofErr w:type="spellEnd"/>
          </w:p>
        </w:tc>
        <w:tc>
          <w:tcPr>
            <w:tcW w:w="4315" w:type="dxa"/>
          </w:tcPr>
          <w:p w14:paraId="682432ED" w14:textId="77777777" w:rsidR="00FC5D85" w:rsidRDefault="00FC5D85" w:rsidP="000952A4">
            <w:pPr>
              <w:pStyle w:val="Heading2"/>
              <w:numPr>
                <w:ilvl w:val="0"/>
                <w:numId w:val="0"/>
              </w:numPr>
              <w:outlineLvl w:val="1"/>
            </w:pPr>
            <w:bookmarkStart w:id="70" w:name="_Toc31985199"/>
            <w:bookmarkStart w:id="71" w:name="_Toc32261580"/>
            <w:r>
              <w:t>Listing space type</w:t>
            </w:r>
            <w:bookmarkEnd w:id="70"/>
            <w:bookmarkEnd w:id="71"/>
          </w:p>
        </w:tc>
      </w:tr>
      <w:tr w:rsidR="00FC5D85" w14:paraId="7F924FF8" w14:textId="77777777" w:rsidTr="000952A4">
        <w:tc>
          <w:tcPr>
            <w:tcW w:w="4315" w:type="dxa"/>
          </w:tcPr>
          <w:p w14:paraId="775E3768" w14:textId="77777777" w:rsidR="00FC5D85" w:rsidRDefault="00FC5D85" w:rsidP="000952A4">
            <w:pPr>
              <w:pStyle w:val="Heading2"/>
              <w:numPr>
                <w:ilvl w:val="0"/>
                <w:numId w:val="0"/>
              </w:numPr>
              <w:outlineLvl w:val="1"/>
            </w:pPr>
            <w:bookmarkStart w:id="72" w:name="_Toc31985200"/>
            <w:bookmarkStart w:id="73" w:name="_Toc32261581"/>
            <w:r>
              <w:t>price</w:t>
            </w:r>
            <w:bookmarkEnd w:id="72"/>
            <w:bookmarkEnd w:id="73"/>
          </w:p>
        </w:tc>
        <w:tc>
          <w:tcPr>
            <w:tcW w:w="4315" w:type="dxa"/>
          </w:tcPr>
          <w:p w14:paraId="74807841" w14:textId="77777777" w:rsidR="00FC5D85" w:rsidRDefault="00FC5D85" w:rsidP="000952A4">
            <w:pPr>
              <w:pStyle w:val="Heading2"/>
              <w:numPr>
                <w:ilvl w:val="0"/>
                <w:numId w:val="0"/>
              </w:numPr>
              <w:outlineLvl w:val="1"/>
            </w:pPr>
            <w:bookmarkStart w:id="74" w:name="_Toc31985201"/>
            <w:bookmarkStart w:id="75" w:name="_Toc32261582"/>
            <w:r>
              <w:t>Price in dollars</w:t>
            </w:r>
            <w:bookmarkEnd w:id="74"/>
            <w:bookmarkEnd w:id="75"/>
          </w:p>
        </w:tc>
      </w:tr>
      <w:tr w:rsidR="00FC5D85" w14:paraId="1B600AA1" w14:textId="77777777" w:rsidTr="000952A4">
        <w:tc>
          <w:tcPr>
            <w:tcW w:w="4315" w:type="dxa"/>
          </w:tcPr>
          <w:p w14:paraId="2B12CEC3" w14:textId="77777777" w:rsidR="00FC5D85" w:rsidRDefault="00FC5D85" w:rsidP="000952A4">
            <w:pPr>
              <w:pStyle w:val="Heading2"/>
              <w:numPr>
                <w:ilvl w:val="0"/>
                <w:numId w:val="0"/>
              </w:numPr>
              <w:outlineLvl w:val="1"/>
            </w:pPr>
            <w:bookmarkStart w:id="76" w:name="_Toc31985202"/>
            <w:bookmarkStart w:id="77" w:name="_Toc32261583"/>
            <w:proofErr w:type="spellStart"/>
            <w:r>
              <w:t>minimum_nights</w:t>
            </w:r>
            <w:bookmarkEnd w:id="76"/>
            <w:bookmarkEnd w:id="77"/>
            <w:proofErr w:type="spellEnd"/>
          </w:p>
        </w:tc>
        <w:tc>
          <w:tcPr>
            <w:tcW w:w="4315" w:type="dxa"/>
          </w:tcPr>
          <w:p w14:paraId="0B92D773" w14:textId="5ACE4ED3" w:rsidR="00FC5D85" w:rsidRDefault="002708C3" w:rsidP="000952A4">
            <w:pPr>
              <w:pStyle w:val="Heading2"/>
              <w:numPr>
                <w:ilvl w:val="0"/>
                <w:numId w:val="0"/>
              </w:numPr>
              <w:outlineLvl w:val="1"/>
            </w:pPr>
            <w:bookmarkStart w:id="78" w:name="_Toc31985203"/>
            <w:bookmarkStart w:id="79" w:name="_Toc32261584"/>
            <w:r>
              <w:t>Amount</w:t>
            </w:r>
            <w:r w:rsidR="00FC5D85">
              <w:t xml:space="preserve"> of nights minimum</w:t>
            </w:r>
            <w:bookmarkEnd w:id="78"/>
            <w:bookmarkEnd w:id="79"/>
          </w:p>
        </w:tc>
      </w:tr>
      <w:tr w:rsidR="00FC5D85" w14:paraId="7720C7E1" w14:textId="77777777" w:rsidTr="000952A4">
        <w:tc>
          <w:tcPr>
            <w:tcW w:w="4315" w:type="dxa"/>
          </w:tcPr>
          <w:p w14:paraId="4E8490A3" w14:textId="77777777" w:rsidR="00FC5D85" w:rsidRDefault="00FC5D85" w:rsidP="000952A4">
            <w:pPr>
              <w:pStyle w:val="Heading2"/>
              <w:numPr>
                <w:ilvl w:val="0"/>
                <w:numId w:val="0"/>
              </w:numPr>
              <w:outlineLvl w:val="1"/>
            </w:pPr>
            <w:bookmarkStart w:id="80" w:name="_Toc31985204"/>
            <w:bookmarkStart w:id="81" w:name="_Toc32261585"/>
            <w:proofErr w:type="spellStart"/>
            <w:r>
              <w:t>number_of_reviews</w:t>
            </w:r>
            <w:bookmarkEnd w:id="80"/>
            <w:bookmarkEnd w:id="81"/>
            <w:proofErr w:type="spellEnd"/>
          </w:p>
        </w:tc>
        <w:tc>
          <w:tcPr>
            <w:tcW w:w="4315" w:type="dxa"/>
          </w:tcPr>
          <w:p w14:paraId="4EADA85D" w14:textId="77777777" w:rsidR="00FC5D85" w:rsidRDefault="00FC5D85" w:rsidP="000952A4">
            <w:pPr>
              <w:pStyle w:val="Heading2"/>
              <w:numPr>
                <w:ilvl w:val="0"/>
                <w:numId w:val="0"/>
              </w:numPr>
              <w:outlineLvl w:val="1"/>
            </w:pPr>
            <w:bookmarkStart w:id="82" w:name="_Toc31985205"/>
            <w:bookmarkStart w:id="83" w:name="_Toc32261586"/>
            <w:r>
              <w:t>Number of reviews</w:t>
            </w:r>
            <w:bookmarkEnd w:id="82"/>
            <w:bookmarkEnd w:id="83"/>
          </w:p>
        </w:tc>
      </w:tr>
      <w:tr w:rsidR="00FC5D85" w14:paraId="67B5995D" w14:textId="77777777" w:rsidTr="000952A4">
        <w:tc>
          <w:tcPr>
            <w:tcW w:w="4315" w:type="dxa"/>
          </w:tcPr>
          <w:p w14:paraId="3FA1099C" w14:textId="77777777" w:rsidR="00FC5D85" w:rsidRDefault="00FC5D85" w:rsidP="000952A4">
            <w:pPr>
              <w:pStyle w:val="Heading2"/>
              <w:numPr>
                <w:ilvl w:val="0"/>
                <w:numId w:val="0"/>
              </w:numPr>
              <w:outlineLvl w:val="1"/>
            </w:pPr>
            <w:bookmarkStart w:id="84" w:name="_Toc31985206"/>
            <w:bookmarkStart w:id="85" w:name="_Toc32261587"/>
            <w:proofErr w:type="spellStart"/>
            <w:r>
              <w:t>last_review</w:t>
            </w:r>
            <w:bookmarkEnd w:id="84"/>
            <w:bookmarkEnd w:id="85"/>
            <w:proofErr w:type="spellEnd"/>
          </w:p>
        </w:tc>
        <w:tc>
          <w:tcPr>
            <w:tcW w:w="4315" w:type="dxa"/>
          </w:tcPr>
          <w:p w14:paraId="1FFA7DB7" w14:textId="77777777" w:rsidR="00FC5D85" w:rsidRDefault="00FC5D85" w:rsidP="000952A4">
            <w:pPr>
              <w:pStyle w:val="Heading2"/>
              <w:numPr>
                <w:ilvl w:val="0"/>
                <w:numId w:val="0"/>
              </w:numPr>
              <w:outlineLvl w:val="1"/>
            </w:pPr>
            <w:bookmarkStart w:id="86" w:name="_Toc31985207"/>
            <w:bookmarkStart w:id="87" w:name="_Toc32261588"/>
            <w:r>
              <w:t>Latest review</w:t>
            </w:r>
            <w:bookmarkEnd w:id="86"/>
            <w:bookmarkEnd w:id="87"/>
          </w:p>
        </w:tc>
      </w:tr>
      <w:tr w:rsidR="00FC5D85" w14:paraId="5FEFECCA" w14:textId="77777777" w:rsidTr="000952A4">
        <w:tc>
          <w:tcPr>
            <w:tcW w:w="4315" w:type="dxa"/>
          </w:tcPr>
          <w:p w14:paraId="3CC9745B" w14:textId="77777777" w:rsidR="00FC5D85" w:rsidRDefault="00FC5D85" w:rsidP="000952A4">
            <w:pPr>
              <w:pStyle w:val="Heading2"/>
              <w:numPr>
                <w:ilvl w:val="0"/>
                <w:numId w:val="0"/>
              </w:numPr>
              <w:outlineLvl w:val="1"/>
            </w:pPr>
            <w:bookmarkStart w:id="88" w:name="_Toc31985208"/>
            <w:bookmarkStart w:id="89" w:name="_Toc32261589"/>
            <w:proofErr w:type="spellStart"/>
            <w:r>
              <w:t>reviews_per_month</w:t>
            </w:r>
            <w:bookmarkEnd w:id="88"/>
            <w:bookmarkEnd w:id="89"/>
            <w:proofErr w:type="spellEnd"/>
          </w:p>
        </w:tc>
        <w:tc>
          <w:tcPr>
            <w:tcW w:w="4315" w:type="dxa"/>
          </w:tcPr>
          <w:p w14:paraId="17818C4C" w14:textId="77777777" w:rsidR="00FC5D85" w:rsidRDefault="00FC5D85" w:rsidP="000952A4">
            <w:pPr>
              <w:pStyle w:val="Heading2"/>
              <w:numPr>
                <w:ilvl w:val="0"/>
                <w:numId w:val="0"/>
              </w:numPr>
              <w:outlineLvl w:val="1"/>
            </w:pPr>
            <w:bookmarkStart w:id="90" w:name="_Toc31985209"/>
            <w:bookmarkStart w:id="91" w:name="_Toc32261590"/>
            <w:r>
              <w:t>Number of reviews per month</w:t>
            </w:r>
            <w:bookmarkEnd w:id="90"/>
            <w:bookmarkEnd w:id="91"/>
          </w:p>
        </w:tc>
      </w:tr>
      <w:tr w:rsidR="00FC5D85" w14:paraId="79DDD9FF" w14:textId="77777777" w:rsidTr="000952A4">
        <w:tc>
          <w:tcPr>
            <w:tcW w:w="4315" w:type="dxa"/>
          </w:tcPr>
          <w:p w14:paraId="125BEF88" w14:textId="77777777" w:rsidR="00FC5D85" w:rsidRDefault="00FC5D85" w:rsidP="000952A4">
            <w:pPr>
              <w:pStyle w:val="Heading2"/>
              <w:numPr>
                <w:ilvl w:val="0"/>
                <w:numId w:val="0"/>
              </w:numPr>
              <w:outlineLvl w:val="1"/>
            </w:pPr>
            <w:bookmarkStart w:id="92" w:name="_Toc31985210"/>
            <w:bookmarkStart w:id="93" w:name="_Toc32261591"/>
            <w:r>
              <w:t>calculated_host</w:t>
            </w:r>
            <w:r>
              <w:softHyphen/>
            </w:r>
            <w:r>
              <w:softHyphen/>
              <w:t>_</w:t>
            </w:r>
            <w:proofErr w:type="spellStart"/>
            <w:r>
              <w:t>listings_count</w:t>
            </w:r>
            <w:bookmarkEnd w:id="92"/>
            <w:bookmarkEnd w:id="93"/>
            <w:proofErr w:type="spellEnd"/>
          </w:p>
        </w:tc>
        <w:tc>
          <w:tcPr>
            <w:tcW w:w="4315" w:type="dxa"/>
          </w:tcPr>
          <w:p w14:paraId="6C00E854" w14:textId="77777777" w:rsidR="00FC5D85" w:rsidRDefault="00FC5D85" w:rsidP="000952A4">
            <w:pPr>
              <w:pStyle w:val="Heading2"/>
              <w:numPr>
                <w:ilvl w:val="0"/>
                <w:numId w:val="0"/>
              </w:numPr>
              <w:outlineLvl w:val="1"/>
            </w:pPr>
            <w:bookmarkStart w:id="94" w:name="_Toc31985211"/>
            <w:bookmarkStart w:id="95" w:name="_Toc32261592"/>
            <w:r>
              <w:t>Amount of listing per host</w:t>
            </w:r>
            <w:bookmarkEnd w:id="94"/>
            <w:bookmarkEnd w:id="95"/>
          </w:p>
        </w:tc>
      </w:tr>
      <w:tr w:rsidR="00FC5D85" w14:paraId="6F65784A" w14:textId="77777777" w:rsidTr="000952A4">
        <w:tc>
          <w:tcPr>
            <w:tcW w:w="4315" w:type="dxa"/>
          </w:tcPr>
          <w:p w14:paraId="4F00F2AA" w14:textId="77777777" w:rsidR="00FC5D85" w:rsidRDefault="00FC5D85" w:rsidP="000952A4">
            <w:pPr>
              <w:pStyle w:val="Heading2"/>
              <w:numPr>
                <w:ilvl w:val="0"/>
                <w:numId w:val="0"/>
              </w:numPr>
              <w:outlineLvl w:val="1"/>
            </w:pPr>
            <w:bookmarkStart w:id="96" w:name="_Toc31985212"/>
            <w:bookmarkStart w:id="97" w:name="_Toc32261593"/>
            <w:r>
              <w:t>availability_365</w:t>
            </w:r>
            <w:bookmarkEnd w:id="96"/>
            <w:bookmarkEnd w:id="97"/>
          </w:p>
        </w:tc>
        <w:tc>
          <w:tcPr>
            <w:tcW w:w="4315" w:type="dxa"/>
          </w:tcPr>
          <w:p w14:paraId="726A344E" w14:textId="77777777" w:rsidR="00FC5D85" w:rsidRDefault="00FC5D85" w:rsidP="000952A4">
            <w:pPr>
              <w:pStyle w:val="Heading2"/>
              <w:numPr>
                <w:ilvl w:val="0"/>
                <w:numId w:val="0"/>
              </w:numPr>
              <w:outlineLvl w:val="1"/>
            </w:pPr>
            <w:bookmarkStart w:id="98" w:name="_Toc31985213"/>
            <w:bookmarkStart w:id="99" w:name="_Toc32261594"/>
            <w:r>
              <w:t>Number of days when listing is available for booking</w:t>
            </w:r>
            <w:bookmarkEnd w:id="98"/>
            <w:bookmarkEnd w:id="99"/>
          </w:p>
        </w:tc>
      </w:tr>
    </w:tbl>
    <w:p w14:paraId="1AFD3A83" w14:textId="77777777" w:rsidR="00FC5D85" w:rsidRDefault="00FC5D85" w:rsidP="00FC5D85">
      <w:pPr>
        <w:pStyle w:val="Heading2"/>
        <w:numPr>
          <w:ilvl w:val="0"/>
          <w:numId w:val="0"/>
        </w:numPr>
      </w:pPr>
    </w:p>
    <w:p w14:paraId="40DD8E87" w14:textId="01E503F6" w:rsidR="003F4FBC" w:rsidRDefault="003F4FBC">
      <w:pPr>
        <w:pStyle w:val="Heading1"/>
      </w:pPr>
      <w:bookmarkStart w:id="100" w:name="_Toc32261595"/>
      <w:r>
        <w:t>Exploratory data analysis</w:t>
      </w:r>
      <w:r w:rsidR="00950EEC">
        <w:t xml:space="preserve"> (EDA)</w:t>
      </w:r>
      <w:bookmarkEnd w:id="100"/>
    </w:p>
    <w:p w14:paraId="0D4D79E1" w14:textId="5180F60E" w:rsidR="00C03F3F" w:rsidRDefault="003E3D07" w:rsidP="00713E08">
      <w:pPr>
        <w:pStyle w:val="Heading2"/>
        <w:numPr>
          <w:ilvl w:val="0"/>
          <w:numId w:val="0"/>
        </w:numPr>
        <w:ind w:left="360"/>
      </w:pPr>
      <w:bookmarkStart w:id="101" w:name="_Toc32261596"/>
      <w:r>
        <w:t xml:space="preserve">Upon first look we reviewed the date columns. </w:t>
      </w:r>
      <w:r w:rsidR="00E70D0A">
        <w:t xml:space="preserve">Since real estate in New York City is known for its high cost and constant fluctuation with growing and changing neighborhoods; we concluded </w:t>
      </w:r>
      <w:r>
        <w:t xml:space="preserve">that the most recent data would be the best in modeling something like the cost of renting real estate. </w:t>
      </w:r>
      <w:r w:rsidR="002D4B7C">
        <w:t>We</w:t>
      </w:r>
      <w:r w:rsidR="003673CB">
        <w:t xml:space="preserve"> chose </w:t>
      </w:r>
      <w:r w:rsidR="00AB6EED">
        <w:t>to leverage</w:t>
      </w:r>
      <w:r w:rsidR="003673CB">
        <w:t xml:space="preserve"> </w:t>
      </w:r>
      <w:r w:rsidR="00AB6EED">
        <w:t xml:space="preserve">the </w:t>
      </w:r>
      <w:proofErr w:type="spellStart"/>
      <w:r w:rsidR="00AB6EED" w:rsidRPr="00D17B6E">
        <w:rPr>
          <w:i/>
          <w:iCs/>
        </w:rPr>
        <w:t>latest_review</w:t>
      </w:r>
      <w:proofErr w:type="spellEnd"/>
      <w:r w:rsidR="00AB6EED">
        <w:t xml:space="preserve"> variable and only build our model from listings that have reviews posted between 2017-2019.</w:t>
      </w:r>
      <w:bookmarkEnd w:id="101"/>
      <w:r w:rsidR="00260D63">
        <w:t xml:space="preserve"> </w:t>
      </w:r>
    </w:p>
    <w:p w14:paraId="451B75FE" w14:textId="5593B42F" w:rsidR="00C03F3F" w:rsidRDefault="00260D63" w:rsidP="00713E08">
      <w:pPr>
        <w:pStyle w:val="Heading2"/>
        <w:numPr>
          <w:ilvl w:val="0"/>
          <w:numId w:val="0"/>
        </w:numPr>
        <w:ind w:left="360"/>
      </w:pPr>
      <w:bookmarkStart w:id="102" w:name="_Toc32261597"/>
      <w:r>
        <w:t>Next we decided to drop logically irrelevant variables. Things like unique identifiers (</w:t>
      </w:r>
      <w:r w:rsidRPr="00D17B6E">
        <w:rPr>
          <w:i/>
          <w:iCs/>
        </w:rPr>
        <w:t xml:space="preserve">id, </w:t>
      </w:r>
      <w:proofErr w:type="spellStart"/>
      <w:r w:rsidRPr="00D17B6E">
        <w:rPr>
          <w:i/>
          <w:iCs/>
        </w:rPr>
        <w:t>host_name</w:t>
      </w:r>
      <w:proofErr w:type="spellEnd"/>
      <w:r w:rsidRPr="00D17B6E">
        <w:rPr>
          <w:i/>
          <w:iCs/>
        </w:rPr>
        <w:t xml:space="preserve">, </w:t>
      </w:r>
      <w:proofErr w:type="spellStart"/>
      <w:r w:rsidRPr="00D17B6E">
        <w:rPr>
          <w:i/>
          <w:iCs/>
        </w:rPr>
        <w:t>host_id</w:t>
      </w:r>
      <w:proofErr w:type="spellEnd"/>
      <w:r w:rsidRPr="00D17B6E">
        <w:rPr>
          <w:i/>
          <w:iCs/>
        </w:rPr>
        <w:t>, name</w:t>
      </w:r>
      <w:r>
        <w:t xml:space="preserve">) were the first we chose to remove. Unique identifiers like names and IDs would not be useful in </w:t>
      </w:r>
      <w:r w:rsidR="007079A0">
        <w:t>predicting</w:t>
      </w:r>
      <w:r>
        <w:t xml:space="preserve"> something like price. These are number and categorical labels that would only be considered white noise and if there is a correlation it would be at random and not have any practical significance in our model</w:t>
      </w:r>
      <w:r w:rsidR="007079A0">
        <w:t>.</w:t>
      </w:r>
      <w:bookmarkEnd w:id="102"/>
    </w:p>
    <w:p w14:paraId="6CB008AF" w14:textId="4605819D" w:rsidR="002E34D5" w:rsidRPr="00D17B6E" w:rsidRDefault="00F75F96" w:rsidP="00713E08">
      <w:pPr>
        <w:pStyle w:val="Heading2"/>
        <w:numPr>
          <w:ilvl w:val="0"/>
          <w:numId w:val="0"/>
        </w:numPr>
        <w:ind w:left="360"/>
      </w:pPr>
      <w:bookmarkStart w:id="103" w:name="_Toc32261598"/>
      <w:r w:rsidRPr="00D17B6E">
        <w:t xml:space="preserve">With further review we had a unique thought on a variable we could create distance to time square. We were provided with the longitude and latitude of the different Airbnb listings. Since we are not creating a geographical </w:t>
      </w:r>
      <w:r w:rsidR="004F4EDF" w:rsidRPr="00D17B6E">
        <w:t>analysis,</w:t>
      </w:r>
      <w:r w:rsidRPr="00D17B6E">
        <w:t xml:space="preserve"> we thought a good way to utilize these metrics was to create a new one called </w:t>
      </w:r>
      <w:proofErr w:type="spellStart"/>
      <w:r w:rsidRPr="00D17B6E">
        <w:rPr>
          <w:i/>
          <w:iCs/>
        </w:rPr>
        <w:t>tsquare_distance</w:t>
      </w:r>
      <w:proofErr w:type="spellEnd"/>
      <w:r w:rsidRPr="00D17B6E">
        <w:t xml:space="preserve"> to represent that Airbnb’s listing to Times Square, one of the most popular tourist destinations in NYC.</w:t>
      </w:r>
      <w:bookmarkEnd w:id="103"/>
    </w:p>
    <w:p w14:paraId="41689C4B" w14:textId="44DB83B4" w:rsidR="00C03F3F" w:rsidRDefault="00B258D9" w:rsidP="00C834E4">
      <w:pPr>
        <w:pStyle w:val="Heading2"/>
        <w:numPr>
          <w:ilvl w:val="0"/>
          <w:numId w:val="0"/>
        </w:numPr>
        <w:ind w:left="360"/>
      </w:pPr>
      <w:bookmarkStart w:id="104" w:name="_Toc32261599"/>
      <w:r>
        <w:t xml:space="preserve">Our next round of variables that were removed based on usability were: </w:t>
      </w:r>
      <w:proofErr w:type="spellStart"/>
      <w:r w:rsidRPr="00D17B6E">
        <w:rPr>
          <w:i/>
          <w:iCs/>
        </w:rPr>
        <w:t>last_review</w:t>
      </w:r>
      <w:proofErr w:type="spellEnd"/>
      <w:r>
        <w:t xml:space="preserve">, </w:t>
      </w:r>
      <w:r w:rsidRPr="00D17B6E">
        <w:t>latitude</w:t>
      </w:r>
      <w:r>
        <w:t xml:space="preserve">, </w:t>
      </w:r>
      <w:r w:rsidRPr="00D17B6E">
        <w:t>longitude</w:t>
      </w:r>
      <w:r>
        <w:t>,</w:t>
      </w:r>
      <w:r w:rsidR="00F562B7">
        <w:t xml:space="preserve"> and </w:t>
      </w:r>
      <w:proofErr w:type="spellStart"/>
      <w:r w:rsidRPr="00D17B6E">
        <w:rPr>
          <w:i/>
          <w:iCs/>
        </w:rPr>
        <w:t>neighbourhood</w:t>
      </w:r>
      <w:r w:rsidR="00615F77" w:rsidRPr="00D17B6E">
        <w:rPr>
          <w:i/>
          <w:iCs/>
        </w:rPr>
        <w:t>_group</w:t>
      </w:r>
      <w:proofErr w:type="spellEnd"/>
      <w:r w:rsidR="002D4B7C">
        <w:t xml:space="preserve">. While the </w:t>
      </w:r>
      <w:proofErr w:type="spellStart"/>
      <w:r w:rsidR="002D4B7C" w:rsidRPr="00D17B6E">
        <w:rPr>
          <w:i/>
          <w:iCs/>
        </w:rPr>
        <w:t>last_review</w:t>
      </w:r>
      <w:proofErr w:type="spellEnd"/>
      <w:r w:rsidR="002D4B7C">
        <w:t xml:space="preserve"> variable was useful from filtering the data perspective, we did not see any practical significant to use this in our modeling since it does not come with any sort of sentiment indicator, which we do believe if something like review levels were: good, okay, and bad; that would affect the price of the </w:t>
      </w:r>
      <w:r w:rsidR="00561D50">
        <w:t>Airbnb</w:t>
      </w:r>
      <w:r w:rsidR="002D4B7C">
        <w:t xml:space="preserve">. Next, we chose to drop </w:t>
      </w:r>
      <w:r w:rsidR="002D4B7C" w:rsidRPr="00D17B6E">
        <w:t>latitude</w:t>
      </w:r>
      <w:r w:rsidR="002D4B7C">
        <w:t xml:space="preserve"> and </w:t>
      </w:r>
      <w:r w:rsidR="002D4B7C" w:rsidRPr="00D17B6E">
        <w:t>longitude</w:t>
      </w:r>
      <w:r w:rsidR="002D4B7C">
        <w:t xml:space="preserve">. This is because, while positions of the </w:t>
      </w:r>
      <w:r w:rsidR="00561D50">
        <w:t>Airbnb</w:t>
      </w:r>
      <w:r w:rsidR="002D4B7C">
        <w:t xml:space="preserve"> we do believe matter in price, a more accurate way to interpret this that will have practical meaning to our readers is through the names of the burrows (or </w:t>
      </w:r>
      <w:proofErr w:type="spellStart"/>
      <w:r w:rsidR="002D4B7C" w:rsidRPr="00D17B6E">
        <w:rPr>
          <w:i/>
          <w:iCs/>
        </w:rPr>
        <w:t>neighbo</w:t>
      </w:r>
      <w:r w:rsidR="00414CD9" w:rsidRPr="00D17B6E">
        <w:rPr>
          <w:i/>
          <w:iCs/>
        </w:rPr>
        <w:t>u</w:t>
      </w:r>
      <w:r w:rsidR="002D4B7C" w:rsidRPr="00D17B6E">
        <w:rPr>
          <w:i/>
          <w:iCs/>
        </w:rPr>
        <w:t>rhood</w:t>
      </w:r>
      <w:proofErr w:type="spellEnd"/>
      <w:r w:rsidR="002D4B7C">
        <w:t xml:space="preserve">). Then we dropped </w:t>
      </w:r>
      <w:proofErr w:type="spellStart"/>
      <w:r w:rsidR="002D4B7C">
        <w:rPr>
          <w:i/>
          <w:iCs/>
        </w:rPr>
        <w:t>neighborhood</w:t>
      </w:r>
      <w:r w:rsidR="00C02790">
        <w:rPr>
          <w:i/>
          <w:iCs/>
        </w:rPr>
        <w:t>_group</w:t>
      </w:r>
      <w:proofErr w:type="spellEnd"/>
      <w:r w:rsidR="002D4B7C">
        <w:t xml:space="preserve"> this is because we found two variables that were measuring the same thing: </w:t>
      </w:r>
      <w:proofErr w:type="spellStart"/>
      <w:r w:rsidR="002D4B7C">
        <w:rPr>
          <w:i/>
          <w:iCs/>
        </w:rPr>
        <w:t>neighbourhood</w:t>
      </w:r>
      <w:proofErr w:type="spellEnd"/>
      <w:r w:rsidR="002D4B7C">
        <w:t xml:space="preserve"> and </w:t>
      </w:r>
      <w:proofErr w:type="spellStart"/>
      <w:r w:rsidR="002D4B7C">
        <w:rPr>
          <w:i/>
          <w:iCs/>
        </w:rPr>
        <w:lastRenderedPageBreak/>
        <w:t>neighbourhood_group</w:t>
      </w:r>
      <w:proofErr w:type="spellEnd"/>
      <w:r w:rsidR="002D4B7C">
        <w:t xml:space="preserve">. We found the </w:t>
      </w:r>
      <w:proofErr w:type="spellStart"/>
      <w:r w:rsidR="002D4B7C">
        <w:rPr>
          <w:i/>
          <w:iCs/>
        </w:rPr>
        <w:t>neighbourhood</w:t>
      </w:r>
      <w:proofErr w:type="spellEnd"/>
      <w:r w:rsidR="002D4B7C">
        <w:t xml:space="preserve"> variable being </w:t>
      </w:r>
      <w:r w:rsidR="00C02790">
        <w:t>the most granular variable and therefore potentially the most accurate.</w:t>
      </w:r>
      <w:bookmarkEnd w:id="104"/>
      <w:r w:rsidR="002D4B7C">
        <w:t xml:space="preserve"> </w:t>
      </w:r>
    </w:p>
    <w:p w14:paraId="5BF39793" w14:textId="0394396D" w:rsidR="00C03F3F" w:rsidRPr="00E6181E" w:rsidRDefault="00950EEC" w:rsidP="00EC1E49">
      <w:pPr>
        <w:pStyle w:val="Heading2"/>
        <w:numPr>
          <w:ilvl w:val="0"/>
          <w:numId w:val="0"/>
        </w:numPr>
        <w:ind w:left="360"/>
        <w:rPr>
          <w:szCs w:val="22"/>
        </w:rPr>
      </w:pPr>
      <w:bookmarkStart w:id="105" w:name="_Toc32261600"/>
      <w:r>
        <w:t xml:space="preserve">The next few steps in </w:t>
      </w:r>
      <w:r w:rsidRPr="00E6181E">
        <w:rPr>
          <w:szCs w:val="22"/>
        </w:rPr>
        <w:t>our EDA</w:t>
      </w:r>
      <w:r w:rsidR="000A241E" w:rsidRPr="00E6181E">
        <w:rPr>
          <w:szCs w:val="22"/>
        </w:rPr>
        <w:t xml:space="preserve"> were to ensure things like a clean data set</w:t>
      </w:r>
      <w:r w:rsidR="00D646FB">
        <w:rPr>
          <w:szCs w:val="22"/>
        </w:rPr>
        <w:t xml:space="preserve">, </w:t>
      </w:r>
      <w:r w:rsidR="009855BD">
        <w:rPr>
          <w:szCs w:val="22"/>
        </w:rPr>
        <w:t>outlier detection</w:t>
      </w:r>
      <w:r w:rsidR="00D646FB">
        <w:rPr>
          <w:szCs w:val="22"/>
        </w:rPr>
        <w:t xml:space="preserve"> and multicollinearity</w:t>
      </w:r>
      <w:r w:rsidR="000A241E" w:rsidRPr="00E6181E">
        <w:rPr>
          <w:szCs w:val="22"/>
        </w:rPr>
        <w:t xml:space="preserve">. We did a ‘zero’ value check on variables where that does not make sense (e.g. any rows with 0 listed in </w:t>
      </w:r>
      <w:r w:rsidR="000A241E" w:rsidRPr="00E6181E">
        <w:rPr>
          <w:i/>
          <w:iCs/>
          <w:szCs w:val="22"/>
        </w:rPr>
        <w:t>price</w:t>
      </w:r>
      <w:r w:rsidR="000A241E" w:rsidRPr="00E6181E">
        <w:rPr>
          <w:szCs w:val="22"/>
        </w:rPr>
        <w:t xml:space="preserve"> or </w:t>
      </w:r>
      <w:r w:rsidR="000A241E" w:rsidRPr="00E6181E">
        <w:rPr>
          <w:i/>
          <w:iCs/>
          <w:szCs w:val="22"/>
        </w:rPr>
        <w:t>availability_365</w:t>
      </w:r>
      <w:r w:rsidR="000A241E" w:rsidRPr="00E6181E">
        <w:rPr>
          <w:szCs w:val="22"/>
        </w:rPr>
        <w:t xml:space="preserve"> were removed). Then we checked for NAs in our remaining data set. Where we found none.</w:t>
      </w:r>
      <w:r w:rsidR="00E6181E">
        <w:rPr>
          <w:szCs w:val="22"/>
        </w:rPr>
        <w:t xml:space="preserve"> We also decided to target our model in order to only model those Airbnb listings that are between $25 - $400 USD. This is because we are looking to model some of the best deals for those individuals who are interested in their experiences once they arrive in NYC and not necessarily wanting to spend all their vacation dollars </w:t>
      </w:r>
      <w:r w:rsidR="0024728E">
        <w:rPr>
          <w:szCs w:val="22"/>
        </w:rPr>
        <w:t>on the location where they store their luggage.</w:t>
      </w:r>
      <w:r w:rsidR="005833CC">
        <w:rPr>
          <w:szCs w:val="22"/>
        </w:rPr>
        <w:t xml:space="preserve"> Then we took a look at the </w:t>
      </w:r>
      <w:proofErr w:type="spellStart"/>
      <w:r w:rsidR="005833CC">
        <w:rPr>
          <w:i/>
          <w:iCs/>
          <w:szCs w:val="22"/>
        </w:rPr>
        <w:t>minimum_nights</w:t>
      </w:r>
      <w:proofErr w:type="spellEnd"/>
      <w:r w:rsidR="005833CC">
        <w:rPr>
          <w:szCs w:val="22"/>
        </w:rPr>
        <w:t xml:space="preserve"> variable, </w:t>
      </w:r>
      <w:r w:rsidR="009855BD">
        <w:rPr>
          <w:szCs w:val="22"/>
        </w:rPr>
        <w:t xml:space="preserve">and removed anything over 365 days, thinking that a contract might be for a year but something that ranges in the ranges of thousands doesn’t make </w:t>
      </w:r>
      <w:r w:rsidR="005B5AB8">
        <w:rPr>
          <w:szCs w:val="22"/>
        </w:rPr>
        <w:t>for our purposes.</w:t>
      </w:r>
      <w:bookmarkEnd w:id="105"/>
      <w:r w:rsidR="00770A5B">
        <w:rPr>
          <w:szCs w:val="22"/>
        </w:rPr>
        <w:t xml:space="preserve"> </w:t>
      </w:r>
    </w:p>
    <w:p w14:paraId="365CB208" w14:textId="1468A260" w:rsidR="00AF4B02" w:rsidRDefault="00A97CDC" w:rsidP="003C1377">
      <w:pPr>
        <w:pStyle w:val="Heading2"/>
        <w:numPr>
          <w:ilvl w:val="0"/>
          <w:numId w:val="0"/>
        </w:numPr>
        <w:ind w:left="360"/>
      </w:pPr>
      <w:bookmarkStart w:id="106" w:name="_Toc32261601"/>
      <w:r>
        <w:t xml:space="preserve">After producing a cleaned data </w:t>
      </w:r>
      <w:r w:rsidR="002D4E1A">
        <w:t>set,</w:t>
      </w:r>
      <w:r>
        <w:t xml:space="preserve"> we</w:t>
      </w:r>
      <w:r w:rsidR="00090013">
        <w:t xml:space="preserve"> worked through non-linear trends using transformations. We initially check for linearity with our numeric variables against our dependent variable (</w:t>
      </w:r>
      <w:r w:rsidR="00090013">
        <w:rPr>
          <w:i/>
          <w:iCs/>
        </w:rPr>
        <w:t>price</w:t>
      </w:r>
      <w:r w:rsidR="00090013">
        <w:t xml:space="preserve">). </w:t>
      </w:r>
      <w:r w:rsidR="00D646FB">
        <w:t>We do not see any linearity (Figure 1)</w:t>
      </w:r>
      <w:r w:rsidR="00AF4B02">
        <w:t xml:space="preserve">. Note that all of the numeric variables show random clouds of data </w:t>
      </w:r>
      <w:r w:rsidR="006D0D68">
        <w:t>this indicating</w:t>
      </w:r>
      <w:r w:rsidR="00AF4B02">
        <w:t xml:space="preserve"> no real sign of a linear trend. Next</w:t>
      </w:r>
      <w:r w:rsidR="00D646FB">
        <w:t xml:space="preserve"> we tr</w:t>
      </w:r>
      <w:r w:rsidR="00AF4B02">
        <w:t>ied</w:t>
      </w:r>
      <w:r w:rsidR="00D646FB">
        <w:t xml:space="preserve"> a log-linear transformation to see if we could surface one.</w:t>
      </w:r>
      <w:r w:rsidR="00AF4B02">
        <w:t xml:space="preserve"> Again, we’ve surfaced no direct linearity with the independent and depend variables (Figure 2)</w:t>
      </w:r>
      <w:r w:rsidR="006D0D68">
        <w:t xml:space="preserve"> due to random clouds of data and in some cases, what appear to be a mountain like formation</w:t>
      </w:r>
      <w:r w:rsidR="0029689F">
        <w:t>s or ‘</w:t>
      </w:r>
      <w:proofErr w:type="gramStart"/>
      <w:r w:rsidR="0029689F">
        <w:t>peaks’</w:t>
      </w:r>
      <w:proofErr w:type="gramEnd"/>
      <w:r w:rsidR="00AF4B02">
        <w:t xml:space="preserve">. </w:t>
      </w:r>
      <w:r w:rsidR="006D0D68">
        <w:t xml:space="preserve">Next in our attempt to surface linearity and performed a log-log transformation. </w:t>
      </w:r>
      <w:r w:rsidR="0064794A">
        <w:t>In</w:t>
      </w:r>
      <w:r w:rsidR="006D0D68">
        <w:t xml:space="preserve"> order to see that this has create an even stronger random cloud effect</w:t>
      </w:r>
      <w:r w:rsidR="0064794A">
        <w:t xml:space="preserve"> (Figure 3) </w:t>
      </w:r>
      <w:r w:rsidR="006D0D68">
        <w:t xml:space="preserve">and has not increased linearity, but in </w:t>
      </w:r>
      <w:r w:rsidR="00BE3949">
        <w:t>reality,</w:t>
      </w:r>
      <w:r w:rsidR="006D0D68">
        <w:t xml:space="preserve"> has actually taken us farther away from creating an MLR relationship.</w:t>
      </w:r>
      <w:r w:rsidR="003C1377">
        <w:t xml:space="preserve"> In our last attempt to surface a plausible linearity with our numeric variables we have binned the data (Figure 4). Binning our continuous variables allows us to see if there is a large linear relationship from a high perspective by taking away the granularity in the data set, which can be helpful in a set as large as areas. Unfortunately, we are again met with random clouds of data and/or what appears to be ‘peaks’ in the data itself. After these exhaustive manipulations we are determining that this </w:t>
      </w:r>
      <w:r w:rsidR="00AF4B02">
        <w:t>points us towards a more complicated relationship, likely not linear.</w:t>
      </w:r>
      <w:bookmarkEnd w:id="106"/>
    </w:p>
    <w:p w14:paraId="24C80339" w14:textId="7167D55F" w:rsidR="001118B7" w:rsidRPr="001118B7" w:rsidRDefault="001118B7" w:rsidP="00A86A1C">
      <w:pPr>
        <w:pStyle w:val="Heading2"/>
        <w:numPr>
          <w:ilvl w:val="0"/>
          <w:numId w:val="0"/>
        </w:numPr>
        <w:ind w:left="720"/>
      </w:pPr>
      <w:bookmarkStart w:id="107" w:name="_Toc32261602"/>
      <w:r>
        <w:t xml:space="preserve">NOTE: Within all of these linearity checks we included the graphical display by the </w:t>
      </w:r>
      <w:proofErr w:type="spellStart"/>
      <w:r>
        <w:rPr>
          <w:i/>
          <w:iCs/>
        </w:rPr>
        <w:t>neighbourhood</w:t>
      </w:r>
      <w:proofErr w:type="spellEnd"/>
      <w:r>
        <w:t xml:space="preserve"> in color. This was our check to see if even though there wasn’t a high </w:t>
      </w:r>
      <w:r w:rsidR="005A31AD">
        <w:t>linearity,</w:t>
      </w:r>
      <w:r>
        <w:t xml:space="preserve"> we could derive any sort of borrow effect on the relationship, which would have been displayed by obvious groups. </w:t>
      </w:r>
      <w:r w:rsidR="005A31AD">
        <w:t>Unfortunately,</w:t>
      </w:r>
      <w:r>
        <w:t xml:space="preserve"> these efforts also did not produce the ability to discern any type of relationship between the numeric variables and the independent numeric variables.</w:t>
      </w:r>
      <w:bookmarkEnd w:id="107"/>
    </w:p>
    <w:p w14:paraId="0332C89F" w14:textId="7B85DC70" w:rsidR="00C03F3F" w:rsidRDefault="00141584" w:rsidP="00141584">
      <w:pPr>
        <w:pStyle w:val="Heading2"/>
        <w:numPr>
          <w:ilvl w:val="0"/>
          <w:numId w:val="0"/>
        </w:numPr>
        <w:ind w:left="360"/>
      </w:pPr>
      <w:bookmarkStart w:id="108" w:name="_Toc32261603"/>
      <w:r>
        <w:t xml:space="preserve">Lastly, we checked for </w:t>
      </w:r>
      <w:r w:rsidR="00871D07">
        <w:t>signs of linearity between our remaining two categorical variables and our dependent variable (</w:t>
      </w:r>
      <w:r w:rsidR="00871D07">
        <w:rPr>
          <w:i/>
          <w:iCs/>
        </w:rPr>
        <w:t>price</w:t>
      </w:r>
      <w:r w:rsidR="00871D07">
        <w:t xml:space="preserve">). </w:t>
      </w:r>
      <w:r w:rsidR="00404364">
        <w:t xml:space="preserve">We built </w:t>
      </w:r>
      <w:r w:rsidR="00BC695C">
        <w:t xml:space="preserve">boxplot graphs in order to investigate any differences in price based on the categories </w:t>
      </w:r>
      <w:proofErr w:type="spellStart"/>
      <w:r w:rsidR="00BC695C">
        <w:rPr>
          <w:i/>
          <w:iCs/>
        </w:rPr>
        <w:t>neighbourhood</w:t>
      </w:r>
      <w:proofErr w:type="spellEnd"/>
      <w:r w:rsidR="00BC695C">
        <w:t xml:space="preserve"> and </w:t>
      </w:r>
      <w:proofErr w:type="spellStart"/>
      <w:r w:rsidR="00BC695C">
        <w:rPr>
          <w:i/>
          <w:iCs/>
        </w:rPr>
        <w:t>room_type</w:t>
      </w:r>
      <w:proofErr w:type="spellEnd"/>
      <w:r w:rsidR="00BC695C">
        <w:t xml:space="preserve">. In Figure </w:t>
      </w:r>
      <w:r w:rsidR="00531C04">
        <w:t>5</w:t>
      </w:r>
      <w:r w:rsidR="00BC695C">
        <w:t xml:space="preserve"> we can see that there are many borrows that are listed in our </w:t>
      </w:r>
      <w:proofErr w:type="spellStart"/>
      <w:r w:rsidR="00BC695C" w:rsidRPr="00BC695C">
        <w:rPr>
          <w:i/>
          <w:iCs/>
        </w:rPr>
        <w:lastRenderedPageBreak/>
        <w:t>neighbourhood</w:t>
      </w:r>
      <w:proofErr w:type="spellEnd"/>
      <w:r w:rsidR="00BC695C">
        <w:t xml:space="preserve"> variable. </w:t>
      </w:r>
      <w:r w:rsidR="00F43675">
        <w:t xml:space="preserve">While it is difficult to </w:t>
      </w:r>
      <w:r w:rsidR="002E35E4">
        <w:t>view,</w:t>
      </w:r>
      <w:r w:rsidR="00F43675">
        <w:t xml:space="preserve"> we can closely examine and see that there are multiple neighborhoods that seem to spike higher than others in our graph. </w:t>
      </w:r>
      <w:r w:rsidR="002E35E4">
        <w:t xml:space="preserve">In an attempt to confirm this, we are going to bin our neighborhoods to confirm our conclusion that there is a linear relationship to surface with this categorical variable and our dependent variable. In Figure 6 we can see that we were right, with varying levels in our </w:t>
      </w:r>
      <w:r w:rsidR="00966233">
        <w:t>point</w:t>
      </w:r>
      <w:r w:rsidR="002E35E4">
        <w:t xml:space="preserve"> graph we are able to move forward with our conclusion of a significant linear relationship to surface between </w:t>
      </w:r>
      <w:proofErr w:type="spellStart"/>
      <w:r w:rsidR="002E35E4">
        <w:rPr>
          <w:i/>
          <w:iCs/>
        </w:rPr>
        <w:t>neighbourhood</w:t>
      </w:r>
      <w:proofErr w:type="spellEnd"/>
      <w:r w:rsidR="002E35E4">
        <w:t xml:space="preserve"> and </w:t>
      </w:r>
      <w:r w:rsidR="002E35E4">
        <w:rPr>
          <w:i/>
          <w:iCs/>
        </w:rPr>
        <w:t>price</w:t>
      </w:r>
      <w:r w:rsidR="002E35E4">
        <w:t xml:space="preserve">. </w:t>
      </w:r>
      <w:r w:rsidR="00BC695C">
        <w:t xml:space="preserve"> </w:t>
      </w:r>
      <w:r w:rsidR="00BC695C" w:rsidRPr="00BC695C">
        <w:t>In</w:t>
      </w:r>
      <w:r w:rsidR="00BC695C">
        <w:t xml:space="preserve"> Figure </w:t>
      </w:r>
      <w:r w:rsidR="002E35E4">
        <w:t>7</w:t>
      </w:r>
      <w:r w:rsidR="00BC695C">
        <w:t xml:space="preserve"> you can see that the room type greatly changes the price of an Airbnb. </w:t>
      </w:r>
      <w:r w:rsidR="008507CB">
        <w:t>Therefore,</w:t>
      </w:r>
      <w:r w:rsidR="00BC695C">
        <w:t xml:space="preserve"> it is likely we will surface a significant relationship in an MLR model. </w:t>
      </w:r>
      <w:r w:rsidR="008507CB">
        <w:t>So,</w:t>
      </w:r>
      <w:r w:rsidR="00BC695C">
        <w:t xml:space="preserve"> we will retain this variable</w:t>
      </w:r>
      <w:r w:rsidR="00531C04">
        <w:t xml:space="preserve"> as well.</w:t>
      </w:r>
      <w:bookmarkEnd w:id="108"/>
    </w:p>
    <w:p w14:paraId="5966AE25" w14:textId="698BEF3A" w:rsidR="00281E85" w:rsidRPr="00BC695C" w:rsidRDefault="00281E85" w:rsidP="00141584">
      <w:pPr>
        <w:pStyle w:val="Heading2"/>
        <w:numPr>
          <w:ilvl w:val="0"/>
          <w:numId w:val="0"/>
        </w:numPr>
        <w:ind w:left="360"/>
      </w:pPr>
      <w:bookmarkStart w:id="109" w:name="_Toc32261604"/>
      <w:r>
        <w:t>Our EDA complete we begin our model building for a multilinear regression.</w:t>
      </w:r>
      <w:bookmarkEnd w:id="109"/>
    </w:p>
    <w:p w14:paraId="378686A9" w14:textId="3A43A8E4" w:rsidR="003E0AFF" w:rsidRDefault="00C8544A">
      <w:pPr>
        <w:pStyle w:val="Heading1"/>
      </w:pPr>
      <w:bookmarkStart w:id="110" w:name="_Toc32261605"/>
      <w:r>
        <w:t>Objective 1</w:t>
      </w:r>
      <w:r w:rsidR="00620AA7">
        <w:t>:</w:t>
      </w:r>
      <w:r w:rsidR="009E7F78">
        <w:t xml:space="preserve"> </w:t>
      </w:r>
      <w:r w:rsidR="005937EB">
        <w:t xml:space="preserve">inuitive </w:t>
      </w:r>
      <w:r w:rsidR="00620AA7">
        <w:t>multilinear regression</w:t>
      </w:r>
      <w:r w:rsidR="005937EB">
        <w:t xml:space="preserve"> model</w:t>
      </w:r>
      <w:bookmarkEnd w:id="110"/>
    </w:p>
    <w:p w14:paraId="06717B80" w14:textId="0564F2E1" w:rsidR="003E0AFF" w:rsidRDefault="00EE55EC">
      <w:pPr>
        <w:pStyle w:val="Heading2"/>
      </w:pPr>
      <w:bookmarkStart w:id="111" w:name="_Toc32261606"/>
      <w:r>
        <w:t>Problem Statement</w:t>
      </w:r>
      <w:bookmarkEnd w:id="111"/>
    </w:p>
    <w:p w14:paraId="0CC6519F" w14:textId="5625CE90" w:rsidR="00F0622A" w:rsidRPr="005C473A" w:rsidRDefault="005C473A" w:rsidP="00F0622A">
      <w:pPr>
        <w:pStyle w:val="Heading2"/>
        <w:numPr>
          <w:ilvl w:val="0"/>
          <w:numId w:val="0"/>
        </w:numPr>
        <w:ind w:left="720"/>
        <w:rPr>
          <w:color w:val="FF0000"/>
        </w:rPr>
      </w:pPr>
      <w:bookmarkStart w:id="112" w:name="_Toc32261607"/>
      <w:r w:rsidRPr="005C473A">
        <w:rPr>
          <w:color w:val="FF0000"/>
        </w:rPr>
        <w:t>XXXXXXXXXXXXXXXXX</w:t>
      </w:r>
      <w:bookmarkEnd w:id="112"/>
    </w:p>
    <w:p w14:paraId="6A97C82B" w14:textId="24D58330" w:rsidR="00C8544A" w:rsidRDefault="00EE55EC" w:rsidP="00411A2D">
      <w:pPr>
        <w:pStyle w:val="Heading2"/>
      </w:pPr>
      <w:bookmarkStart w:id="113" w:name="_Toc32261608"/>
      <w:r>
        <w:t>Model</w:t>
      </w:r>
      <w:bookmarkEnd w:id="113"/>
    </w:p>
    <w:p w14:paraId="712A91BD" w14:textId="39C2A808" w:rsidR="00EC7BCE" w:rsidRDefault="00EC7BCE" w:rsidP="00EC7BCE">
      <w:pPr>
        <w:pStyle w:val="Heading3"/>
      </w:pPr>
      <w:r>
        <w:t xml:space="preserve">Linear </w:t>
      </w:r>
      <w:r w:rsidR="0034295C">
        <w:t>Intuitive</w:t>
      </w:r>
      <w:r w:rsidR="00186321">
        <w:t xml:space="preserve"> Model</w:t>
      </w:r>
    </w:p>
    <w:p w14:paraId="6B167FBA" w14:textId="7721CC0C" w:rsidR="000B170B" w:rsidRDefault="000B170B" w:rsidP="000B170B">
      <w:pPr>
        <w:pStyle w:val="Heading2"/>
      </w:pPr>
      <w:bookmarkStart w:id="114" w:name="_Toc32261609"/>
      <w:r>
        <w:t>Comparing Models</w:t>
      </w:r>
      <w:bookmarkEnd w:id="114"/>
    </w:p>
    <w:p w14:paraId="669DDFB8" w14:textId="51476D22" w:rsidR="000B170B" w:rsidRDefault="000B170B" w:rsidP="000B170B">
      <w:pPr>
        <w:pStyle w:val="Heading2"/>
        <w:numPr>
          <w:ilvl w:val="0"/>
          <w:numId w:val="0"/>
        </w:numPr>
        <w:ind w:left="720"/>
        <w:rPr>
          <w:color w:val="000000" w:themeColor="text1"/>
        </w:rPr>
      </w:pPr>
      <w:bookmarkStart w:id="115" w:name="_Toc32261610"/>
      <w:r>
        <w:t xml:space="preserve">We worked on comparing </w:t>
      </w:r>
      <w:r w:rsidR="00D65121">
        <w:t>different models</w:t>
      </w:r>
      <w:r>
        <w:t xml:space="preserve"> </w:t>
      </w:r>
      <w:r w:rsidR="001F251A">
        <w:t>using intuitiveness and</w:t>
      </w:r>
      <w:r>
        <w:t xml:space="preserve"> multiple automatic selection methodologies offered through software packages such as: forward, backward, </w:t>
      </w:r>
      <w:proofErr w:type="spellStart"/>
      <w:r>
        <w:t>seqrep</w:t>
      </w:r>
      <w:proofErr w:type="spellEnd"/>
      <w:r w:rsidR="00C109DF">
        <w:t>. We well as</w:t>
      </w:r>
      <w:r w:rsidR="00C109DF" w:rsidRPr="00553743">
        <w:rPr>
          <w:color w:val="000000" w:themeColor="text1"/>
        </w:rPr>
        <w:t>,</w:t>
      </w:r>
      <w:r w:rsidRPr="00553743">
        <w:rPr>
          <w:color w:val="000000" w:themeColor="text1"/>
        </w:rPr>
        <w:t xml:space="preserve"> LASSO</w:t>
      </w:r>
      <w:r w:rsidR="00553743" w:rsidRPr="00553743">
        <w:rPr>
          <w:color w:val="000000" w:themeColor="text1"/>
        </w:rPr>
        <w:t>.</w:t>
      </w:r>
      <w:r w:rsidRPr="00553743">
        <w:rPr>
          <w:color w:val="000000" w:themeColor="text1"/>
        </w:rPr>
        <w:t xml:space="preserve"> T</w:t>
      </w:r>
      <w:r>
        <w:rPr>
          <w:color w:val="000000" w:themeColor="text1"/>
        </w:rPr>
        <w:t>he strength of these different models can be seen below in our adjusted r</w:t>
      </w:r>
      <w:r>
        <w:rPr>
          <w:color w:val="000000" w:themeColor="text1"/>
          <w:vertAlign w:val="superscript"/>
        </w:rPr>
        <w:t>2</w:t>
      </w:r>
      <w:r w:rsidR="00946EF3">
        <w:rPr>
          <w:color w:val="000000" w:themeColor="text1"/>
        </w:rPr>
        <w:t>.</w:t>
      </w:r>
      <w:bookmarkEnd w:id="115"/>
    </w:p>
    <w:p w14:paraId="5E1C6D4F" w14:textId="333F6504" w:rsidR="00946EF3" w:rsidRDefault="00946EF3" w:rsidP="000B170B">
      <w:pPr>
        <w:pStyle w:val="Heading2"/>
        <w:numPr>
          <w:ilvl w:val="0"/>
          <w:numId w:val="0"/>
        </w:numPr>
        <w:ind w:left="720"/>
        <w:rPr>
          <w:color w:val="000000" w:themeColor="text1"/>
        </w:rPr>
      </w:pPr>
      <w:bookmarkStart w:id="116" w:name="_Toc32261611"/>
      <w:r>
        <w:rPr>
          <w:color w:val="000000" w:themeColor="text1"/>
        </w:rPr>
        <w:t>The final model we went with is our intuitive model</w:t>
      </w:r>
      <w:r w:rsidR="00C53487">
        <w:rPr>
          <w:color w:val="000000" w:themeColor="text1"/>
        </w:rPr>
        <w:t xml:space="preserve"> and you can follow the analysis below.</w:t>
      </w:r>
      <w:bookmarkEnd w:id="116"/>
    </w:p>
    <w:p w14:paraId="408ECDEF" w14:textId="7BB51F02" w:rsidR="00FD5478" w:rsidRDefault="00FD5478" w:rsidP="000B170B">
      <w:pPr>
        <w:pStyle w:val="Heading3"/>
        <w:rPr>
          <w:color w:val="FF0000"/>
        </w:rPr>
      </w:pPr>
      <w:bookmarkStart w:id="117" w:name="_Toc32261612"/>
      <w:r w:rsidRPr="00F77424">
        <w:rPr>
          <w:color w:val="FF0000"/>
        </w:rPr>
        <w:t>Intuitive: Figure XX for code and model output in R</w:t>
      </w:r>
      <w:bookmarkEnd w:id="117"/>
    </w:p>
    <w:p w14:paraId="1C46B1EC" w14:textId="5C444E45" w:rsidR="00946EF3" w:rsidRPr="00D65121" w:rsidRDefault="00A16CD6" w:rsidP="00946EF3">
      <w:pPr>
        <w:pStyle w:val="Heading2"/>
        <w:numPr>
          <w:ilvl w:val="0"/>
          <w:numId w:val="0"/>
        </w:numPr>
        <w:ind w:left="720"/>
      </w:pPr>
      <w:bookmarkStart w:id="118" w:name="_Toc32261613"/>
      <w:r w:rsidRPr="00D65121">
        <w:t>Using</w:t>
      </w:r>
      <w:r w:rsidR="00946EF3" w:rsidRPr="00D65121">
        <w:t xml:space="preserve"> automatic selection methods with the below models we chose to include interaction terms between all of the continuous independent variables. After logical reduction of variables in our EDA we were left with fewer variables then preferred when doing selection methods. With the addition of the interaction terms of the continuous independent variables then we are adding complexity to our models that would help with a better prediction.</w:t>
      </w:r>
      <w:bookmarkEnd w:id="118"/>
    </w:p>
    <w:p w14:paraId="55D8AC05" w14:textId="7BEA6555" w:rsidR="00EC7BCE" w:rsidRPr="00EC7BCE" w:rsidRDefault="00EC7BCE" w:rsidP="00EC7BCE">
      <w:pPr>
        <w:pStyle w:val="Heading3"/>
        <w:rPr>
          <w:color w:val="FF0000"/>
        </w:rPr>
      </w:pPr>
      <w:bookmarkStart w:id="119" w:name="_Toc32261614"/>
      <w:r>
        <w:rPr>
          <w:color w:val="FF0000"/>
        </w:rPr>
        <w:t>Log-Linear Intuitive Model: Figure XX for code and model output in R</w:t>
      </w:r>
    </w:p>
    <w:p w14:paraId="592EF00A" w14:textId="308E156C" w:rsidR="000B170B" w:rsidRDefault="000B170B" w:rsidP="000B170B">
      <w:pPr>
        <w:pStyle w:val="Heading3"/>
      </w:pPr>
      <w:r>
        <w:t>Forward</w:t>
      </w:r>
      <w:r w:rsidR="00FD5478">
        <w:t xml:space="preserve">: </w:t>
      </w:r>
      <w:r w:rsidRPr="00946AFF">
        <w:t xml:space="preserve">Figure </w:t>
      </w:r>
      <w:r w:rsidRPr="00946AFF">
        <w:rPr>
          <w:color w:val="FF0000"/>
        </w:rPr>
        <w:t>XX</w:t>
      </w:r>
      <w:r w:rsidR="00FD5478">
        <w:rPr>
          <w:color w:val="FF0000"/>
        </w:rPr>
        <w:t xml:space="preserve"> </w:t>
      </w:r>
      <w:r w:rsidR="00FD5478" w:rsidRPr="00FD5478">
        <w:t>for code and model output in R</w:t>
      </w:r>
      <w:bookmarkEnd w:id="119"/>
    </w:p>
    <w:p w14:paraId="78BB9801" w14:textId="441CBE56" w:rsidR="000B170B" w:rsidRPr="00946AFF" w:rsidRDefault="000B170B" w:rsidP="000B170B">
      <w:pPr>
        <w:pStyle w:val="Heading3"/>
      </w:pPr>
      <w:bookmarkStart w:id="120" w:name="_Toc32261615"/>
      <w:r>
        <w:t>Backward</w:t>
      </w:r>
      <w:r w:rsidR="00FD5478">
        <w:t xml:space="preserve">: </w:t>
      </w:r>
      <w:r w:rsidRPr="00946AFF">
        <w:t xml:space="preserve">Figure </w:t>
      </w:r>
      <w:r w:rsidRPr="00946AFF">
        <w:rPr>
          <w:color w:val="FF0000"/>
        </w:rPr>
        <w:t>XX</w:t>
      </w:r>
      <w:r w:rsidR="00FD5478">
        <w:t xml:space="preserve"> for code and model output in R</w:t>
      </w:r>
      <w:bookmarkEnd w:id="120"/>
    </w:p>
    <w:p w14:paraId="48BBE394" w14:textId="79F83D5E" w:rsidR="000B170B" w:rsidRDefault="000B170B" w:rsidP="00946EF3">
      <w:pPr>
        <w:pStyle w:val="Heading3"/>
      </w:pPr>
      <w:bookmarkStart w:id="121" w:name="_Toc32261616"/>
      <w:proofErr w:type="spellStart"/>
      <w:r>
        <w:t>Seqrep</w:t>
      </w:r>
      <w:proofErr w:type="spellEnd"/>
      <w:r w:rsidR="00FD5478">
        <w:t xml:space="preserve">: </w:t>
      </w:r>
      <w:r w:rsidRPr="00946AFF">
        <w:t xml:space="preserve">Figure </w:t>
      </w:r>
      <w:r w:rsidRPr="00946AFF">
        <w:rPr>
          <w:color w:val="FF0000"/>
        </w:rPr>
        <w:t>XX</w:t>
      </w:r>
      <w:r w:rsidR="00FD5478">
        <w:t xml:space="preserve"> for code and model output in R</w:t>
      </w:r>
      <w:bookmarkEnd w:id="121"/>
    </w:p>
    <w:p w14:paraId="49B83526" w14:textId="0C6FD8A0" w:rsidR="000B170B" w:rsidRDefault="005A527C" w:rsidP="00D71313">
      <w:pPr>
        <w:pStyle w:val="Heading2"/>
        <w:numPr>
          <w:ilvl w:val="0"/>
          <w:numId w:val="0"/>
        </w:numPr>
        <w:ind w:left="720"/>
      </w:pPr>
      <w:bookmarkStart w:id="122" w:name="_Toc32261617"/>
      <w:r>
        <w:t>B</w:t>
      </w:r>
      <w:r w:rsidRPr="00946EF3">
        <w:rPr>
          <w:color w:val="000000" w:themeColor="text1"/>
        </w:rPr>
        <w:t>ased on our above adjusted r</w:t>
      </w:r>
      <w:r w:rsidRPr="00946EF3">
        <w:rPr>
          <w:color w:val="000000" w:themeColor="text1"/>
          <w:vertAlign w:val="superscript"/>
        </w:rPr>
        <w:t>2</w:t>
      </w:r>
      <w:r w:rsidRPr="00946EF3">
        <w:rPr>
          <w:color w:val="000000" w:themeColor="text1"/>
        </w:rPr>
        <w:t xml:space="preserve"> chart we can conclude that the strongest model is formed by our intuitive model. We acknowledge the adjusted r2 for our intuitive </w:t>
      </w:r>
      <w:r>
        <w:t xml:space="preserve">model may be larger than those others shown, however it is still not as strong as we </w:t>
      </w:r>
      <w:r>
        <w:lastRenderedPageBreak/>
        <w:t>would like. This again supports the possible conclusion that a multiple linear regression model may not be the best fit for our data.</w:t>
      </w:r>
      <w:bookmarkEnd w:id="122"/>
    </w:p>
    <w:p w14:paraId="5CB7A166" w14:textId="77777777" w:rsidR="00946EF3" w:rsidRPr="00946AFF" w:rsidRDefault="00946EF3" w:rsidP="00946EF3">
      <w:pPr>
        <w:pStyle w:val="Heading3"/>
      </w:pPr>
      <w:bookmarkStart w:id="123" w:name="_Toc32261618"/>
      <w:r w:rsidRPr="00946AFF">
        <w:rPr>
          <w:color w:val="FF0000"/>
        </w:rPr>
        <w:t>LASSO</w:t>
      </w:r>
      <w:r>
        <w:t xml:space="preserve">: </w:t>
      </w:r>
      <w:r w:rsidRPr="00946AFF">
        <w:t xml:space="preserve">Figure </w:t>
      </w:r>
      <w:r w:rsidRPr="00946AFF">
        <w:rPr>
          <w:color w:val="FF0000"/>
        </w:rPr>
        <w:t>XX</w:t>
      </w:r>
      <w:r>
        <w:t xml:space="preserve"> for code and model output in R</w:t>
      </w:r>
      <w:bookmarkEnd w:id="123"/>
    </w:p>
    <w:p w14:paraId="66427688" w14:textId="1ECA2F94" w:rsidR="00946EF3" w:rsidRPr="00443512" w:rsidRDefault="00946EF3" w:rsidP="00946EF3">
      <w:pPr>
        <w:pStyle w:val="Heading3"/>
        <w:rPr>
          <w:color w:val="FF0000"/>
        </w:rPr>
      </w:pPr>
      <w:bookmarkStart w:id="124" w:name="_Toc32261619"/>
      <w:r w:rsidRPr="00443512">
        <w:rPr>
          <w:color w:val="FF0000"/>
        </w:rPr>
        <w:t>Adj R2 Chart between tried models (Figure XX)</w:t>
      </w:r>
      <w:bookmarkEnd w:id="124"/>
    </w:p>
    <w:p w14:paraId="7843504E" w14:textId="0DCC1D1E" w:rsidR="00F0622A" w:rsidRDefault="00EE55EC" w:rsidP="001222B5">
      <w:pPr>
        <w:pStyle w:val="Heading2"/>
      </w:pPr>
      <w:bookmarkStart w:id="125" w:name="_Toc32261620"/>
      <w:r>
        <w:t>Assumptions</w:t>
      </w:r>
      <w:r w:rsidR="006E3DC7">
        <w:t>: Intuitive</w:t>
      </w:r>
      <w:bookmarkEnd w:id="125"/>
    </w:p>
    <w:p w14:paraId="668AAD81" w14:textId="409C01CF" w:rsidR="00082EC9" w:rsidRDefault="00082EC9" w:rsidP="00135DFE">
      <w:pPr>
        <w:pStyle w:val="Heading3"/>
      </w:pPr>
      <w:bookmarkStart w:id="126" w:name="_Toc32261621"/>
      <w:r>
        <w:t>Residuals</w:t>
      </w:r>
      <w:bookmarkEnd w:id="126"/>
    </w:p>
    <w:p w14:paraId="7FE80FBE" w14:textId="37FA39F5" w:rsidR="00082EC9" w:rsidRDefault="00082EC9" w:rsidP="00135DFE">
      <w:pPr>
        <w:pStyle w:val="Heading3"/>
      </w:pPr>
      <w:bookmarkStart w:id="127" w:name="_Toc32261622"/>
      <w:r>
        <w:t>Constant Variance</w:t>
      </w:r>
      <w:bookmarkEnd w:id="127"/>
    </w:p>
    <w:p w14:paraId="7DA73400" w14:textId="2B526DA2" w:rsidR="00082EC9" w:rsidRDefault="00082EC9" w:rsidP="00135DFE">
      <w:pPr>
        <w:pStyle w:val="Heading3"/>
      </w:pPr>
      <w:bookmarkStart w:id="128" w:name="_Toc32261623"/>
      <w:r>
        <w:t>Independence</w:t>
      </w:r>
      <w:bookmarkEnd w:id="128"/>
    </w:p>
    <w:p w14:paraId="4A903181" w14:textId="359AEDE8" w:rsidR="00082EC9" w:rsidRDefault="00082EC9" w:rsidP="00135DFE">
      <w:pPr>
        <w:pStyle w:val="Heading3"/>
      </w:pPr>
      <w:bookmarkStart w:id="129" w:name="_Toc32261624"/>
      <w:r>
        <w:t>Multicollinearity</w:t>
      </w:r>
      <w:bookmarkEnd w:id="129"/>
    </w:p>
    <w:p w14:paraId="13A59AA7" w14:textId="63B9BE1C" w:rsidR="00082EC9" w:rsidRDefault="00082EC9" w:rsidP="00135DFE">
      <w:pPr>
        <w:pStyle w:val="Heading3"/>
      </w:pPr>
      <w:bookmarkStart w:id="130" w:name="_Toc32261625"/>
      <w:r>
        <w:t>Outliers</w:t>
      </w:r>
      <w:r w:rsidR="008442B9">
        <w:t>:</w:t>
      </w:r>
      <w:r>
        <w:t xml:space="preserve"> Leverage</w:t>
      </w:r>
      <w:r w:rsidR="008442B9">
        <w:t xml:space="preserve"> /</w:t>
      </w:r>
      <w:r>
        <w:t xml:space="preserve"> Cook’s D</w:t>
      </w:r>
      <w:bookmarkEnd w:id="130"/>
    </w:p>
    <w:p w14:paraId="67BF1C20" w14:textId="1A49D289" w:rsidR="001D6A91" w:rsidRDefault="001D6A91" w:rsidP="001D6A91">
      <w:pPr>
        <w:pStyle w:val="Heading2"/>
      </w:pPr>
      <w:bookmarkStart w:id="131" w:name="_Toc32261626"/>
      <w:r>
        <w:t>Cross Validation</w:t>
      </w:r>
      <w:bookmarkEnd w:id="131"/>
    </w:p>
    <w:p w14:paraId="7F32E23D" w14:textId="388986ED" w:rsidR="00C9564D" w:rsidRDefault="00EE55EC" w:rsidP="00C9564D">
      <w:pPr>
        <w:pStyle w:val="Heading2"/>
      </w:pPr>
      <w:bookmarkStart w:id="132" w:name="_Toc32261627"/>
      <w:r>
        <w:t>Interpretation</w:t>
      </w:r>
      <w:r w:rsidR="0007275F">
        <w:t>: Intuitive Model</w:t>
      </w:r>
      <w:bookmarkEnd w:id="132"/>
    </w:p>
    <w:p w14:paraId="0F0A0FC3" w14:textId="446B1835" w:rsidR="00C9564D" w:rsidRDefault="00C9564D" w:rsidP="00C9564D">
      <w:pPr>
        <w:pStyle w:val="Heading2"/>
        <w:numPr>
          <w:ilvl w:val="0"/>
          <w:numId w:val="0"/>
        </w:numPr>
        <w:ind w:left="720"/>
        <w:rPr>
          <w:color w:val="FF0000"/>
        </w:rPr>
      </w:pPr>
      <w:bookmarkStart w:id="133" w:name="_Toc32261628"/>
      <w:r w:rsidRPr="00720B69">
        <w:rPr>
          <w:color w:val="FF0000"/>
        </w:rPr>
        <w:t>Interpretation REQUIRED</w:t>
      </w:r>
      <w:bookmarkEnd w:id="133"/>
    </w:p>
    <w:p w14:paraId="5B8C808B" w14:textId="5BCAD748" w:rsidR="00490AF0" w:rsidRPr="00720B69" w:rsidRDefault="00490AF0" w:rsidP="003D1015">
      <w:pPr>
        <w:pStyle w:val="Heading2"/>
        <w:numPr>
          <w:ilvl w:val="0"/>
          <w:numId w:val="0"/>
        </w:numPr>
        <w:ind w:left="1440"/>
        <w:rPr>
          <w:color w:val="FF0000"/>
        </w:rPr>
      </w:pPr>
      <w:bookmarkStart w:id="134" w:name="_Toc32261629"/>
      <w:r>
        <w:rPr>
          <w:color w:val="FF0000"/>
        </w:rPr>
        <w:t>What variables could be collected and included in the future to make a better model?</w:t>
      </w:r>
      <w:r w:rsidR="00F12B9A">
        <w:rPr>
          <w:color w:val="FF0000"/>
        </w:rPr>
        <w:t xml:space="preserve"> (Note from meeting with Turner)</w:t>
      </w:r>
      <w:bookmarkEnd w:id="134"/>
    </w:p>
    <w:p w14:paraId="19CB0B11" w14:textId="537CB694" w:rsidR="00C9564D" w:rsidRPr="00720B69" w:rsidRDefault="00C9564D" w:rsidP="00C9564D">
      <w:pPr>
        <w:pStyle w:val="Heading2"/>
        <w:numPr>
          <w:ilvl w:val="0"/>
          <w:numId w:val="0"/>
        </w:numPr>
        <w:ind w:left="720"/>
        <w:rPr>
          <w:color w:val="FF0000"/>
        </w:rPr>
      </w:pPr>
      <w:bookmarkStart w:id="135" w:name="_Toc32261630"/>
      <w:r w:rsidRPr="00720B69">
        <w:rPr>
          <w:color w:val="FF0000"/>
        </w:rPr>
        <w:t>Confidence Intervals REQUIRED</w:t>
      </w:r>
      <w:bookmarkEnd w:id="135"/>
    </w:p>
    <w:p w14:paraId="31186476" w14:textId="21F43FCE" w:rsidR="006B2585" w:rsidRDefault="006B2585" w:rsidP="006B2585">
      <w:pPr>
        <w:pStyle w:val="Heading2"/>
      </w:pPr>
      <w:bookmarkStart w:id="136" w:name="_Toc32261631"/>
      <w:r>
        <w:t>Additional Insights</w:t>
      </w:r>
      <w:bookmarkStart w:id="137" w:name="_GoBack"/>
      <w:bookmarkEnd w:id="137"/>
    </w:p>
    <w:p w14:paraId="58C40559" w14:textId="118EDF47" w:rsidR="00042A5D" w:rsidRDefault="00C9564D" w:rsidP="00042A5D">
      <w:pPr>
        <w:pStyle w:val="Heading2"/>
        <w:numPr>
          <w:ilvl w:val="0"/>
          <w:numId w:val="0"/>
        </w:numPr>
        <w:ind w:left="720"/>
      </w:pPr>
      <w:r>
        <w:t xml:space="preserve">Multiple linear regression is just one option in building a predictive model for a continuous response. In our analysis we are see that </w:t>
      </w:r>
      <w:proofErr w:type="gramStart"/>
      <w:r w:rsidR="002B3313">
        <w:t>a</w:t>
      </w:r>
      <w:proofErr w:type="gramEnd"/>
      <w:r w:rsidR="002B3313">
        <w:t xml:space="preserve"> </w:t>
      </w:r>
      <w:r>
        <w:t>MLR</w:t>
      </w:r>
      <w:r w:rsidR="002B3313">
        <w:t xml:space="preserve"> analysis</w:t>
      </w:r>
      <w:r>
        <w:t xml:space="preserve"> was likely not the best way to</w:t>
      </w:r>
      <w:r w:rsidR="00155FA7">
        <w:t xml:space="preserve"> create our prediction model</w:t>
      </w:r>
      <w:r>
        <w:t xml:space="preserve">. </w:t>
      </w:r>
      <w:r w:rsidR="006E0BF9">
        <w:t>We found it difficult to surface any linearity between the independent continuous variables and the dependent continuous variable. We saw shapes in Figure 1 through Figure 4 that likely demonstrate a more complex relationship th</w:t>
      </w:r>
      <w:r w:rsidR="007C6A88">
        <w:t>a</w:t>
      </w:r>
      <w:r w:rsidR="006E0BF9">
        <w:t xml:space="preserve">n </w:t>
      </w:r>
      <w:r w:rsidR="00E75ADA">
        <w:t xml:space="preserve">just </w:t>
      </w:r>
      <w:r w:rsidR="006E0BF9">
        <w:t xml:space="preserve">linear. </w:t>
      </w:r>
      <w:r w:rsidR="00353A4C">
        <w:t>Any sort of extreme transformation actually results in the data moving farther away from linearity.</w:t>
      </w:r>
      <w:bookmarkEnd w:id="136"/>
      <w:r w:rsidR="00353A4C">
        <w:t xml:space="preserve"> </w:t>
      </w:r>
    </w:p>
    <w:p w14:paraId="659C6EB1" w14:textId="5FA7FA49" w:rsidR="00042A5D" w:rsidRDefault="00042A5D" w:rsidP="00042A5D">
      <w:pPr>
        <w:pStyle w:val="Heading2"/>
        <w:numPr>
          <w:ilvl w:val="0"/>
          <w:numId w:val="0"/>
        </w:numPr>
        <w:ind w:left="720"/>
      </w:pPr>
      <w:bookmarkStart w:id="138" w:name="_Toc32261632"/>
      <w:r>
        <w:t xml:space="preserve">Since </w:t>
      </w:r>
      <w:r w:rsidR="00656BD2">
        <w:t xml:space="preserve">we surfaced the above facts about out data </w:t>
      </w:r>
      <w:r>
        <w:t>and our data is large, we think that other methods such as Random Forest of K-NN would perform better. These options are less time consuming because the models’ complexity is built into software algorithms. We would also not have to specify how a relationship exists ahead of time, like we have for MLR.</w:t>
      </w:r>
      <w:bookmarkEnd w:id="138"/>
      <w:r>
        <w:t xml:space="preserve"> </w:t>
      </w:r>
    </w:p>
    <w:p w14:paraId="02D4F89C" w14:textId="049AFB92" w:rsidR="00042A5D" w:rsidRDefault="00042A5D" w:rsidP="00042A5D">
      <w:pPr>
        <w:pStyle w:val="Heading2"/>
        <w:numPr>
          <w:ilvl w:val="0"/>
          <w:numId w:val="0"/>
        </w:numPr>
        <w:ind w:left="720"/>
      </w:pPr>
      <w:bookmarkStart w:id="139" w:name="_Toc32261633"/>
      <w:r>
        <w:t>This being state we have seen a strong relationship between the borrow of the city as well as the room type being rented</w:t>
      </w:r>
      <w:r w:rsidR="00E97C36">
        <w:t>. This leads us into a Two-Way Analysis of Variance</w:t>
      </w:r>
      <w:r w:rsidR="00950234">
        <w:t xml:space="preserve"> (ANOVA)</w:t>
      </w:r>
      <w:r w:rsidR="00E97C36">
        <w:t xml:space="preserve"> model as it meets all the requirements to use this unique method (</w:t>
      </w:r>
      <w:r w:rsidR="00E97C36" w:rsidRPr="00E97C36">
        <w:rPr>
          <w:color w:val="FF0000"/>
        </w:rPr>
        <w:t>Figure 9</w:t>
      </w:r>
      <w:r w:rsidR="00E97C36">
        <w:t>)</w:t>
      </w:r>
      <w:r w:rsidR="00802E53">
        <w:t>.</w:t>
      </w:r>
      <w:r w:rsidR="00950234">
        <w:t xml:space="preserve"> In our next section we explore what we surface with our Two-Way ANOVA.</w:t>
      </w:r>
      <w:bookmarkEnd w:id="139"/>
    </w:p>
    <w:p w14:paraId="25838F97" w14:textId="14C85EFF" w:rsidR="00945DB5" w:rsidRPr="0048466B" w:rsidRDefault="00945DB5" w:rsidP="00F0622A">
      <w:pPr>
        <w:pStyle w:val="Heading2"/>
        <w:numPr>
          <w:ilvl w:val="0"/>
          <w:numId w:val="0"/>
        </w:numPr>
        <w:ind w:left="720"/>
        <w:rPr>
          <w:strike/>
          <w:color w:val="C00000"/>
          <w:u w:val="single"/>
        </w:rPr>
      </w:pPr>
      <w:bookmarkStart w:id="140" w:name="_Toc32261634"/>
      <w:bookmarkStart w:id="141" w:name="_Toc31985143"/>
      <w:r w:rsidRPr="0048466B">
        <w:rPr>
          <w:strike/>
          <w:color w:val="C00000"/>
          <w:u w:val="single"/>
        </w:rPr>
        <w:t>Notes from meeting with Turner</w:t>
      </w:r>
      <w:bookmarkEnd w:id="140"/>
    </w:p>
    <w:p w14:paraId="7B75B724" w14:textId="425BD731" w:rsidR="007B7160" w:rsidRPr="0048466B" w:rsidRDefault="007B7160" w:rsidP="00F0622A">
      <w:pPr>
        <w:pStyle w:val="Heading2"/>
        <w:numPr>
          <w:ilvl w:val="0"/>
          <w:numId w:val="0"/>
        </w:numPr>
        <w:ind w:left="720"/>
        <w:rPr>
          <w:strike/>
          <w:color w:val="C00000"/>
        </w:rPr>
      </w:pPr>
      <w:bookmarkStart w:id="142" w:name="_Toc31985144"/>
      <w:bookmarkStart w:id="143" w:name="_Toc32261635"/>
      <w:bookmarkEnd w:id="141"/>
      <w:r w:rsidRPr="0048466B">
        <w:rPr>
          <w:strike/>
          <w:color w:val="C00000"/>
        </w:rPr>
        <w:t>Unit 2 slides – building blocks</w:t>
      </w:r>
      <w:r w:rsidR="000B0CF0" w:rsidRPr="0048466B">
        <w:rPr>
          <w:strike/>
          <w:color w:val="C00000"/>
        </w:rPr>
        <w:t xml:space="preserve"> slide – add interactions slide</w:t>
      </w:r>
      <w:bookmarkEnd w:id="142"/>
      <w:bookmarkEnd w:id="143"/>
    </w:p>
    <w:p w14:paraId="477C2996" w14:textId="762E807B" w:rsidR="003E0AFF" w:rsidRDefault="00A51224">
      <w:pPr>
        <w:pStyle w:val="Heading1"/>
      </w:pPr>
      <w:bookmarkStart w:id="144" w:name="_Toc32261636"/>
      <w:r>
        <w:lastRenderedPageBreak/>
        <w:t>Objective 2</w:t>
      </w:r>
      <w:r w:rsidR="00620AA7">
        <w:t xml:space="preserve">: </w:t>
      </w:r>
      <w:r w:rsidR="00AC06D9">
        <w:t>two</w:t>
      </w:r>
      <w:r w:rsidR="00620AA7">
        <w:t>-way a</w:t>
      </w:r>
      <w:r w:rsidR="00AC06D9">
        <w:t>nalysis of variance</w:t>
      </w:r>
      <w:bookmarkEnd w:id="144"/>
    </w:p>
    <w:p w14:paraId="18F42EDC" w14:textId="44DE6878" w:rsidR="00A51224" w:rsidRDefault="00EE55EC" w:rsidP="00620AA7">
      <w:pPr>
        <w:pStyle w:val="Heading2"/>
      </w:pPr>
      <w:bookmarkStart w:id="145" w:name="_Toc32261637"/>
      <w:r>
        <w:t xml:space="preserve">Problem Statement &amp; </w:t>
      </w:r>
      <w:r w:rsidR="00620AA7">
        <w:t>Methodology</w:t>
      </w:r>
      <w:bookmarkEnd w:id="145"/>
    </w:p>
    <w:p w14:paraId="2BC6F7D0" w14:textId="6EFFC352" w:rsidR="00070468" w:rsidRDefault="00070468" w:rsidP="00070468">
      <w:pPr>
        <w:pStyle w:val="Heading2"/>
        <w:numPr>
          <w:ilvl w:val="0"/>
          <w:numId w:val="0"/>
        </w:numPr>
        <w:ind w:left="720"/>
      </w:pPr>
      <w:bookmarkStart w:id="146" w:name="_Toc31640385"/>
      <w:bookmarkStart w:id="147" w:name="_Toc31985152"/>
      <w:bookmarkStart w:id="148" w:name="_Toc32261638"/>
      <w:r>
        <w:t xml:space="preserve">We </w:t>
      </w:r>
      <w:r w:rsidR="009C53FC">
        <w:t>analyzed</w:t>
      </w:r>
      <w:r>
        <w:t xml:space="preserve"> the ability to predict the prices of </w:t>
      </w:r>
      <w:r w:rsidR="00561D50">
        <w:t>Airbnb</w:t>
      </w:r>
      <w:r w:rsidR="00B91512">
        <w:t xml:space="preserve"> listings</w:t>
      </w:r>
      <w:r>
        <w:t xml:space="preserve"> in NYC based</w:t>
      </w:r>
      <w:r w:rsidR="00446A0F">
        <w:t xml:space="preserve"> </w:t>
      </w:r>
      <w:r>
        <w:t xml:space="preserve">on the variables provided </w:t>
      </w:r>
      <w:r w:rsidR="00883F67">
        <w:t>per</w:t>
      </w:r>
      <w:r>
        <w:t xml:space="preserve"> unit by </w:t>
      </w:r>
      <w:r w:rsidR="00561D50">
        <w:t>Airbnb</w:t>
      </w:r>
      <w:r>
        <w:t xml:space="preserve">. </w:t>
      </w:r>
      <w:r w:rsidR="00871E83">
        <w:t>We completed</w:t>
      </w:r>
      <w:r>
        <w:t xml:space="preserve"> a full exploratory data analysis (EDA) </w:t>
      </w:r>
      <w:r w:rsidR="00B91512">
        <w:t xml:space="preserve">and </w:t>
      </w:r>
      <w:r w:rsidR="00871E83">
        <w:t>took</w:t>
      </w:r>
      <w:r w:rsidR="00B91512">
        <w:t xml:space="preserve"> into account practical</w:t>
      </w:r>
      <w:r w:rsidR="00871E83">
        <w:t>ity of the</w:t>
      </w:r>
      <w:r w:rsidR="00B91512">
        <w:t xml:space="preserve"> information </w:t>
      </w:r>
      <w:r>
        <w:t xml:space="preserve">we determined the two best factors to determine the price were: </w:t>
      </w:r>
      <w:proofErr w:type="spellStart"/>
      <w:r>
        <w:rPr>
          <w:i/>
          <w:iCs/>
        </w:rPr>
        <w:t>neighbourhood_group</w:t>
      </w:r>
      <w:proofErr w:type="spellEnd"/>
      <w:r>
        <w:rPr>
          <w:i/>
          <w:iCs/>
        </w:rPr>
        <w:t xml:space="preserve">, </w:t>
      </w:r>
      <w:r w:rsidR="00B327AC">
        <w:rPr>
          <w:i/>
          <w:iCs/>
        </w:rPr>
        <w:t xml:space="preserve">and </w:t>
      </w:r>
      <w:proofErr w:type="spellStart"/>
      <w:r>
        <w:rPr>
          <w:i/>
          <w:iCs/>
        </w:rPr>
        <w:t>room_type</w:t>
      </w:r>
      <w:proofErr w:type="spellEnd"/>
      <w:r>
        <w:t xml:space="preserve"> (reference code in </w:t>
      </w:r>
      <w:r w:rsidRPr="002E48AB">
        <w:rPr>
          <w:color w:val="FF0000"/>
        </w:rPr>
        <w:t>Figure 10</w:t>
      </w:r>
      <w:r>
        <w:t>).</w:t>
      </w:r>
      <w:bookmarkEnd w:id="146"/>
      <w:bookmarkEnd w:id="147"/>
      <w:bookmarkEnd w:id="148"/>
    </w:p>
    <w:p w14:paraId="17D616E9" w14:textId="605D687E" w:rsidR="00026137" w:rsidRPr="00026137" w:rsidRDefault="00026137" w:rsidP="00147C73">
      <w:pPr>
        <w:pStyle w:val="Heading2"/>
        <w:numPr>
          <w:ilvl w:val="0"/>
          <w:numId w:val="0"/>
        </w:numPr>
        <w:ind w:left="1440"/>
      </w:pPr>
      <w:bookmarkStart w:id="149" w:name="_Toc32261639"/>
      <w:r>
        <w:t xml:space="preserve">Note: We chose to use </w:t>
      </w:r>
      <w:proofErr w:type="spellStart"/>
      <w:r>
        <w:rPr>
          <w:i/>
          <w:iCs/>
        </w:rPr>
        <w:t>neighbourhood_group</w:t>
      </w:r>
      <w:proofErr w:type="spellEnd"/>
      <w:r>
        <w:t xml:space="preserve"> instead of </w:t>
      </w:r>
      <w:proofErr w:type="spellStart"/>
      <w:r>
        <w:rPr>
          <w:i/>
          <w:iCs/>
        </w:rPr>
        <w:t>neighbourbood</w:t>
      </w:r>
      <w:proofErr w:type="spellEnd"/>
      <w:r>
        <w:t xml:space="preserve"> (used in MLR)</w:t>
      </w:r>
      <w:r w:rsidR="00E86DF6">
        <w:t xml:space="preserve">. This is due to the interaction’s significance and the ability to report back that information in </w:t>
      </w:r>
      <w:r w:rsidR="0055636A">
        <w:t>a digestible way</w:t>
      </w:r>
      <w:r w:rsidR="00E86DF6">
        <w:t>.</w:t>
      </w:r>
      <w:bookmarkEnd w:id="149"/>
    </w:p>
    <w:p w14:paraId="626D5F5F" w14:textId="77777777" w:rsidR="000E4F27" w:rsidRDefault="00EE55EC" w:rsidP="00070468">
      <w:pPr>
        <w:pStyle w:val="Heading2"/>
      </w:pPr>
      <w:bookmarkStart w:id="150" w:name="_Toc32261640"/>
      <w:r>
        <w:t>Analysis</w:t>
      </w:r>
      <w:bookmarkEnd w:id="150"/>
    </w:p>
    <w:p w14:paraId="52375DE1" w14:textId="40475CD7" w:rsidR="00DE2B2B" w:rsidRDefault="00DE2B2B" w:rsidP="00070468">
      <w:pPr>
        <w:pStyle w:val="Heading3"/>
      </w:pPr>
      <w:bookmarkStart w:id="151" w:name="_Toc32261641"/>
      <w:r>
        <w:t xml:space="preserve">Two Factor, </w:t>
      </w:r>
      <w:r w:rsidR="00866B25">
        <w:t>Two-W</w:t>
      </w:r>
      <w:r>
        <w:t xml:space="preserve">ay </w:t>
      </w:r>
      <w:r w:rsidR="00AC06D9">
        <w:t>Analysis of Variance (ANOVA)</w:t>
      </w:r>
      <w:bookmarkEnd w:id="151"/>
    </w:p>
    <w:p w14:paraId="30C8A19C" w14:textId="3F156D47" w:rsidR="00DE2B2B" w:rsidRDefault="00070468" w:rsidP="00DE2B2B">
      <w:pPr>
        <w:pStyle w:val="Heading3"/>
        <w:numPr>
          <w:ilvl w:val="0"/>
          <w:numId w:val="0"/>
        </w:numPr>
        <w:ind w:left="1080"/>
      </w:pPr>
      <w:bookmarkStart w:id="152" w:name="_Toc31640388"/>
      <w:bookmarkStart w:id="153" w:name="_Toc31985155"/>
      <w:bookmarkStart w:id="154" w:name="_Toc32261642"/>
      <w:r>
        <w:t xml:space="preserve">With our </w:t>
      </w:r>
      <w:r w:rsidR="00866B25">
        <w:t>two</w:t>
      </w:r>
      <w:r>
        <w:t>-way ANOV</w:t>
      </w:r>
      <w:r w:rsidR="00612816">
        <w:t>A,</w:t>
      </w:r>
      <w:r>
        <w:t xml:space="preserve"> we</w:t>
      </w:r>
      <w:r w:rsidR="00097F00">
        <w:t xml:space="preserve"> were</w:t>
      </w:r>
      <w:r>
        <w:t xml:space="preserve"> in a two independent</w:t>
      </w:r>
      <w:r w:rsidR="008B67C0">
        <w:t xml:space="preserve"> categorical</w:t>
      </w:r>
      <w:r>
        <w:t xml:space="preserve"> variable</w:t>
      </w:r>
      <w:r w:rsidR="008B67C0">
        <w:t>s</w:t>
      </w:r>
      <w:r>
        <w:t xml:space="preserve"> scenario. With our cleaned data we created a summary containing: </w:t>
      </w:r>
      <w:r w:rsidRPr="00A55330">
        <w:rPr>
          <w:i/>
          <w:iCs/>
        </w:rPr>
        <w:t>mean, standard deviation, standard error, minimum, maximum, and inner quartile range</w:t>
      </w:r>
      <w:r>
        <w:t xml:space="preserve"> of our dependent variable: </w:t>
      </w:r>
      <w:r>
        <w:rPr>
          <w:i/>
          <w:iCs/>
        </w:rPr>
        <w:t>price</w:t>
      </w:r>
      <w:r>
        <w:t xml:space="preserve"> (reference code in </w:t>
      </w:r>
      <w:r w:rsidRPr="002E48AB">
        <w:rPr>
          <w:color w:val="FF0000"/>
        </w:rPr>
        <w:t>Figure 10</w:t>
      </w:r>
      <w:r>
        <w:t>)</w:t>
      </w:r>
      <w:r w:rsidR="00DE2B2B">
        <w:t>.</w:t>
      </w:r>
      <w:bookmarkEnd w:id="152"/>
      <w:bookmarkEnd w:id="153"/>
      <w:bookmarkEnd w:id="154"/>
    </w:p>
    <w:p w14:paraId="60847167" w14:textId="32E78117" w:rsidR="00DE2B2B" w:rsidRDefault="00731D3B" w:rsidP="00DE2B2B">
      <w:pPr>
        <w:pStyle w:val="Heading3"/>
      </w:pPr>
      <w:bookmarkStart w:id="155" w:name="_Toc32261643"/>
      <w:r>
        <w:t xml:space="preserve">Mean </w:t>
      </w:r>
      <w:r w:rsidR="00D02A64">
        <w:t>P</w:t>
      </w:r>
      <w:r>
        <w:t xml:space="preserve">rofile </w:t>
      </w:r>
      <w:r w:rsidR="00D02A64">
        <w:t>Plotting</w:t>
      </w:r>
      <w:bookmarkEnd w:id="155"/>
    </w:p>
    <w:p w14:paraId="4333011E" w14:textId="19C45FCA" w:rsidR="001A3E5B" w:rsidRDefault="00070468" w:rsidP="00964337">
      <w:pPr>
        <w:pStyle w:val="Heading3"/>
        <w:numPr>
          <w:ilvl w:val="0"/>
          <w:numId w:val="0"/>
        </w:numPr>
        <w:ind w:left="1080"/>
      </w:pPr>
      <w:bookmarkStart w:id="156" w:name="_Toc32261644"/>
      <w:bookmarkStart w:id="157" w:name="_Toc31640390"/>
      <w:bookmarkStart w:id="158" w:name="_Toc31985157"/>
      <w:r>
        <w:t>Once this was completed, we used the table to create a mean profile plot (</w:t>
      </w:r>
      <w:r w:rsidRPr="00AD0990">
        <w:rPr>
          <w:color w:val="FF0000"/>
        </w:rPr>
        <w:t>Figure 11</w:t>
      </w:r>
      <w:r>
        <w:t>).</w:t>
      </w:r>
      <w:r w:rsidR="00793287">
        <w:t xml:space="preserve"> </w:t>
      </w:r>
      <w:r w:rsidR="0037376F">
        <w:t>We</w:t>
      </w:r>
      <w:r w:rsidR="00AD0990">
        <w:t xml:space="preserve"> determined our Two-Way ANOVA was displaying</w:t>
      </w:r>
      <w:r w:rsidR="00793287">
        <w:t xml:space="preserve"> nonadditive model</w:t>
      </w:r>
      <w:r w:rsidR="00AD0990">
        <w:t xml:space="preserve"> characteristics</w:t>
      </w:r>
      <w:r w:rsidR="00E027B5">
        <w:t>; in other words, our graph</w:t>
      </w:r>
      <w:r w:rsidR="00F66EC3">
        <w:t>,</w:t>
      </w:r>
      <w:r w:rsidR="00E027B5" w:rsidRPr="00E027B5">
        <w:rPr>
          <w:color w:val="FF0000"/>
        </w:rPr>
        <w:t xml:space="preserve"> Figure 11</w:t>
      </w:r>
      <w:r w:rsidR="00F66EC3">
        <w:rPr>
          <w:color w:val="FF0000"/>
        </w:rPr>
        <w:t>,</w:t>
      </w:r>
      <w:r w:rsidR="00E027B5">
        <w:t xml:space="preserve"> indicate</w:t>
      </w:r>
      <w:r w:rsidR="00F66EC3">
        <w:t>d</w:t>
      </w:r>
      <w:r w:rsidR="00E027B5">
        <w:t xml:space="preserve"> that the changes in the mean</w:t>
      </w:r>
      <w:r w:rsidR="00F850FA">
        <w:t xml:space="preserve"> </w:t>
      </w:r>
      <w:r w:rsidR="00E027B5">
        <w:t>price of an Airbnb in a specific neighborhood depends on what type of room you are renting</w:t>
      </w:r>
      <w:r w:rsidR="008C00CD">
        <w:t>.</w:t>
      </w:r>
      <w:bookmarkEnd w:id="156"/>
      <w:r w:rsidR="008C00CD">
        <w:t xml:space="preserve"> </w:t>
      </w:r>
      <w:bookmarkEnd w:id="157"/>
      <w:bookmarkEnd w:id="158"/>
    </w:p>
    <w:p w14:paraId="0F82DD99" w14:textId="4545FEDD" w:rsidR="008C00CD" w:rsidRDefault="00A55330" w:rsidP="00964337">
      <w:pPr>
        <w:pStyle w:val="Heading3"/>
        <w:numPr>
          <w:ilvl w:val="0"/>
          <w:numId w:val="0"/>
        </w:numPr>
        <w:ind w:left="1080"/>
      </w:pPr>
      <w:bookmarkStart w:id="159" w:name="_Toc32261645"/>
      <w:bookmarkStart w:id="160" w:name="_Toc31640391"/>
      <w:bookmarkStart w:id="161" w:name="_Toc31985158"/>
      <w:r>
        <w:t xml:space="preserve">Our data set </w:t>
      </w:r>
      <w:r w:rsidR="00BA7BD5">
        <w:t>ha</w:t>
      </w:r>
      <w:r w:rsidR="00021F00">
        <w:t>d</w:t>
      </w:r>
      <w:r w:rsidR="00A9119C">
        <w:t xml:space="preserve"> </w:t>
      </w:r>
      <w:r w:rsidR="00BE4532">
        <w:t>an unequal number of observations</w:t>
      </w:r>
      <w:r w:rsidR="00021F00">
        <w:t xml:space="preserve"> between</w:t>
      </w:r>
      <w:r>
        <w:t xml:space="preserve"> groups</w:t>
      </w:r>
      <w:r w:rsidR="00A9119C">
        <w:t xml:space="preserve"> </w:t>
      </w:r>
      <w:r w:rsidR="00021F00">
        <w:t>in</w:t>
      </w:r>
      <w:r w:rsidR="00BE4532">
        <w:t xml:space="preserve"> the</w:t>
      </w:r>
      <w:r w:rsidR="00021F00">
        <w:t xml:space="preserve"> </w:t>
      </w:r>
      <w:r w:rsidR="00A9119C">
        <w:t>independent variable</w:t>
      </w:r>
      <w:r w:rsidR="00021F00">
        <w:t>:</w:t>
      </w:r>
      <w:r w:rsidR="00A9119C">
        <w:t xml:space="preserve"> </w:t>
      </w:r>
      <w:proofErr w:type="spellStart"/>
      <w:r w:rsidR="00A9119C">
        <w:rPr>
          <w:i/>
          <w:iCs/>
        </w:rPr>
        <w:t>room_type</w:t>
      </w:r>
      <w:proofErr w:type="spellEnd"/>
      <w:r>
        <w:t xml:space="preserve">, this means our data is unbalanced. </w:t>
      </w:r>
      <w:r w:rsidR="0033087F">
        <w:t>Therefore, t</w:t>
      </w:r>
      <w:r w:rsidR="00964337">
        <w:t xml:space="preserve">he means plot </w:t>
      </w:r>
      <w:r w:rsidR="0033087F">
        <w:t>we have displayed is</w:t>
      </w:r>
      <w:r w:rsidR="00964337">
        <w:t xml:space="preserve"> using the </w:t>
      </w:r>
      <w:r w:rsidR="00964337" w:rsidRPr="001B04A5">
        <w:t>standard deviation instead of our standard errors</w:t>
      </w:r>
      <w:r w:rsidR="00964337">
        <w:t xml:space="preserve"> from the summary table. This is because the plot using standard deviations allows us to gain better insight into the assumptions of equal variance. This is because </w:t>
      </w:r>
      <w:r w:rsidR="00964337" w:rsidRPr="00E905E5">
        <w:t>the standard error is not</w:t>
      </w:r>
      <w:r w:rsidR="00964337">
        <w:t xml:space="preserve"> a measure of variability of the data itself.</w:t>
      </w:r>
      <w:bookmarkEnd w:id="159"/>
    </w:p>
    <w:p w14:paraId="0AE1CF9B" w14:textId="3513D3AC" w:rsidR="00DE2B2B" w:rsidRDefault="00A55330" w:rsidP="00DE2B2B">
      <w:pPr>
        <w:pStyle w:val="Heading3"/>
      </w:pPr>
      <w:bookmarkStart w:id="162" w:name="_Toc32261646"/>
      <w:bookmarkEnd w:id="160"/>
      <w:bookmarkEnd w:id="161"/>
      <w:r>
        <w:t>Diagnostics</w:t>
      </w:r>
      <w:bookmarkEnd w:id="162"/>
    </w:p>
    <w:p w14:paraId="58A992BA" w14:textId="0A506860" w:rsidR="00A95BEB" w:rsidRPr="003608A9" w:rsidRDefault="00124632" w:rsidP="001722DB">
      <w:pPr>
        <w:pStyle w:val="Heading3"/>
        <w:numPr>
          <w:ilvl w:val="0"/>
          <w:numId w:val="0"/>
        </w:numPr>
        <w:ind w:left="1080"/>
      </w:pPr>
      <w:bookmarkStart w:id="163" w:name="_Toc32261647"/>
      <w:bookmarkStart w:id="164" w:name="_Toc31985160"/>
      <w:bookmarkStart w:id="165" w:name="_Toc31640393"/>
      <w:r w:rsidRPr="00874E5D">
        <w:t>With the above results we can fit a full nonadditive model</w:t>
      </w:r>
      <w:r w:rsidR="00B907CD" w:rsidRPr="00874E5D">
        <w:t xml:space="preserve"> (</w:t>
      </w:r>
      <w:r w:rsidR="00B907CD" w:rsidRPr="009A2E9F">
        <w:rPr>
          <w:color w:val="FF0000"/>
        </w:rPr>
        <w:t>F</w:t>
      </w:r>
      <w:r w:rsidRPr="009A2E9F">
        <w:rPr>
          <w:color w:val="FF0000"/>
        </w:rPr>
        <w:t xml:space="preserve">igure </w:t>
      </w:r>
      <w:r w:rsidR="00744EA8">
        <w:rPr>
          <w:color w:val="FF0000"/>
        </w:rPr>
        <w:t>XX</w:t>
      </w:r>
      <w:r w:rsidR="00B907CD" w:rsidRPr="009A2E9F">
        <w:rPr>
          <w:color w:val="FF0000"/>
        </w:rPr>
        <w:t>)</w:t>
      </w:r>
      <w:r w:rsidR="00051C0B" w:rsidRPr="009A2E9F">
        <w:rPr>
          <w:color w:val="FF0000"/>
        </w:rPr>
        <w:t xml:space="preserve">. </w:t>
      </w:r>
      <w:r w:rsidR="00744EA8" w:rsidRPr="00744EA8">
        <w:t xml:space="preserve">Overall, we can see the residual show </w:t>
      </w:r>
      <w:r w:rsidR="006A636C">
        <w:t>close to an</w:t>
      </w:r>
      <w:r w:rsidR="00744EA8" w:rsidRPr="00744EA8">
        <w:t xml:space="preserve"> even distribution, </w:t>
      </w:r>
      <w:r w:rsidR="00744EA8" w:rsidRPr="009A2E9F">
        <w:rPr>
          <w:color w:val="FF0000"/>
        </w:rPr>
        <w:t xml:space="preserve">Figure </w:t>
      </w:r>
      <w:r w:rsidR="00744EA8">
        <w:rPr>
          <w:color w:val="FF0000"/>
        </w:rPr>
        <w:t>XX</w:t>
      </w:r>
      <w:r w:rsidR="00744EA8" w:rsidRPr="009A2E9F">
        <w:rPr>
          <w:color w:val="FF0000"/>
        </w:rPr>
        <w:t xml:space="preserve"> (</w:t>
      </w:r>
      <w:r w:rsidR="00744EA8" w:rsidRPr="00744EA8">
        <w:t>left graph).</w:t>
      </w:r>
      <w:r w:rsidR="00744EA8" w:rsidRPr="009A2E9F">
        <w:rPr>
          <w:color w:val="FF0000"/>
        </w:rPr>
        <w:t xml:space="preserve"> </w:t>
      </w:r>
      <w:r w:rsidR="00744EA8" w:rsidRPr="003608A9">
        <w:t xml:space="preserve">We </w:t>
      </w:r>
      <w:r w:rsidR="001863CD">
        <w:t>identified</w:t>
      </w:r>
      <w:r w:rsidR="00744EA8" w:rsidRPr="003608A9">
        <w:t xml:space="preserve"> a near random cloud of residuals around the 0 x-axis. There is a slight unevenness in the difference of distribution, however we move forward with the assumption met as this is close </w:t>
      </w:r>
      <w:r w:rsidR="006F29EE">
        <w:t>to normality and while a logged transformation may bring it closer to a random cloud, it is also not perfect (</w:t>
      </w:r>
      <w:r w:rsidR="006F29EE" w:rsidRPr="006F29EE">
        <w:rPr>
          <w:color w:val="FF0000"/>
        </w:rPr>
        <w:t>Figure XX</w:t>
      </w:r>
      <w:r w:rsidR="006F29EE">
        <w:t>). Allowing to the model to stay in a linear and unlogged format makes for practical interpretation and analysis</w:t>
      </w:r>
      <w:r w:rsidR="00744EA8" w:rsidRPr="003608A9">
        <w:t>.</w:t>
      </w:r>
      <w:bookmarkEnd w:id="163"/>
    </w:p>
    <w:p w14:paraId="6A516520" w14:textId="5A14731C" w:rsidR="0038365B" w:rsidRDefault="00092ADF" w:rsidP="001722DB">
      <w:pPr>
        <w:pStyle w:val="Heading3"/>
        <w:numPr>
          <w:ilvl w:val="0"/>
          <w:numId w:val="0"/>
        </w:numPr>
        <w:ind w:left="1080"/>
      </w:pPr>
      <w:bookmarkStart w:id="166" w:name="_Toc32261648"/>
      <w:r w:rsidRPr="00874E5D">
        <w:t xml:space="preserve">There is a </w:t>
      </w:r>
      <w:r w:rsidR="00874E5D" w:rsidRPr="00874E5D">
        <w:t>small</w:t>
      </w:r>
      <w:r w:rsidRPr="00874E5D">
        <w:t xml:space="preserve"> concern for the violation of normality. In </w:t>
      </w:r>
      <w:r w:rsidRPr="00874E5D">
        <w:rPr>
          <w:color w:val="FF0000"/>
        </w:rPr>
        <w:t xml:space="preserve">Figure 12 </w:t>
      </w:r>
      <w:r w:rsidRPr="00874E5D">
        <w:t xml:space="preserve">(right graph), we can see </w:t>
      </w:r>
      <w:r w:rsidR="00874E5D" w:rsidRPr="00874E5D">
        <w:t>that the data is slightly skewed right</w:t>
      </w:r>
      <w:r w:rsidRPr="00874E5D">
        <w:t xml:space="preserve">. There is </w:t>
      </w:r>
      <w:r w:rsidR="00874E5D" w:rsidRPr="00874E5D">
        <w:t>tail</w:t>
      </w:r>
      <w:r w:rsidRPr="00874E5D">
        <w:t xml:space="preserve"> </w:t>
      </w:r>
      <w:r w:rsidR="00F1015A">
        <w:t>reaching</w:t>
      </w:r>
      <w:r w:rsidR="001A5912">
        <w:t xml:space="preserve"> to </w:t>
      </w:r>
      <w:r w:rsidR="001A5912">
        <w:lastRenderedPageBreak/>
        <w:t>the</w:t>
      </w:r>
      <w:r w:rsidRPr="00874E5D">
        <w:t xml:space="preserve"> right side of the </w:t>
      </w:r>
      <w:r w:rsidR="00F1015A">
        <w:t>histogram</w:t>
      </w:r>
      <w:r w:rsidR="00874E5D" w:rsidRPr="00874E5D">
        <w:t>, however the majority of the data is distributed around zero</w:t>
      </w:r>
      <w:r w:rsidRPr="00874E5D">
        <w:t>.</w:t>
      </w:r>
      <w:r w:rsidR="001A5912">
        <w:t xml:space="preserve"> </w:t>
      </w:r>
      <w:r w:rsidR="00BA7ADB">
        <w:t>In reviewing this further we can see the same results in our QQ plot,</w:t>
      </w:r>
      <w:r w:rsidRPr="009A2E9F">
        <w:rPr>
          <w:color w:val="FF0000"/>
        </w:rPr>
        <w:t xml:space="preserve"> Figure 12 </w:t>
      </w:r>
      <w:r w:rsidRPr="00A60D40">
        <w:t>(</w:t>
      </w:r>
      <w:r w:rsidRPr="00BA7ADB">
        <w:t>middle graph)</w:t>
      </w:r>
      <w:r w:rsidR="004A0DF3" w:rsidRPr="00BA7ADB">
        <w:t xml:space="preserve">, </w:t>
      </w:r>
      <w:r w:rsidR="008D5247">
        <w:t xml:space="preserve">while we would prefer a perfectly straight line, this is close with only a </w:t>
      </w:r>
      <w:r w:rsidR="004A0DF3" w:rsidRPr="00BA7ADB">
        <w:t>we would expect to see this as close to a straight line as possible</w:t>
      </w:r>
      <w:r w:rsidR="001722DB" w:rsidRPr="00BA7ADB">
        <w:t>.</w:t>
      </w:r>
      <w:bookmarkEnd w:id="164"/>
      <w:r w:rsidR="001722DB" w:rsidRPr="00BA7ADB">
        <w:t xml:space="preserve"> </w:t>
      </w:r>
      <w:r w:rsidR="008E5859" w:rsidRPr="008E5859">
        <w:t>We moved forward with the assumption passed after invoking the Central Limit Theorem due to the large sample size and move forward with this slight departure from normality.</w:t>
      </w:r>
      <w:bookmarkEnd w:id="166"/>
    </w:p>
    <w:p w14:paraId="72D6D3C9" w14:textId="0E4825CE" w:rsidR="00143103" w:rsidRPr="00B737ED" w:rsidRDefault="00143103" w:rsidP="00143103">
      <w:pPr>
        <w:pStyle w:val="Heading3"/>
        <w:numPr>
          <w:ilvl w:val="0"/>
          <w:numId w:val="0"/>
        </w:numPr>
        <w:ind w:left="1080"/>
      </w:pPr>
      <w:bookmarkStart w:id="167" w:name="_Toc31640398"/>
      <w:bookmarkStart w:id="168" w:name="_Toc31985169"/>
      <w:bookmarkStart w:id="169" w:name="_Toc32261649"/>
      <w:r w:rsidRPr="00B737ED">
        <w:t xml:space="preserve">There are no extreme outliers present in </w:t>
      </w:r>
      <w:r w:rsidR="00B737ED" w:rsidRPr="00B737ED">
        <w:t>our Cooks D / Leverage graph (</w:t>
      </w:r>
      <w:r w:rsidR="00B737ED" w:rsidRPr="00CA014E">
        <w:rPr>
          <w:color w:val="FF0000"/>
        </w:rPr>
        <w:t>Figure XX</w:t>
      </w:r>
      <w:r w:rsidR="00B737ED" w:rsidRPr="00B737ED">
        <w:t>)</w:t>
      </w:r>
      <w:r w:rsidRPr="00B737ED">
        <w:t xml:space="preserve">. </w:t>
      </w:r>
      <w:bookmarkEnd w:id="167"/>
      <w:bookmarkEnd w:id="168"/>
      <w:r w:rsidR="00B737ED">
        <w:t>All of the points on the far right still fall below our dashed line and also fall well below our level of leverage of 1.</w:t>
      </w:r>
      <w:bookmarkEnd w:id="169"/>
    </w:p>
    <w:p w14:paraId="42BFA967" w14:textId="1A1F7B66" w:rsidR="00A95BEB" w:rsidRPr="00573388" w:rsidRDefault="00A95BEB" w:rsidP="00A95BEB">
      <w:pPr>
        <w:pStyle w:val="Heading3"/>
        <w:numPr>
          <w:ilvl w:val="0"/>
          <w:numId w:val="0"/>
        </w:numPr>
        <w:ind w:left="1080"/>
      </w:pPr>
      <w:bookmarkStart w:id="170" w:name="_Toc31985170"/>
      <w:bookmarkStart w:id="171" w:name="_Toc32261650"/>
      <w:bookmarkEnd w:id="165"/>
      <w:r w:rsidRPr="00573388">
        <w:t>Lastly, to address the independence assumption, it is important to note that New York City is a place of expensive real estate. The borrows (neighborhoods) contained within the city contribute to how expensive real estate may or may not be. This would in sense, seem to violate our assumption of independence, since we are saying the neighborhood a house is in would often determine the price and therefore likely the rental price. But since all real estate is going to be dependent on the real estate around it, all modeling for pricing would have to have assumed independence Therefore, we move forward cautiously with the assumption of independence</w:t>
      </w:r>
      <w:r w:rsidR="0081356F">
        <w:t xml:space="preserve"> met</w:t>
      </w:r>
      <w:r w:rsidRPr="00573388">
        <w:t>.</w:t>
      </w:r>
      <w:bookmarkEnd w:id="170"/>
      <w:bookmarkEnd w:id="171"/>
    </w:p>
    <w:p w14:paraId="1A2FE750" w14:textId="00A674DA" w:rsidR="00F24A7E" w:rsidRDefault="00F24A7E" w:rsidP="00F24A7E">
      <w:pPr>
        <w:pStyle w:val="Heading3"/>
      </w:pPr>
      <w:bookmarkStart w:id="172" w:name="_Toc32261651"/>
      <w:r>
        <w:t>Testing</w:t>
      </w:r>
      <w:bookmarkEnd w:id="172"/>
    </w:p>
    <w:p w14:paraId="0CDD88E5" w14:textId="7B1453D1" w:rsidR="00E71908" w:rsidRPr="00BE0DB1" w:rsidRDefault="00E71908" w:rsidP="00E71908">
      <w:pPr>
        <w:pStyle w:val="Heading3"/>
        <w:numPr>
          <w:ilvl w:val="0"/>
          <w:numId w:val="0"/>
        </w:numPr>
        <w:ind w:left="1080"/>
      </w:pPr>
      <w:bookmarkStart w:id="173" w:name="_Toc31640400"/>
      <w:bookmarkStart w:id="174" w:name="_Toc31985172"/>
      <w:bookmarkStart w:id="175" w:name="_Toc32261652"/>
      <w:r>
        <w:t xml:space="preserve">For our testing we </w:t>
      </w:r>
      <w:r w:rsidR="002E11D3">
        <w:t>performed</w:t>
      </w:r>
      <w:r>
        <w:t xml:space="preserve"> a </w:t>
      </w:r>
      <w:r w:rsidR="000E15A6">
        <w:t>high-level</w:t>
      </w:r>
      <w:r>
        <w:t xml:space="preserve"> ANOVA that</w:t>
      </w:r>
      <w:r w:rsidR="00B84300">
        <w:t xml:space="preserve"> test</w:t>
      </w:r>
      <w:r w:rsidR="002E11D3">
        <w:t>ed</w:t>
      </w:r>
      <w:r w:rsidR="00B84300">
        <w:t xml:space="preserve"> to see</w:t>
      </w:r>
      <w:r>
        <w:t xml:space="preserve"> if the individual metrics</w:t>
      </w:r>
      <w:r w:rsidR="002E11D3">
        <w:t>,</w:t>
      </w:r>
      <w:r>
        <w:t xml:space="preserve"> a</w:t>
      </w:r>
      <w:r w:rsidR="00B84300">
        <w:t xml:space="preserve">s well as </w:t>
      </w:r>
      <w:r>
        <w:t>their interaction</w:t>
      </w:r>
      <w:r w:rsidR="00B84300">
        <w:t xml:space="preserve"> </w:t>
      </w:r>
      <w:r>
        <w:t>show a significant p-value at the 0.05 alpha level.</w:t>
      </w:r>
      <w:r w:rsidR="00B84300">
        <w:t xml:space="preserve"> To do this we </w:t>
      </w:r>
      <w:r w:rsidR="008E79AE">
        <w:t>completed</w:t>
      </w:r>
      <w:r w:rsidR="00B84300">
        <w:t xml:space="preserve"> a Type-III </w:t>
      </w:r>
      <w:r w:rsidR="00B327AC">
        <w:t xml:space="preserve">Sums of Squares </w:t>
      </w:r>
      <w:r w:rsidR="00B84300">
        <w:t>F-test</w:t>
      </w:r>
      <w:r w:rsidR="00B327AC">
        <w:t xml:space="preserve">; our results show that both our </w:t>
      </w:r>
      <w:r w:rsidR="002F3406">
        <w:t xml:space="preserve">independent </w:t>
      </w:r>
      <w:r w:rsidR="00B327AC">
        <w:t xml:space="preserve">metrics </w:t>
      </w:r>
      <w:proofErr w:type="spellStart"/>
      <w:r w:rsidR="00B327AC" w:rsidRPr="00B327AC">
        <w:rPr>
          <w:i/>
          <w:iCs/>
        </w:rPr>
        <w:t>neighbourhood_group</w:t>
      </w:r>
      <w:proofErr w:type="spellEnd"/>
      <w:r w:rsidR="00E91C29">
        <w:rPr>
          <w:i/>
          <w:iCs/>
        </w:rPr>
        <w:t>,</w:t>
      </w:r>
      <w:r w:rsidR="00B327AC">
        <w:t xml:space="preserve"> </w:t>
      </w:r>
      <w:proofErr w:type="spellStart"/>
      <w:r w:rsidR="00B327AC" w:rsidRPr="00B327AC">
        <w:rPr>
          <w:i/>
          <w:iCs/>
        </w:rPr>
        <w:t>room_type</w:t>
      </w:r>
      <w:proofErr w:type="spellEnd"/>
      <w:r w:rsidR="00B327AC">
        <w:t>, as well as our interaction</w:t>
      </w:r>
      <w:r w:rsidR="002F3406">
        <w:t xml:space="preserve"> between them</w:t>
      </w:r>
      <w:r w:rsidR="00B327AC">
        <w:t xml:space="preserve"> </w:t>
      </w:r>
      <w:proofErr w:type="spellStart"/>
      <w:r w:rsidR="00B327AC" w:rsidRPr="00B327AC">
        <w:rPr>
          <w:i/>
          <w:iCs/>
        </w:rPr>
        <w:t>neighbourhood_grou</w:t>
      </w:r>
      <w:r w:rsidR="00B327AC">
        <w:rPr>
          <w:i/>
          <w:iCs/>
        </w:rPr>
        <w:t>p</w:t>
      </w:r>
      <w:proofErr w:type="spellEnd"/>
      <w:r w:rsidR="00B327AC">
        <w:rPr>
          <w:i/>
          <w:iCs/>
        </w:rPr>
        <w:t>*</w:t>
      </w:r>
      <w:r w:rsidR="00B327AC" w:rsidRPr="00B327AC">
        <w:rPr>
          <w:i/>
          <w:iCs/>
        </w:rPr>
        <w:t xml:space="preserve"> </w:t>
      </w:r>
      <w:proofErr w:type="spellStart"/>
      <w:r w:rsidR="00B327AC" w:rsidRPr="00B327AC">
        <w:rPr>
          <w:i/>
          <w:iCs/>
        </w:rPr>
        <w:t>room_type</w:t>
      </w:r>
      <w:proofErr w:type="spellEnd"/>
      <w:r w:rsidR="00B327AC">
        <w:t xml:space="preserve"> </w:t>
      </w:r>
      <w:proofErr w:type="gramStart"/>
      <w:r w:rsidR="00073D6F">
        <w:t>are</w:t>
      </w:r>
      <w:proofErr w:type="gramEnd"/>
      <w:r w:rsidR="00B327AC">
        <w:t xml:space="preserve"> </w:t>
      </w:r>
      <w:r w:rsidR="00360544" w:rsidRPr="00073D6F">
        <w:t xml:space="preserve">overwhelmingly </w:t>
      </w:r>
      <w:r w:rsidR="00B327AC">
        <w:t>statistically significant at the alpha 0.05 level. The F</w:t>
      </w:r>
      <w:r w:rsidR="0016789F">
        <w:t>-values</w:t>
      </w:r>
      <w:r w:rsidR="00B327AC">
        <w:t xml:space="preserve"> and p-values are: </w:t>
      </w:r>
      <w:r w:rsidR="00741BD3">
        <w:t>[</w:t>
      </w:r>
      <w:r w:rsidR="00B327AC">
        <w:t>6</w:t>
      </w:r>
      <w:r w:rsidR="009918CD">
        <w:t>22</w:t>
      </w:r>
      <w:r w:rsidR="00B327AC">
        <w:t>.</w:t>
      </w:r>
      <w:r w:rsidR="009918CD">
        <w:t>677</w:t>
      </w:r>
      <w:r w:rsidR="00B327AC">
        <w:t>, &lt;.0001</w:t>
      </w:r>
      <w:r w:rsidR="00741BD3">
        <w:t>]</w:t>
      </w:r>
      <w:r w:rsidR="00B327AC">
        <w:t xml:space="preserve">; </w:t>
      </w:r>
      <w:r w:rsidR="00741BD3">
        <w:t>[</w:t>
      </w:r>
      <w:r w:rsidR="009918CD">
        <w:t>98.739</w:t>
      </w:r>
      <w:r w:rsidR="00B327AC">
        <w:t>, &lt;.0001</w:t>
      </w:r>
      <w:r w:rsidR="00741BD3">
        <w:t>]</w:t>
      </w:r>
      <w:r w:rsidR="00B327AC">
        <w:t xml:space="preserve">, and </w:t>
      </w:r>
      <w:r w:rsidR="00741BD3">
        <w:t>[</w:t>
      </w:r>
      <w:r w:rsidR="009918CD">
        <w:t>20.121</w:t>
      </w:r>
      <w:r w:rsidR="00B327AC">
        <w:t xml:space="preserve">, </w:t>
      </w:r>
      <w:r w:rsidR="008E45BE">
        <w:t>&lt;</w:t>
      </w:r>
      <w:r w:rsidR="00B327AC">
        <w:t>.0001</w:t>
      </w:r>
      <w:r w:rsidR="00741BD3">
        <w:t>]</w:t>
      </w:r>
      <w:r w:rsidR="00B327AC">
        <w:t xml:space="preserve"> respectively</w:t>
      </w:r>
      <w:r w:rsidR="003C74BF">
        <w:t xml:space="preserve"> (</w:t>
      </w:r>
      <w:r w:rsidR="003C74BF" w:rsidRPr="002E48AB">
        <w:rPr>
          <w:color w:val="FF0000"/>
        </w:rPr>
        <w:t xml:space="preserve">Figure </w:t>
      </w:r>
      <w:r w:rsidR="00242FDB">
        <w:rPr>
          <w:color w:val="FF0000"/>
        </w:rPr>
        <w:t>XX</w:t>
      </w:r>
      <w:r w:rsidR="003C74BF">
        <w:t>)</w:t>
      </w:r>
      <w:r w:rsidR="00B327AC">
        <w:t>.</w:t>
      </w:r>
      <w:bookmarkEnd w:id="173"/>
      <w:bookmarkEnd w:id="174"/>
      <w:r w:rsidR="00BE0DB1">
        <w:t xml:space="preserve"> Since the interaction term is significant at the 0.05 alpha level, </w:t>
      </w:r>
      <w:r w:rsidR="00B56176">
        <w:t xml:space="preserve">we </w:t>
      </w:r>
      <w:r w:rsidR="00BE0DB1">
        <w:t>have confirmed our assumption that this model is nonadditive and reject our H</w:t>
      </w:r>
      <w:r w:rsidR="00BE0DB1">
        <w:rPr>
          <w:vertAlign w:val="subscript"/>
        </w:rPr>
        <w:t>0</w:t>
      </w:r>
      <w:r w:rsidR="00BE0DB1">
        <w:t xml:space="preserve">, </w:t>
      </w:r>
      <w:r w:rsidR="00B56176">
        <w:t xml:space="preserve">determining solidifying that the </w:t>
      </w:r>
      <w:proofErr w:type="spellStart"/>
      <w:r w:rsidR="00B56176">
        <w:t>neighbourhood</w:t>
      </w:r>
      <w:proofErr w:type="spellEnd"/>
      <w:r w:rsidR="00B56176">
        <w:t xml:space="preserve"> depends</w:t>
      </w:r>
      <w:r w:rsidR="00BE0DB1">
        <w:t xml:space="preserve"> on </w:t>
      </w:r>
      <w:r w:rsidR="00DD2059">
        <w:t xml:space="preserve">room type (and vice versa) </w:t>
      </w:r>
      <w:r w:rsidR="00BE0DB1">
        <w:t>when it comes to predicting price of an Airbnb in NYC.</w:t>
      </w:r>
      <w:bookmarkEnd w:id="175"/>
    </w:p>
    <w:p w14:paraId="10FF46B9" w14:textId="77777777" w:rsidR="005656B2" w:rsidRDefault="00857265" w:rsidP="00E71908">
      <w:pPr>
        <w:pStyle w:val="Heading3"/>
        <w:numPr>
          <w:ilvl w:val="0"/>
          <w:numId w:val="0"/>
        </w:numPr>
        <w:ind w:left="1080"/>
      </w:pPr>
      <w:bookmarkStart w:id="176" w:name="_Toc31640401"/>
      <w:bookmarkStart w:id="177" w:name="_Toc32261653"/>
      <w:bookmarkStart w:id="178" w:name="_Toc31985173"/>
      <w:r>
        <w:t xml:space="preserve">Since our interactions have proven </w:t>
      </w:r>
      <w:r w:rsidR="00C27D85">
        <w:t>significant,</w:t>
      </w:r>
      <w:r>
        <w:t xml:space="preserve"> we </w:t>
      </w:r>
      <w:bookmarkEnd w:id="176"/>
      <w:r w:rsidR="00F04F86">
        <w:t xml:space="preserve">moved forward with </w:t>
      </w:r>
      <w:r w:rsidR="003C74BF">
        <w:t>Tukey-Kramer (since all assumptions have been met in our model)</w:t>
      </w:r>
      <w:r w:rsidR="00F04F86">
        <w:t xml:space="preserve"> pairwise comparisons of every variation of the </w:t>
      </w:r>
      <w:proofErr w:type="spellStart"/>
      <w:r w:rsidR="00F04F86" w:rsidRPr="00B327AC">
        <w:rPr>
          <w:i/>
          <w:iCs/>
        </w:rPr>
        <w:t>neighbourhood_group</w:t>
      </w:r>
      <w:proofErr w:type="spellEnd"/>
      <w:r w:rsidR="00F04F86">
        <w:t xml:space="preserve"> and </w:t>
      </w:r>
      <w:proofErr w:type="spellStart"/>
      <w:r w:rsidR="00F04F86" w:rsidRPr="00B327AC">
        <w:rPr>
          <w:i/>
          <w:iCs/>
        </w:rPr>
        <w:t>room_type</w:t>
      </w:r>
      <w:proofErr w:type="spellEnd"/>
      <w:r w:rsidR="00F04F86">
        <w:t xml:space="preserve"> variables paired</w:t>
      </w:r>
      <w:r w:rsidR="00D671F8">
        <w:t xml:space="preserve">. This will tell us which pairs of the </w:t>
      </w:r>
      <w:proofErr w:type="spellStart"/>
      <w:r w:rsidR="00D671F8" w:rsidRPr="00B327AC">
        <w:rPr>
          <w:i/>
          <w:iCs/>
        </w:rPr>
        <w:t>neighbourhood_grou</w:t>
      </w:r>
      <w:r w:rsidR="00D671F8">
        <w:rPr>
          <w:i/>
          <w:iCs/>
        </w:rPr>
        <w:t>p</w:t>
      </w:r>
      <w:proofErr w:type="spellEnd"/>
      <w:r w:rsidR="00D671F8">
        <w:t xml:space="preserve"> and</w:t>
      </w:r>
      <w:r w:rsidR="00D671F8">
        <w:rPr>
          <w:i/>
          <w:iCs/>
        </w:rPr>
        <w:t>,</w:t>
      </w:r>
      <w:r w:rsidR="00D671F8">
        <w:t xml:space="preserve"> </w:t>
      </w:r>
      <w:proofErr w:type="spellStart"/>
      <w:r w:rsidR="00D671F8" w:rsidRPr="00B327AC">
        <w:rPr>
          <w:i/>
          <w:iCs/>
        </w:rPr>
        <w:t>room_type</w:t>
      </w:r>
      <w:proofErr w:type="spellEnd"/>
      <w:r w:rsidR="00D671F8">
        <w:t xml:space="preserve"> </w:t>
      </w:r>
      <w:proofErr w:type="gramStart"/>
      <w:r w:rsidR="00D671F8">
        <w:t>are</w:t>
      </w:r>
      <w:proofErr w:type="gramEnd"/>
      <w:r w:rsidR="00D671F8">
        <w:t xml:space="preserve"> significant since the Type III SS test only tells us that they are significant in general</w:t>
      </w:r>
      <w:r w:rsidR="00F04F86">
        <w:t>.</w:t>
      </w:r>
      <w:bookmarkEnd w:id="177"/>
      <w:r w:rsidR="00F04F86">
        <w:t xml:space="preserve"> </w:t>
      </w:r>
    </w:p>
    <w:p w14:paraId="2691A67D" w14:textId="3CACC5B1" w:rsidR="00A610CC" w:rsidRDefault="00F04F86" w:rsidP="00A610CC">
      <w:pPr>
        <w:pStyle w:val="Heading3"/>
        <w:numPr>
          <w:ilvl w:val="0"/>
          <w:numId w:val="0"/>
        </w:numPr>
        <w:ind w:left="1080"/>
      </w:pPr>
      <w:bookmarkStart w:id="179" w:name="_Toc32261654"/>
      <w:r>
        <w:t xml:space="preserve">Examining the adjusted p-values and confidence intervals, there are </w:t>
      </w:r>
      <w:r w:rsidR="006C1638">
        <w:t>multiple comparisons</w:t>
      </w:r>
      <w:r>
        <w:t xml:space="preserve"> that yields overwhelmingly statistically significant results</w:t>
      </w:r>
      <w:r w:rsidR="005656B2">
        <w:t xml:space="preserve"> with p-values &lt; 0.05 alpha level (at a 95% confidence level)</w:t>
      </w:r>
      <w:r>
        <w:t xml:space="preserve">. These </w:t>
      </w:r>
      <w:r w:rsidR="00304F76">
        <w:t xml:space="preserve">comparisons </w:t>
      </w:r>
      <w:r>
        <w:t xml:space="preserve">can be found in </w:t>
      </w:r>
      <w:r w:rsidRPr="00755F47">
        <w:rPr>
          <w:color w:val="FF0000"/>
        </w:rPr>
        <w:t>Figure 16</w:t>
      </w:r>
      <w:r>
        <w:t xml:space="preserve">. There are so many </w:t>
      </w:r>
      <w:r w:rsidR="00A073CE">
        <w:t>groups we recommend referencing</w:t>
      </w:r>
      <w:r>
        <w:t xml:space="preserve"> the </w:t>
      </w:r>
      <w:r>
        <w:lastRenderedPageBreak/>
        <w:t xml:space="preserve">plot found in </w:t>
      </w:r>
      <w:r w:rsidRPr="00755F47">
        <w:rPr>
          <w:color w:val="FF0000"/>
        </w:rPr>
        <w:t>Figure 17,</w:t>
      </w:r>
      <w:r w:rsidR="00A073CE" w:rsidRPr="00755F47">
        <w:rPr>
          <w:color w:val="FF0000"/>
        </w:rPr>
        <w:t xml:space="preserve"> </w:t>
      </w:r>
      <w:r w:rsidR="00A073CE">
        <w:t>any confidence internal shown t</w:t>
      </w:r>
      <w:r>
        <w:t>hat does not cross the zero threshold is showing a statistically significant p-value at the 0.05 alpha level.</w:t>
      </w:r>
      <w:bookmarkEnd w:id="178"/>
      <w:r w:rsidR="005656B2">
        <w:t xml:space="preserve"> All non-significant pairs have been called out in </w:t>
      </w:r>
      <w:r w:rsidR="005656B2" w:rsidRPr="002E48AB">
        <w:rPr>
          <w:color w:val="FF0000"/>
        </w:rPr>
        <w:t>Figure 18</w:t>
      </w:r>
      <w:r w:rsidR="005656B2">
        <w:t>.</w:t>
      </w:r>
      <w:bookmarkEnd w:id="179"/>
      <w:r w:rsidR="005656B2">
        <w:t xml:space="preserve"> </w:t>
      </w:r>
    </w:p>
    <w:p w14:paraId="7D62AF2F" w14:textId="2A419BCC" w:rsidR="00B24750" w:rsidRDefault="00EE55EC" w:rsidP="00B24750">
      <w:pPr>
        <w:pStyle w:val="Heading2"/>
      </w:pPr>
      <w:bookmarkStart w:id="180" w:name="_Toc32261655"/>
      <w:r>
        <w:t>Interpretation</w:t>
      </w:r>
      <w:bookmarkEnd w:id="180"/>
    </w:p>
    <w:p w14:paraId="32029CAE" w14:textId="0FBCA3ED" w:rsidR="00707AED" w:rsidRDefault="00707AED" w:rsidP="00707AED">
      <w:pPr>
        <w:pStyle w:val="Heading2"/>
        <w:numPr>
          <w:ilvl w:val="0"/>
          <w:numId w:val="0"/>
        </w:numPr>
        <w:ind w:left="720"/>
      </w:pPr>
      <w:bookmarkStart w:id="181" w:name="_Toc32261656"/>
      <w:r>
        <w:t xml:space="preserve">When </w:t>
      </w:r>
      <w:r w:rsidRPr="00B24750">
        <w:t xml:space="preserve">we ask ourselves how much something is going to cost, we often research those similar items on our own to have an educated guess on the amount of money we are going to spend. We have done just this with our two-way ANOVA for NYC </w:t>
      </w:r>
      <w:r>
        <w:t>Airbnb</w:t>
      </w:r>
      <w:r w:rsidRPr="00B24750">
        <w:t xml:space="preserve"> customers. In this analysis </w:t>
      </w:r>
      <w:r w:rsidR="008365B0">
        <w:t>we</w:t>
      </w:r>
      <w:r w:rsidRPr="00B24750">
        <w:t xml:space="preserve"> used two categorical variables to predict the </w:t>
      </w:r>
      <w:r w:rsidR="00857242">
        <w:t xml:space="preserve">dependent variable: </w:t>
      </w:r>
      <w:r w:rsidRPr="00B24750">
        <w:t xml:space="preserve">price of an </w:t>
      </w:r>
      <w:r>
        <w:t>Airbnb</w:t>
      </w:r>
      <w:r w:rsidRPr="00B24750">
        <w:t xml:space="preserve"> in NYC based on neighborhood and type of rental. Our immediate conclusions tell us yes, with over whelming </w:t>
      </w:r>
      <w:r w:rsidR="00CE098C">
        <w:t xml:space="preserve">statistical </w:t>
      </w:r>
      <w:r w:rsidRPr="00B24750">
        <w:t xml:space="preserve">evidence, the price of your </w:t>
      </w:r>
      <w:r>
        <w:t>Airbnb</w:t>
      </w:r>
      <w:r w:rsidRPr="00B24750">
        <w:t xml:space="preserve"> will be determined by neighborhood and the type of rental you choose. </w:t>
      </w:r>
      <w:r w:rsidR="00CE098C">
        <w:t xml:space="preserve">Out of 105 comparisons </w:t>
      </w:r>
      <w:r w:rsidR="00A610CC">
        <w:t>69</w:t>
      </w:r>
      <w:r w:rsidR="00CE098C">
        <w:t xml:space="preserve"> were deemed statistically significant in our</w:t>
      </w:r>
      <w:r w:rsidRPr="00B24750">
        <w:t xml:space="preserve"> pairwise comparison of the different neighborhoods and room types </w:t>
      </w:r>
      <w:r w:rsidR="00CE098C">
        <w:t>with</w:t>
      </w:r>
      <w:r w:rsidRPr="00B24750">
        <w:t xml:space="preserve"> p-values &lt;</w:t>
      </w:r>
      <w:r w:rsidR="00CE098C">
        <w:t>=</w:t>
      </w:r>
      <w:r w:rsidRPr="00B24750">
        <w:t xml:space="preserve"> 0.0</w:t>
      </w:r>
      <w:r w:rsidR="00CE098C">
        <w:t>1</w:t>
      </w:r>
      <w:r w:rsidRPr="00B24750">
        <w:t xml:space="preserve"> which is less than the alpha level of 0.05</w:t>
      </w:r>
      <w:r>
        <w:t xml:space="preserve"> </w:t>
      </w:r>
      <w:r w:rsidRPr="00B24750">
        <w:t>(</w:t>
      </w:r>
      <w:r w:rsidRPr="002E48AB">
        <w:rPr>
          <w:color w:val="FF0000"/>
        </w:rPr>
        <w:t>Figure 17</w:t>
      </w:r>
      <w:r>
        <w:t>).</w:t>
      </w:r>
      <w:bookmarkEnd w:id="181"/>
    </w:p>
    <w:p w14:paraId="0B073FC3" w14:textId="4D714A89" w:rsidR="00707AED" w:rsidRDefault="00A610CC" w:rsidP="00707AED">
      <w:pPr>
        <w:pStyle w:val="Heading2"/>
        <w:numPr>
          <w:ilvl w:val="0"/>
          <w:numId w:val="0"/>
        </w:numPr>
        <w:ind w:left="720"/>
      </w:pPr>
      <w:bookmarkStart w:id="182" w:name="_Toc32261657"/>
      <w:r>
        <w:t>Differently stated, the practical significant i</w:t>
      </w:r>
      <w:r w:rsidR="00B1784E">
        <w:t>n</w:t>
      </w:r>
      <w:r>
        <w:t xml:space="preserve"> taking into account the borrow and room type you rent will highly </w:t>
      </w:r>
      <w:r w:rsidR="007A3250">
        <w:t>affect</w:t>
      </w:r>
      <w:r>
        <w:t xml:space="preserve"> the amount of money you spend on your Airbnb in NYC. For example, in </w:t>
      </w:r>
      <w:r w:rsidRPr="00A610CC">
        <w:rPr>
          <w:color w:val="FF0000"/>
        </w:rPr>
        <w:t>Figure XX</w:t>
      </w:r>
      <w:r>
        <w:t xml:space="preserve"> we have ordered the difference in price mean from lowest to highest. This is showing us that the difference in money you can save by renting a shared room in the Bronx as compared to an </w:t>
      </w:r>
      <w:r w:rsidR="000C6CD2">
        <w:t>entire</w:t>
      </w:r>
      <w:r>
        <w:t xml:space="preserve"> home/apt in Manhattan can be upwards of 147.56 dollars a night! This is huge saving when you want to spend more money on your experiences and not where </w:t>
      </w:r>
      <w:r w:rsidR="000C6CD2">
        <w:t>you</w:t>
      </w:r>
      <w:r>
        <w:t xml:space="preserve"> might be storing your luggage for a trip.</w:t>
      </w:r>
      <w:r w:rsidR="00707AED" w:rsidRPr="00B24750">
        <w:t xml:space="preserve"> </w:t>
      </w:r>
      <w:r w:rsidR="000C6CD2">
        <w:t xml:space="preserve">Overall, you can see that any shared room in a neighborhood other than Manhattan is showing us a great saving in dollars spent. I would note that if a shared room is something you can </w:t>
      </w:r>
      <w:r w:rsidR="00876BB3">
        <w:t>handle;</w:t>
      </w:r>
      <w:r w:rsidR="000C6CD2">
        <w:t xml:space="preserve"> this is how you would save the most money when renting and Airbnb in NYC. Secondly, you can see that shared and private rooms in any neighborhood other than Manhattan </w:t>
      </w:r>
      <w:r w:rsidR="006D68B6">
        <w:t>are</w:t>
      </w:r>
      <w:r w:rsidR="000C6CD2">
        <w:t xml:space="preserve"> showing a significant difference in mean price of the Airbnb. This means that in general, if you want to save money while staying at an Airbnb in NYC, you might want to consider staying outside of the city center and commuting into Manhattan for all your tourist needs.</w:t>
      </w:r>
      <w:bookmarkEnd w:id="182"/>
      <w:r w:rsidR="000C6CD2">
        <w:t xml:space="preserve"> </w:t>
      </w:r>
    </w:p>
    <w:p w14:paraId="6E12D9A8" w14:textId="732FDEC9" w:rsidR="00B575B4" w:rsidRPr="00B1784E" w:rsidRDefault="00B575B4" w:rsidP="005368AA">
      <w:pPr>
        <w:pStyle w:val="Heading3"/>
        <w:rPr>
          <w:strike/>
          <w:color w:val="C00000"/>
          <w:u w:val="single"/>
        </w:rPr>
      </w:pPr>
      <w:bookmarkStart w:id="183" w:name="_Toc32261658"/>
      <w:r w:rsidRPr="00B1784E">
        <w:rPr>
          <w:strike/>
          <w:color w:val="C00000"/>
          <w:u w:val="single"/>
        </w:rPr>
        <w:t>Note</w:t>
      </w:r>
      <w:r w:rsidR="00A958FC" w:rsidRPr="00B1784E">
        <w:rPr>
          <w:strike/>
          <w:color w:val="C00000"/>
          <w:u w:val="single"/>
        </w:rPr>
        <w:t>s</w:t>
      </w:r>
      <w:r w:rsidRPr="00B1784E">
        <w:rPr>
          <w:strike/>
          <w:color w:val="C00000"/>
          <w:u w:val="single"/>
        </w:rPr>
        <w:t xml:space="preserve"> from meeting with Turner</w:t>
      </w:r>
      <w:bookmarkEnd w:id="183"/>
    </w:p>
    <w:p w14:paraId="2E4A7EFA" w14:textId="3ECD8923" w:rsidR="00A31012" w:rsidRPr="00B1784E" w:rsidRDefault="00A31012" w:rsidP="005368AA">
      <w:pPr>
        <w:pStyle w:val="Heading3"/>
        <w:rPr>
          <w:strike/>
          <w:color w:val="C00000"/>
        </w:rPr>
      </w:pPr>
      <w:bookmarkStart w:id="184" w:name="_Toc32261659"/>
      <w:r w:rsidRPr="00B1784E">
        <w:rPr>
          <w:strike/>
          <w:color w:val="C00000"/>
        </w:rPr>
        <w:t>There’s so much sample size that everything is significant.</w:t>
      </w:r>
      <w:bookmarkEnd w:id="184"/>
      <w:r w:rsidRPr="00B1784E">
        <w:rPr>
          <w:strike/>
          <w:color w:val="C00000"/>
        </w:rPr>
        <w:t xml:space="preserve"> </w:t>
      </w:r>
    </w:p>
    <w:p w14:paraId="18FD09EA" w14:textId="168058A0" w:rsidR="00724096" w:rsidRPr="00B1784E" w:rsidRDefault="00672B3E" w:rsidP="005368AA">
      <w:pPr>
        <w:pStyle w:val="Heading3"/>
        <w:rPr>
          <w:strike/>
          <w:color w:val="C00000"/>
        </w:rPr>
      </w:pPr>
      <w:bookmarkStart w:id="185" w:name="_Toc32261660"/>
      <w:r w:rsidRPr="00B1784E">
        <w:rPr>
          <w:strike/>
          <w:color w:val="C00000"/>
        </w:rPr>
        <w:t>**</w:t>
      </w:r>
      <w:r w:rsidR="00724096" w:rsidRPr="00B1784E">
        <w:rPr>
          <w:strike/>
          <w:color w:val="C00000"/>
        </w:rPr>
        <w:t>Practical Significance</w:t>
      </w:r>
      <w:bookmarkEnd w:id="185"/>
    </w:p>
    <w:p w14:paraId="1179DF16" w14:textId="14C95208" w:rsidR="00030500" w:rsidRPr="00B1784E" w:rsidRDefault="00030500" w:rsidP="00724096">
      <w:pPr>
        <w:pStyle w:val="Heading4"/>
        <w:rPr>
          <w:strike/>
          <w:color w:val="C00000"/>
          <w:u w:val="single"/>
        </w:rPr>
      </w:pPr>
      <w:r w:rsidRPr="00B1784E">
        <w:rPr>
          <w:strike/>
          <w:color w:val="C00000"/>
          <w:u w:val="single"/>
        </w:rPr>
        <w:t>Back transform the differences</w:t>
      </w:r>
    </w:p>
    <w:p w14:paraId="1B136B94" w14:textId="1D4B1ECD" w:rsidR="00724096" w:rsidRPr="00B1784E" w:rsidRDefault="00724096" w:rsidP="00724096">
      <w:pPr>
        <w:pStyle w:val="Heading4"/>
        <w:rPr>
          <w:strike/>
          <w:color w:val="C00000"/>
        </w:rPr>
      </w:pPr>
      <w:r w:rsidRPr="00B1784E">
        <w:rPr>
          <w:strike/>
          <w:color w:val="C00000"/>
        </w:rPr>
        <w:t>Take the tab</w:t>
      </w:r>
      <w:r w:rsidR="00030500" w:rsidRPr="00B1784E">
        <w:rPr>
          <w:strike/>
          <w:color w:val="C00000"/>
        </w:rPr>
        <w:t xml:space="preserve">le of difference out and rank from highest difference to lowest different and talk about the highest and cut it off for practical </w:t>
      </w:r>
      <w:r w:rsidR="00F33CE7" w:rsidRPr="00B1784E">
        <w:rPr>
          <w:strike/>
          <w:color w:val="C00000"/>
        </w:rPr>
        <w:t>significance</w:t>
      </w:r>
      <w:r w:rsidR="00030500" w:rsidRPr="00B1784E">
        <w:rPr>
          <w:strike/>
          <w:color w:val="C00000"/>
        </w:rPr>
        <w:t xml:space="preserve"> of the information</w:t>
      </w:r>
    </w:p>
    <w:p w14:paraId="2A6F43DD" w14:textId="35E06CE2" w:rsidR="00030500" w:rsidRPr="006941B3" w:rsidRDefault="00290FF2" w:rsidP="00030500">
      <w:pPr>
        <w:pStyle w:val="Heading4"/>
        <w:rPr>
          <w:strike/>
          <w:color w:val="C00000"/>
        </w:rPr>
      </w:pPr>
      <w:r w:rsidRPr="006941B3">
        <w:rPr>
          <w:strike/>
          <w:color w:val="C00000"/>
        </w:rPr>
        <w:t xml:space="preserve">Look at the </w:t>
      </w:r>
      <w:r w:rsidR="00857434" w:rsidRPr="006941B3">
        <w:rPr>
          <w:strike/>
          <w:color w:val="C00000"/>
        </w:rPr>
        <w:t>differences</w:t>
      </w:r>
      <w:r w:rsidRPr="006941B3">
        <w:rPr>
          <w:strike/>
          <w:color w:val="C00000"/>
        </w:rPr>
        <w:t xml:space="preserve"> for the different neighborhoods, if they are all the same then the practical importance of the information</w:t>
      </w:r>
    </w:p>
    <w:p w14:paraId="7D6356B2" w14:textId="22E863A1" w:rsidR="00290FF2" w:rsidRPr="000C6CD2" w:rsidRDefault="00290FF2" w:rsidP="00030500">
      <w:pPr>
        <w:pStyle w:val="Heading4"/>
        <w:rPr>
          <w:strike/>
          <w:color w:val="C00000"/>
        </w:rPr>
      </w:pPr>
      <w:r w:rsidRPr="000C6CD2">
        <w:rPr>
          <w:strike/>
          <w:color w:val="C00000"/>
        </w:rPr>
        <w:t xml:space="preserve">Another way to tackle this would be to make the call would be to base off the graph, summary stats, and comparison are the same then we could </w:t>
      </w:r>
      <w:r w:rsidRPr="000C6CD2">
        <w:rPr>
          <w:strike/>
          <w:color w:val="C00000"/>
        </w:rPr>
        <w:lastRenderedPageBreak/>
        <w:t>conclude this is falling more like an additive model. Move forward with an additive model to simplify the results and interpretation.</w:t>
      </w:r>
    </w:p>
    <w:p w14:paraId="4842E9C2" w14:textId="52636C5E" w:rsidR="00F33CE7" w:rsidRPr="000C6CD2" w:rsidRDefault="00F33CE7" w:rsidP="00030500">
      <w:pPr>
        <w:pStyle w:val="Heading4"/>
        <w:rPr>
          <w:strike/>
          <w:color w:val="C00000"/>
        </w:rPr>
      </w:pPr>
      <w:r w:rsidRPr="000C6CD2">
        <w:rPr>
          <w:strike/>
          <w:color w:val="C00000"/>
        </w:rPr>
        <w:t xml:space="preserve">Interpret a single or cherry pick one and explain how to </w:t>
      </w:r>
      <w:r w:rsidR="00C244F6" w:rsidRPr="000C6CD2">
        <w:rPr>
          <w:strike/>
          <w:color w:val="C00000"/>
        </w:rPr>
        <w:t>understand</w:t>
      </w:r>
      <w:r w:rsidRPr="000C6CD2">
        <w:rPr>
          <w:strike/>
          <w:color w:val="C00000"/>
        </w:rPr>
        <w:t xml:space="preserve"> it, then address/highlight the top differences and talk about their practical significance as a whole</w:t>
      </w:r>
    </w:p>
    <w:p w14:paraId="4B413B0C" w14:textId="71EF5A34" w:rsidR="00CC54C8" w:rsidRPr="00443512" w:rsidRDefault="00CC54C8" w:rsidP="00CC54C8">
      <w:pPr>
        <w:pStyle w:val="Heading4"/>
        <w:numPr>
          <w:ilvl w:val="0"/>
          <w:numId w:val="0"/>
        </w:numPr>
        <w:ind w:left="1440"/>
        <w:rPr>
          <w:strike/>
          <w:color w:val="C00000"/>
        </w:rPr>
      </w:pPr>
      <w:r w:rsidRPr="00443512">
        <w:rPr>
          <w:strike/>
          <w:color w:val="C00000"/>
        </w:rPr>
        <w:t>***Students tend to not do enough EDA, show graph how to illustrate those relationships</w:t>
      </w:r>
    </w:p>
    <w:p w14:paraId="3F253D6B" w14:textId="3DB8A5E9" w:rsidR="00BB7FF4" w:rsidRPr="00443512" w:rsidRDefault="00CC54C8" w:rsidP="006957FD">
      <w:pPr>
        <w:pStyle w:val="Heading4"/>
        <w:numPr>
          <w:ilvl w:val="0"/>
          <w:numId w:val="0"/>
        </w:numPr>
        <w:ind w:left="1440"/>
        <w:rPr>
          <w:strike/>
          <w:color w:val="C00000"/>
        </w:rPr>
      </w:pPr>
      <w:r w:rsidRPr="00443512">
        <w:rPr>
          <w:strike/>
          <w:color w:val="C00000"/>
        </w:rPr>
        <w:t>***Not enough talking, the graphs/tables do not tell the story. But you do, exhibit you know what you are doing</w:t>
      </w:r>
    </w:p>
    <w:p w14:paraId="3745953A" w14:textId="77777777" w:rsidR="00F05050" w:rsidRDefault="00F05050" w:rsidP="00F05050">
      <w:pPr>
        <w:ind w:left="0"/>
        <w:rPr>
          <w:rFonts w:asciiTheme="majorHAnsi" w:hAnsiTheme="majorHAnsi"/>
          <w:caps/>
          <w:color w:val="2E2E2E" w:themeColor="accent2"/>
          <w:spacing w:val="14"/>
          <w:sz w:val="26"/>
          <w:szCs w:val="26"/>
        </w:rPr>
      </w:pPr>
      <w:r>
        <w:br w:type="page"/>
      </w:r>
    </w:p>
    <w:p w14:paraId="3B4C9D22" w14:textId="5BF3E92F" w:rsidR="00A51224" w:rsidRDefault="00F3358B" w:rsidP="00F3358B">
      <w:pPr>
        <w:pStyle w:val="Heading1"/>
      </w:pPr>
      <w:bookmarkStart w:id="186" w:name="_Toc32261661"/>
      <w:r>
        <w:lastRenderedPageBreak/>
        <w:t>Appendix</w:t>
      </w:r>
      <w:bookmarkEnd w:id="186"/>
    </w:p>
    <w:p w14:paraId="5F91440C" w14:textId="70E9AF88" w:rsidR="00F05E4C" w:rsidRDefault="00F3358B" w:rsidP="00FC5D85">
      <w:pPr>
        <w:pStyle w:val="Heading2"/>
      </w:pPr>
      <w:bookmarkStart w:id="187" w:name="_Toc32261662"/>
      <w:r>
        <w:t>Figure 1</w:t>
      </w:r>
      <w:bookmarkEnd w:id="187"/>
    </w:p>
    <w:p w14:paraId="4FFFDA3C" w14:textId="6DF6EE9E" w:rsidR="007E7774" w:rsidRDefault="007E7774" w:rsidP="007E7774">
      <w:pPr>
        <w:pStyle w:val="Heading2"/>
        <w:numPr>
          <w:ilvl w:val="0"/>
          <w:numId w:val="0"/>
        </w:numPr>
        <w:ind w:left="720"/>
      </w:pPr>
      <w:bookmarkStart w:id="188" w:name="_Toc32261663"/>
      <w:r w:rsidRPr="007E7774">
        <w:rPr>
          <w:noProof/>
        </w:rPr>
        <w:drawing>
          <wp:inline distT="0" distB="0" distL="0" distR="0" wp14:anchorId="352D234D" wp14:editId="4C8A4827">
            <wp:extent cx="5486400" cy="311721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117215"/>
                    </a:xfrm>
                    <a:prstGeom prst="rect">
                      <a:avLst/>
                    </a:prstGeom>
                  </pic:spPr>
                </pic:pic>
              </a:graphicData>
            </a:graphic>
          </wp:inline>
        </w:drawing>
      </w:r>
      <w:bookmarkEnd w:id="188"/>
    </w:p>
    <w:p w14:paraId="5A22B4AA" w14:textId="6FFECE51" w:rsidR="00F3358B" w:rsidRDefault="00F3358B" w:rsidP="00F3358B">
      <w:pPr>
        <w:pStyle w:val="Heading2"/>
      </w:pPr>
      <w:bookmarkStart w:id="189" w:name="_Toc32261664"/>
      <w:r>
        <w:t>Figure 2</w:t>
      </w:r>
      <w:bookmarkEnd w:id="189"/>
    </w:p>
    <w:p w14:paraId="1D3DE493" w14:textId="6B3984CB" w:rsidR="007E7774" w:rsidRDefault="007E7774" w:rsidP="007E7774">
      <w:pPr>
        <w:pStyle w:val="Heading2"/>
        <w:numPr>
          <w:ilvl w:val="0"/>
          <w:numId w:val="0"/>
        </w:numPr>
        <w:ind w:left="1080" w:hanging="360"/>
      </w:pPr>
      <w:bookmarkStart w:id="190" w:name="_Toc32261665"/>
      <w:r w:rsidRPr="007E7774">
        <w:rPr>
          <w:noProof/>
        </w:rPr>
        <w:drawing>
          <wp:inline distT="0" distB="0" distL="0" distR="0" wp14:anchorId="18A84A99" wp14:editId="65CE4553">
            <wp:extent cx="5486400" cy="2997835"/>
            <wp:effectExtent l="0" t="0" r="0" b="0"/>
            <wp:docPr id="52" name="Picture 5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97835"/>
                    </a:xfrm>
                    <a:prstGeom prst="rect">
                      <a:avLst/>
                    </a:prstGeom>
                  </pic:spPr>
                </pic:pic>
              </a:graphicData>
            </a:graphic>
          </wp:inline>
        </w:drawing>
      </w:r>
      <w:bookmarkEnd w:id="190"/>
    </w:p>
    <w:p w14:paraId="0079C730" w14:textId="7B7227C6" w:rsidR="00F3358B" w:rsidRDefault="00F3358B" w:rsidP="00E56DDE">
      <w:pPr>
        <w:pStyle w:val="Heading2"/>
        <w:keepNext/>
      </w:pPr>
      <w:bookmarkStart w:id="191" w:name="_Toc32261666"/>
      <w:r>
        <w:lastRenderedPageBreak/>
        <w:t>Figure 3</w:t>
      </w:r>
      <w:bookmarkEnd w:id="191"/>
    </w:p>
    <w:p w14:paraId="656CDED9" w14:textId="2D7E350D" w:rsidR="001423E7" w:rsidRDefault="001423E7" w:rsidP="001423E7">
      <w:pPr>
        <w:pStyle w:val="Heading2"/>
        <w:numPr>
          <w:ilvl w:val="0"/>
          <w:numId w:val="0"/>
        </w:numPr>
        <w:ind w:left="720"/>
      </w:pPr>
      <w:bookmarkStart w:id="192" w:name="_Toc32261667"/>
      <w:r w:rsidRPr="001423E7">
        <w:rPr>
          <w:noProof/>
        </w:rPr>
        <w:drawing>
          <wp:inline distT="0" distB="0" distL="0" distR="0" wp14:anchorId="5DC5FD00" wp14:editId="1FA064B7">
            <wp:extent cx="5486400" cy="3004185"/>
            <wp:effectExtent l="0" t="0" r="0" b="5715"/>
            <wp:docPr id="53" name="Picture 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004185"/>
                    </a:xfrm>
                    <a:prstGeom prst="rect">
                      <a:avLst/>
                    </a:prstGeom>
                  </pic:spPr>
                </pic:pic>
              </a:graphicData>
            </a:graphic>
          </wp:inline>
        </w:drawing>
      </w:r>
      <w:bookmarkEnd w:id="192"/>
    </w:p>
    <w:p w14:paraId="5ADB1F5A" w14:textId="31ED4402" w:rsidR="00F3358B" w:rsidRDefault="00F3358B" w:rsidP="00F3358B">
      <w:pPr>
        <w:pStyle w:val="Heading2"/>
      </w:pPr>
      <w:bookmarkStart w:id="193" w:name="_Toc32261668"/>
      <w:r>
        <w:t>Figure 4</w:t>
      </w:r>
      <w:bookmarkEnd w:id="193"/>
    </w:p>
    <w:p w14:paraId="7656C86E" w14:textId="6F129972" w:rsidR="0029689F" w:rsidRDefault="0029689F" w:rsidP="0029689F">
      <w:pPr>
        <w:pStyle w:val="Heading2"/>
        <w:numPr>
          <w:ilvl w:val="0"/>
          <w:numId w:val="0"/>
        </w:numPr>
        <w:ind w:left="720"/>
      </w:pPr>
      <w:bookmarkStart w:id="194" w:name="_Toc32261669"/>
      <w:r w:rsidRPr="0029689F">
        <w:rPr>
          <w:noProof/>
        </w:rPr>
        <w:drawing>
          <wp:inline distT="0" distB="0" distL="0" distR="0" wp14:anchorId="37959ABB" wp14:editId="32042D2B">
            <wp:extent cx="5486400" cy="3215005"/>
            <wp:effectExtent l="0" t="0" r="0" b="0"/>
            <wp:docPr id="54" name="Picture 5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215005"/>
                    </a:xfrm>
                    <a:prstGeom prst="rect">
                      <a:avLst/>
                    </a:prstGeom>
                  </pic:spPr>
                </pic:pic>
              </a:graphicData>
            </a:graphic>
          </wp:inline>
        </w:drawing>
      </w:r>
      <w:bookmarkEnd w:id="194"/>
    </w:p>
    <w:p w14:paraId="234EB244" w14:textId="02EECF44" w:rsidR="00F3358B" w:rsidRDefault="00F3358B" w:rsidP="00E56DDE">
      <w:pPr>
        <w:pStyle w:val="Heading2"/>
        <w:keepNext/>
      </w:pPr>
      <w:bookmarkStart w:id="195" w:name="_Toc32261670"/>
      <w:r>
        <w:lastRenderedPageBreak/>
        <w:t>Figure 5</w:t>
      </w:r>
      <w:bookmarkEnd w:id="195"/>
    </w:p>
    <w:p w14:paraId="1E9216E2" w14:textId="44E70095" w:rsidR="00FF7D13" w:rsidRDefault="00FF7D13" w:rsidP="00FF7D13">
      <w:pPr>
        <w:pStyle w:val="Heading2"/>
        <w:numPr>
          <w:ilvl w:val="0"/>
          <w:numId w:val="0"/>
        </w:numPr>
        <w:ind w:left="720"/>
      </w:pPr>
      <w:bookmarkStart w:id="196" w:name="_Toc32261671"/>
      <w:r w:rsidRPr="00FF7D13">
        <w:rPr>
          <w:noProof/>
        </w:rPr>
        <w:drawing>
          <wp:inline distT="0" distB="0" distL="0" distR="0" wp14:anchorId="6D0E23A0" wp14:editId="45B2853F">
            <wp:extent cx="5486400" cy="3061970"/>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61970"/>
                    </a:xfrm>
                    <a:prstGeom prst="rect">
                      <a:avLst/>
                    </a:prstGeom>
                  </pic:spPr>
                </pic:pic>
              </a:graphicData>
            </a:graphic>
          </wp:inline>
        </w:drawing>
      </w:r>
      <w:bookmarkEnd w:id="196"/>
    </w:p>
    <w:p w14:paraId="1D198F3B" w14:textId="6CAE9282" w:rsidR="00F3358B" w:rsidRDefault="00F3358B" w:rsidP="00F3358B">
      <w:pPr>
        <w:pStyle w:val="Heading2"/>
      </w:pPr>
      <w:bookmarkStart w:id="197" w:name="_Toc32261672"/>
      <w:r>
        <w:t>Figure 6</w:t>
      </w:r>
      <w:bookmarkEnd w:id="197"/>
    </w:p>
    <w:p w14:paraId="00377027" w14:textId="2ECB5C7F" w:rsidR="00FF7D13" w:rsidRDefault="00E653A4" w:rsidP="00FF7D13">
      <w:pPr>
        <w:pStyle w:val="Heading2"/>
        <w:numPr>
          <w:ilvl w:val="0"/>
          <w:numId w:val="0"/>
        </w:numPr>
        <w:ind w:left="720"/>
      </w:pPr>
      <w:bookmarkStart w:id="198" w:name="_Toc32261673"/>
      <w:r w:rsidRPr="00E653A4">
        <w:rPr>
          <w:noProof/>
        </w:rPr>
        <w:drawing>
          <wp:inline distT="0" distB="0" distL="0" distR="0" wp14:anchorId="4AA83267" wp14:editId="7025F602">
            <wp:extent cx="5486400" cy="3284855"/>
            <wp:effectExtent l="0" t="0" r="0" b="4445"/>
            <wp:docPr id="142" name="Picture 1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284855"/>
                    </a:xfrm>
                    <a:prstGeom prst="rect">
                      <a:avLst/>
                    </a:prstGeom>
                  </pic:spPr>
                </pic:pic>
              </a:graphicData>
            </a:graphic>
          </wp:inline>
        </w:drawing>
      </w:r>
      <w:bookmarkEnd w:id="198"/>
    </w:p>
    <w:p w14:paraId="78988A92" w14:textId="23524748" w:rsidR="00F3358B" w:rsidRDefault="00F3358B" w:rsidP="00E56DDE">
      <w:pPr>
        <w:pStyle w:val="Heading2"/>
        <w:keepNext/>
      </w:pPr>
      <w:bookmarkStart w:id="199" w:name="_Toc32261674"/>
      <w:r>
        <w:lastRenderedPageBreak/>
        <w:t>Figure 7</w:t>
      </w:r>
      <w:bookmarkEnd w:id="199"/>
    </w:p>
    <w:p w14:paraId="26855E70" w14:textId="6584BAE3" w:rsidR="00EB40E7" w:rsidRDefault="00EB40E7" w:rsidP="00EB40E7">
      <w:pPr>
        <w:pStyle w:val="Heading2"/>
        <w:numPr>
          <w:ilvl w:val="0"/>
          <w:numId w:val="0"/>
        </w:numPr>
        <w:ind w:left="720"/>
      </w:pPr>
      <w:bookmarkStart w:id="200" w:name="_Toc32261675"/>
      <w:r w:rsidRPr="00FF7D13">
        <w:rPr>
          <w:noProof/>
        </w:rPr>
        <w:drawing>
          <wp:inline distT="0" distB="0" distL="0" distR="0" wp14:anchorId="30028C41" wp14:editId="33A9F9F5">
            <wp:extent cx="5486400" cy="3066415"/>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66415"/>
                    </a:xfrm>
                    <a:prstGeom prst="rect">
                      <a:avLst/>
                    </a:prstGeom>
                  </pic:spPr>
                </pic:pic>
              </a:graphicData>
            </a:graphic>
          </wp:inline>
        </w:drawing>
      </w:r>
      <w:bookmarkEnd w:id="200"/>
    </w:p>
    <w:p w14:paraId="56C2BC63" w14:textId="77777777" w:rsidR="00523337" w:rsidRDefault="00F3358B" w:rsidP="00523337">
      <w:pPr>
        <w:pStyle w:val="Heading2"/>
      </w:pPr>
      <w:bookmarkStart w:id="201" w:name="_Toc32261676"/>
      <w:r>
        <w:t>Figure 8</w:t>
      </w:r>
      <w:bookmarkEnd w:id="201"/>
    </w:p>
    <w:p w14:paraId="7963D079" w14:textId="44FDC6DC" w:rsidR="00802E53" w:rsidRDefault="00F3358B" w:rsidP="00523337">
      <w:pPr>
        <w:pStyle w:val="Heading2"/>
      </w:pPr>
      <w:bookmarkStart w:id="202" w:name="_Toc32261677"/>
      <w:r>
        <w:t>Figure 9</w:t>
      </w:r>
      <w:bookmarkEnd w:id="202"/>
    </w:p>
    <w:p w14:paraId="0B351650" w14:textId="6DA85BB3" w:rsidR="00ED2BB4" w:rsidRDefault="00ED2BB4" w:rsidP="00C03FC9">
      <w:pPr>
        <w:pStyle w:val="Heading2"/>
        <w:keepNext/>
      </w:pPr>
      <w:bookmarkStart w:id="203" w:name="_Toc32261678"/>
      <w:r>
        <w:lastRenderedPageBreak/>
        <w:t>Figure 10</w:t>
      </w:r>
      <w:bookmarkEnd w:id="203"/>
    </w:p>
    <w:p w14:paraId="2ED1F2E3" w14:textId="23B3DE00" w:rsidR="00ED2BB4" w:rsidRDefault="00ED2BB4" w:rsidP="00C03FC9">
      <w:pPr>
        <w:pStyle w:val="Heading2"/>
        <w:keepNext/>
      </w:pPr>
      <w:bookmarkStart w:id="204" w:name="_Toc32261679"/>
      <w:r>
        <w:t>Figure 11</w:t>
      </w:r>
      <w:bookmarkEnd w:id="204"/>
    </w:p>
    <w:p w14:paraId="627B8A1A" w14:textId="7147402C" w:rsidR="00ED2BB4" w:rsidRDefault="00ED2BB4" w:rsidP="00C03FC9">
      <w:pPr>
        <w:pStyle w:val="Heading2"/>
        <w:keepNext/>
      </w:pPr>
      <w:bookmarkStart w:id="205" w:name="_Toc32261680"/>
      <w:r>
        <w:t>Figure 12</w:t>
      </w:r>
      <w:bookmarkEnd w:id="205"/>
    </w:p>
    <w:p w14:paraId="22D9E330" w14:textId="1D5D91F8" w:rsidR="00ED2BB4" w:rsidRDefault="00ED2BB4" w:rsidP="00C03FC9">
      <w:pPr>
        <w:pStyle w:val="Heading2"/>
        <w:keepNext/>
      </w:pPr>
      <w:bookmarkStart w:id="206" w:name="_Toc32261681"/>
      <w:r>
        <w:t>Figure 13</w:t>
      </w:r>
      <w:bookmarkEnd w:id="206"/>
    </w:p>
    <w:p w14:paraId="6F718C5B" w14:textId="054CE5E1" w:rsidR="00ED2BB4" w:rsidRDefault="00ED2BB4" w:rsidP="00C03FC9">
      <w:pPr>
        <w:pStyle w:val="Heading2"/>
        <w:keepNext/>
      </w:pPr>
      <w:bookmarkStart w:id="207" w:name="_Toc32261682"/>
      <w:r>
        <w:t>Figure 14</w:t>
      </w:r>
      <w:bookmarkEnd w:id="207"/>
    </w:p>
    <w:p w14:paraId="721B9804" w14:textId="2701E2C2" w:rsidR="00ED2BB4" w:rsidRDefault="00ED2BB4" w:rsidP="00C03FC9">
      <w:pPr>
        <w:pStyle w:val="Heading2"/>
        <w:keepNext/>
      </w:pPr>
      <w:bookmarkStart w:id="208" w:name="_Toc32261683"/>
      <w:r>
        <w:t>Figure 15</w:t>
      </w:r>
      <w:bookmarkEnd w:id="208"/>
    </w:p>
    <w:p w14:paraId="118D35CF" w14:textId="0D42EE40" w:rsidR="00ED2BB4" w:rsidRDefault="00ED2BB4" w:rsidP="00C03FC9">
      <w:pPr>
        <w:pStyle w:val="Heading2"/>
        <w:keepNext/>
      </w:pPr>
      <w:bookmarkStart w:id="209" w:name="_Toc32261684"/>
      <w:r>
        <w:t>Figure 16</w:t>
      </w:r>
      <w:bookmarkEnd w:id="209"/>
    </w:p>
    <w:p w14:paraId="0A93C4B0" w14:textId="63101C09" w:rsidR="00ED2BB4" w:rsidRDefault="00523337" w:rsidP="00C03FC9">
      <w:pPr>
        <w:pStyle w:val="Heading2"/>
        <w:keepNext/>
      </w:pPr>
      <w:bookmarkStart w:id="210" w:name="_Toc32261685"/>
      <w:r>
        <w:t>Figure XX</w:t>
      </w:r>
      <w:r>
        <w:br/>
      </w:r>
      <w:r w:rsidRPr="00802E53">
        <w:rPr>
          <w:noProof/>
        </w:rPr>
        <w:drawing>
          <wp:inline distT="0" distB="0" distL="0" distR="0" wp14:anchorId="7C108026" wp14:editId="20112DD0">
            <wp:extent cx="3989384" cy="3854096"/>
            <wp:effectExtent l="0" t="0" r="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7645" cy="3862077"/>
                    </a:xfrm>
                    <a:prstGeom prst="rect">
                      <a:avLst/>
                    </a:prstGeom>
                  </pic:spPr>
                </pic:pic>
              </a:graphicData>
            </a:graphic>
          </wp:inline>
        </w:drawing>
      </w:r>
      <w:bookmarkEnd w:id="210"/>
    </w:p>
    <w:p w14:paraId="33F48B4A" w14:textId="782C2C72" w:rsidR="00F3358B" w:rsidRDefault="00F3358B" w:rsidP="003F13A9">
      <w:pPr>
        <w:pStyle w:val="Heading2"/>
        <w:keepNext/>
      </w:pPr>
      <w:bookmarkStart w:id="211" w:name="_Toc32261686"/>
      <w:r>
        <w:t xml:space="preserve">Figure </w:t>
      </w:r>
      <w:r w:rsidR="00ED2BB4">
        <w:t>XX</w:t>
      </w:r>
      <w:bookmarkEnd w:id="211"/>
    </w:p>
    <w:p w14:paraId="0B5ADBD9" w14:textId="0CB81EBE" w:rsidR="00051C0B" w:rsidRDefault="0066135C" w:rsidP="003F13A9">
      <w:pPr>
        <w:pStyle w:val="Heading2"/>
        <w:keepNext/>
        <w:numPr>
          <w:ilvl w:val="0"/>
          <w:numId w:val="0"/>
        </w:numPr>
        <w:ind w:left="720"/>
      </w:pPr>
      <w:bookmarkStart w:id="212" w:name="_Toc32261687"/>
      <w:r w:rsidRPr="0066135C">
        <w:rPr>
          <w:noProof/>
        </w:rPr>
        <w:drawing>
          <wp:inline distT="0" distB="0" distL="0" distR="0" wp14:anchorId="0E80193F" wp14:editId="62E0A068">
            <wp:extent cx="5486400" cy="1671320"/>
            <wp:effectExtent l="0" t="0" r="0" b="5080"/>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671320"/>
                    </a:xfrm>
                    <a:prstGeom prst="rect">
                      <a:avLst/>
                    </a:prstGeom>
                  </pic:spPr>
                </pic:pic>
              </a:graphicData>
            </a:graphic>
          </wp:inline>
        </w:drawing>
      </w:r>
      <w:bookmarkEnd w:id="212"/>
    </w:p>
    <w:p w14:paraId="36E7CCAD" w14:textId="29D4991D" w:rsidR="00D85A40" w:rsidRDefault="0066135C" w:rsidP="00051C0B">
      <w:pPr>
        <w:pStyle w:val="Heading2"/>
        <w:numPr>
          <w:ilvl w:val="0"/>
          <w:numId w:val="0"/>
        </w:numPr>
        <w:ind w:left="720"/>
      </w:pPr>
      <w:bookmarkStart w:id="213" w:name="_Toc32261688"/>
      <w:r w:rsidRPr="0066135C">
        <w:rPr>
          <w:noProof/>
        </w:rPr>
        <w:lastRenderedPageBreak/>
        <w:drawing>
          <wp:inline distT="0" distB="0" distL="0" distR="0" wp14:anchorId="5C02AD99" wp14:editId="10B22D03">
            <wp:extent cx="5486400" cy="3593465"/>
            <wp:effectExtent l="0" t="0" r="0" b="635"/>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593465"/>
                    </a:xfrm>
                    <a:prstGeom prst="rect">
                      <a:avLst/>
                    </a:prstGeom>
                  </pic:spPr>
                </pic:pic>
              </a:graphicData>
            </a:graphic>
          </wp:inline>
        </w:drawing>
      </w:r>
      <w:bookmarkEnd w:id="213"/>
    </w:p>
    <w:p w14:paraId="4790702C" w14:textId="67EFD84B" w:rsidR="00F3358B" w:rsidRDefault="00F3358B" w:rsidP="003F13A9">
      <w:pPr>
        <w:pStyle w:val="Heading2"/>
        <w:keepNext/>
      </w:pPr>
      <w:bookmarkStart w:id="214" w:name="_Toc32261689"/>
      <w:r>
        <w:t xml:space="preserve">Figure </w:t>
      </w:r>
      <w:r w:rsidR="00ED2BB4">
        <w:t>XX</w:t>
      </w:r>
      <w:bookmarkEnd w:id="214"/>
    </w:p>
    <w:p w14:paraId="48D18910" w14:textId="5391C45A" w:rsidR="00FC7A5F" w:rsidRDefault="00A9250A" w:rsidP="00FC7A5F">
      <w:pPr>
        <w:pStyle w:val="Heading2"/>
        <w:numPr>
          <w:ilvl w:val="0"/>
          <w:numId w:val="0"/>
        </w:numPr>
        <w:ind w:left="720"/>
      </w:pPr>
      <w:bookmarkStart w:id="215" w:name="_Toc32261690"/>
      <w:r w:rsidRPr="00A9250A">
        <w:rPr>
          <w:noProof/>
        </w:rPr>
        <w:drawing>
          <wp:inline distT="0" distB="0" distL="0" distR="0" wp14:anchorId="1A26812C" wp14:editId="2C9F5E6D">
            <wp:extent cx="5486400" cy="3582035"/>
            <wp:effectExtent l="0" t="0" r="0" b="0"/>
            <wp:docPr id="167" name="Picture 1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582035"/>
                    </a:xfrm>
                    <a:prstGeom prst="rect">
                      <a:avLst/>
                    </a:prstGeom>
                  </pic:spPr>
                </pic:pic>
              </a:graphicData>
            </a:graphic>
          </wp:inline>
        </w:drawing>
      </w:r>
      <w:bookmarkEnd w:id="215"/>
    </w:p>
    <w:p w14:paraId="0B2C1D1B" w14:textId="6D86427E" w:rsidR="00F3358B" w:rsidRDefault="00F3358B" w:rsidP="00F3358B">
      <w:pPr>
        <w:pStyle w:val="Heading2"/>
      </w:pPr>
      <w:bookmarkStart w:id="216" w:name="_Toc32261691"/>
      <w:r>
        <w:t xml:space="preserve">Figure </w:t>
      </w:r>
      <w:r w:rsidR="00ED2BB4">
        <w:t>XX</w:t>
      </w:r>
      <w:bookmarkEnd w:id="216"/>
    </w:p>
    <w:p w14:paraId="7B7BCBDF" w14:textId="174FF90C" w:rsidR="00FC7A5F" w:rsidRDefault="002037CC" w:rsidP="00FC7A5F">
      <w:pPr>
        <w:pStyle w:val="Heading2"/>
        <w:numPr>
          <w:ilvl w:val="0"/>
          <w:numId w:val="0"/>
        </w:numPr>
        <w:ind w:left="720"/>
      </w:pPr>
      <w:bookmarkStart w:id="217" w:name="_Toc32261692"/>
      <w:r w:rsidRPr="002037CC">
        <w:rPr>
          <w:noProof/>
        </w:rPr>
        <w:lastRenderedPageBreak/>
        <w:drawing>
          <wp:inline distT="0" distB="0" distL="0" distR="0" wp14:anchorId="7211ECBD" wp14:editId="20F1437E">
            <wp:extent cx="5486400" cy="1980565"/>
            <wp:effectExtent l="0" t="0" r="0" b="635"/>
            <wp:docPr id="168" name="Picture 1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80565"/>
                    </a:xfrm>
                    <a:prstGeom prst="rect">
                      <a:avLst/>
                    </a:prstGeom>
                  </pic:spPr>
                </pic:pic>
              </a:graphicData>
            </a:graphic>
          </wp:inline>
        </w:drawing>
      </w:r>
      <w:bookmarkEnd w:id="217"/>
    </w:p>
    <w:p w14:paraId="7AAD2791" w14:textId="171C12CF" w:rsidR="00450685" w:rsidRDefault="002037CC" w:rsidP="006A0EE1">
      <w:pPr>
        <w:pStyle w:val="Heading2"/>
        <w:numPr>
          <w:ilvl w:val="0"/>
          <w:numId w:val="0"/>
        </w:numPr>
        <w:ind w:left="720"/>
      </w:pPr>
      <w:bookmarkStart w:id="218" w:name="_Toc32261693"/>
      <w:r w:rsidRPr="002037CC">
        <w:rPr>
          <w:noProof/>
        </w:rPr>
        <w:drawing>
          <wp:inline distT="0" distB="0" distL="0" distR="0" wp14:anchorId="4DED282E" wp14:editId="3DD028DA">
            <wp:extent cx="5486400" cy="3846830"/>
            <wp:effectExtent l="0" t="0" r="0" b="1270"/>
            <wp:docPr id="169" name="Picture 16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846830"/>
                    </a:xfrm>
                    <a:prstGeom prst="rect">
                      <a:avLst/>
                    </a:prstGeom>
                  </pic:spPr>
                </pic:pic>
              </a:graphicData>
            </a:graphic>
          </wp:inline>
        </w:drawing>
      </w:r>
      <w:bookmarkEnd w:id="218"/>
    </w:p>
    <w:p w14:paraId="1327A790" w14:textId="6AFBC601" w:rsidR="002B2909" w:rsidRDefault="002B2909" w:rsidP="00F3358B">
      <w:pPr>
        <w:pStyle w:val="Heading2"/>
      </w:pPr>
      <w:bookmarkStart w:id="219" w:name="_Toc32261694"/>
      <w:r>
        <w:lastRenderedPageBreak/>
        <w:t>Figure XX</w:t>
      </w:r>
      <w:r>
        <w:br/>
      </w:r>
      <w:r w:rsidRPr="002B2909">
        <w:rPr>
          <w:noProof/>
        </w:rPr>
        <w:drawing>
          <wp:inline distT="0" distB="0" distL="0" distR="0" wp14:anchorId="57E80D39" wp14:editId="316D4E1E">
            <wp:extent cx="5486400" cy="3192145"/>
            <wp:effectExtent l="0" t="0" r="0" b="0"/>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192145"/>
                    </a:xfrm>
                    <a:prstGeom prst="rect">
                      <a:avLst/>
                    </a:prstGeom>
                  </pic:spPr>
                </pic:pic>
              </a:graphicData>
            </a:graphic>
          </wp:inline>
        </w:drawing>
      </w:r>
      <w:bookmarkEnd w:id="219"/>
    </w:p>
    <w:p w14:paraId="57522F48" w14:textId="73D37B21" w:rsidR="006F29EE" w:rsidRDefault="006F29EE" w:rsidP="00F3358B">
      <w:pPr>
        <w:pStyle w:val="Heading2"/>
      </w:pPr>
      <w:bookmarkStart w:id="220" w:name="_Toc32261695"/>
      <w:r>
        <w:t>Figure XX</w:t>
      </w:r>
      <w:bookmarkEnd w:id="220"/>
    </w:p>
    <w:p w14:paraId="586A2350" w14:textId="17A7DFAD" w:rsidR="006F29EE" w:rsidRDefault="006F29EE" w:rsidP="006F29EE">
      <w:pPr>
        <w:pStyle w:val="Heading2"/>
        <w:numPr>
          <w:ilvl w:val="0"/>
          <w:numId w:val="0"/>
        </w:numPr>
        <w:ind w:left="720"/>
      </w:pPr>
      <w:bookmarkStart w:id="221" w:name="_Toc32261696"/>
      <w:r w:rsidRPr="006F29EE">
        <w:rPr>
          <w:noProof/>
        </w:rPr>
        <w:drawing>
          <wp:inline distT="0" distB="0" distL="0" distR="0" wp14:anchorId="63736190" wp14:editId="7A33288F">
            <wp:extent cx="5486400" cy="479425"/>
            <wp:effectExtent l="0" t="0" r="0" b="3175"/>
            <wp:docPr id="177" name="Picture 1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79425"/>
                    </a:xfrm>
                    <a:prstGeom prst="rect">
                      <a:avLst/>
                    </a:prstGeom>
                  </pic:spPr>
                </pic:pic>
              </a:graphicData>
            </a:graphic>
          </wp:inline>
        </w:drawing>
      </w:r>
      <w:bookmarkEnd w:id="221"/>
    </w:p>
    <w:p w14:paraId="1E3CAEB7" w14:textId="5505978B" w:rsidR="006F29EE" w:rsidRDefault="006F29EE" w:rsidP="006F29EE">
      <w:pPr>
        <w:pStyle w:val="Heading2"/>
        <w:numPr>
          <w:ilvl w:val="0"/>
          <w:numId w:val="0"/>
        </w:numPr>
        <w:ind w:left="720"/>
      </w:pPr>
      <w:bookmarkStart w:id="222" w:name="_Toc32261697"/>
      <w:r w:rsidRPr="006F29EE">
        <w:rPr>
          <w:noProof/>
        </w:rPr>
        <w:drawing>
          <wp:inline distT="0" distB="0" distL="0" distR="0" wp14:anchorId="162693E8" wp14:editId="0783594D">
            <wp:extent cx="5486400" cy="1882775"/>
            <wp:effectExtent l="0" t="0" r="0" b="0"/>
            <wp:docPr id="178" name="Picture 1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882775"/>
                    </a:xfrm>
                    <a:prstGeom prst="rect">
                      <a:avLst/>
                    </a:prstGeom>
                  </pic:spPr>
                </pic:pic>
              </a:graphicData>
            </a:graphic>
          </wp:inline>
        </w:drawing>
      </w:r>
      <w:bookmarkEnd w:id="222"/>
    </w:p>
    <w:p w14:paraId="52938EA7" w14:textId="37163312" w:rsidR="006F29EE" w:rsidRDefault="006F29EE" w:rsidP="006F29EE">
      <w:pPr>
        <w:pStyle w:val="Heading2"/>
        <w:numPr>
          <w:ilvl w:val="0"/>
          <w:numId w:val="0"/>
        </w:numPr>
        <w:ind w:left="720"/>
      </w:pPr>
      <w:bookmarkStart w:id="223" w:name="_Toc32261698"/>
      <w:r w:rsidRPr="006F29EE">
        <w:rPr>
          <w:noProof/>
        </w:rPr>
        <w:lastRenderedPageBreak/>
        <w:drawing>
          <wp:inline distT="0" distB="0" distL="0" distR="0" wp14:anchorId="69B1FE05" wp14:editId="641263B9">
            <wp:extent cx="5486400" cy="3876675"/>
            <wp:effectExtent l="0" t="0" r="0" b="0"/>
            <wp:docPr id="179" name="Picture 179" descr="A picture containing wall, indoor, sky, n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876675"/>
                    </a:xfrm>
                    <a:prstGeom prst="rect">
                      <a:avLst/>
                    </a:prstGeom>
                  </pic:spPr>
                </pic:pic>
              </a:graphicData>
            </a:graphic>
          </wp:inline>
        </w:drawing>
      </w:r>
      <w:bookmarkEnd w:id="223"/>
    </w:p>
    <w:p w14:paraId="7D97FFF2" w14:textId="6895D67C" w:rsidR="00F3358B" w:rsidRDefault="00F3358B" w:rsidP="003679BD">
      <w:pPr>
        <w:pStyle w:val="Heading2"/>
        <w:keepNext/>
      </w:pPr>
      <w:bookmarkStart w:id="224" w:name="_Toc32261699"/>
      <w:r>
        <w:t xml:space="preserve">Figure </w:t>
      </w:r>
      <w:r w:rsidR="00ED2BB4">
        <w:t>XX</w:t>
      </w:r>
      <w:bookmarkEnd w:id="224"/>
    </w:p>
    <w:p w14:paraId="42E58971" w14:textId="1821AD29" w:rsidR="00A14562" w:rsidRDefault="00890A50" w:rsidP="00A14562">
      <w:pPr>
        <w:pStyle w:val="Heading2"/>
        <w:numPr>
          <w:ilvl w:val="0"/>
          <w:numId w:val="0"/>
        </w:numPr>
        <w:ind w:left="720"/>
      </w:pPr>
      <w:bookmarkStart w:id="225" w:name="_Toc32261700"/>
      <w:r w:rsidRPr="00890A50">
        <w:rPr>
          <w:noProof/>
        </w:rPr>
        <w:drawing>
          <wp:inline distT="0" distB="0" distL="0" distR="0" wp14:anchorId="5EFCBAF6" wp14:editId="6BCA057C">
            <wp:extent cx="5486400" cy="2282190"/>
            <wp:effectExtent l="0" t="0" r="0" b="381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282190"/>
                    </a:xfrm>
                    <a:prstGeom prst="rect">
                      <a:avLst/>
                    </a:prstGeom>
                  </pic:spPr>
                </pic:pic>
              </a:graphicData>
            </a:graphic>
          </wp:inline>
        </w:drawing>
      </w:r>
      <w:bookmarkEnd w:id="225"/>
    </w:p>
    <w:p w14:paraId="448C81C9" w14:textId="54064453" w:rsidR="00A14562" w:rsidRDefault="00A14562" w:rsidP="006D0E3F">
      <w:pPr>
        <w:pStyle w:val="Heading2"/>
        <w:keepNext/>
      </w:pPr>
      <w:bookmarkStart w:id="226" w:name="_Toc32261701"/>
      <w:r>
        <w:t xml:space="preserve">Figure </w:t>
      </w:r>
      <w:r w:rsidR="00ED2BB4">
        <w:t>XX</w:t>
      </w:r>
      <w:bookmarkEnd w:id="226"/>
    </w:p>
    <w:p w14:paraId="5B01ECEA" w14:textId="69D94920" w:rsidR="00A14562" w:rsidRDefault="00D03FC8" w:rsidP="00132802">
      <w:pPr>
        <w:pStyle w:val="Heading2"/>
        <w:numPr>
          <w:ilvl w:val="0"/>
          <w:numId w:val="0"/>
        </w:numPr>
        <w:ind w:left="720"/>
      </w:pPr>
      <w:bookmarkStart w:id="227" w:name="_Toc32261702"/>
      <w:r w:rsidRPr="00D03FC8">
        <w:rPr>
          <w:noProof/>
        </w:rPr>
        <w:drawing>
          <wp:inline distT="0" distB="0" distL="0" distR="0" wp14:anchorId="4FD74E21" wp14:editId="66844E7D">
            <wp:extent cx="5486400" cy="90614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906145"/>
                    </a:xfrm>
                    <a:prstGeom prst="rect">
                      <a:avLst/>
                    </a:prstGeom>
                  </pic:spPr>
                </pic:pic>
              </a:graphicData>
            </a:graphic>
          </wp:inline>
        </w:drawing>
      </w:r>
      <w:bookmarkEnd w:id="227"/>
    </w:p>
    <w:p w14:paraId="018D6B20" w14:textId="633341F1" w:rsidR="00132802" w:rsidRDefault="00D03FC8" w:rsidP="00ED081F">
      <w:pPr>
        <w:pStyle w:val="Heading2"/>
        <w:numPr>
          <w:ilvl w:val="0"/>
          <w:numId w:val="0"/>
        </w:numPr>
        <w:ind w:left="720"/>
      </w:pPr>
      <w:bookmarkStart w:id="228" w:name="_Toc32261703"/>
      <w:r w:rsidRPr="00D03FC8">
        <w:rPr>
          <w:noProof/>
        </w:rPr>
        <w:lastRenderedPageBreak/>
        <w:drawing>
          <wp:inline distT="0" distB="0" distL="0" distR="0" wp14:anchorId="352864F2" wp14:editId="57FB6A8B">
            <wp:extent cx="5486400" cy="3674110"/>
            <wp:effectExtent l="0" t="0" r="0" b="0"/>
            <wp:docPr id="172" name="Picture 17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674110"/>
                    </a:xfrm>
                    <a:prstGeom prst="rect">
                      <a:avLst/>
                    </a:prstGeom>
                  </pic:spPr>
                </pic:pic>
              </a:graphicData>
            </a:graphic>
          </wp:inline>
        </w:drawing>
      </w:r>
      <w:bookmarkEnd w:id="228"/>
    </w:p>
    <w:p w14:paraId="4075A686" w14:textId="5B06E6C6" w:rsidR="00D03FC8" w:rsidRDefault="00D03FC8" w:rsidP="00ED081F">
      <w:pPr>
        <w:pStyle w:val="Heading2"/>
        <w:numPr>
          <w:ilvl w:val="0"/>
          <w:numId w:val="0"/>
        </w:numPr>
        <w:ind w:left="720"/>
      </w:pPr>
      <w:bookmarkStart w:id="229" w:name="_Toc32261704"/>
      <w:r w:rsidRPr="00D03FC8">
        <w:rPr>
          <w:noProof/>
        </w:rPr>
        <w:drawing>
          <wp:inline distT="0" distB="0" distL="0" distR="0" wp14:anchorId="55792789" wp14:editId="0E472945">
            <wp:extent cx="5486400" cy="3609975"/>
            <wp:effectExtent l="0" t="0" r="0" b="0"/>
            <wp:docPr id="173" name="Picture 173"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609975"/>
                    </a:xfrm>
                    <a:prstGeom prst="rect">
                      <a:avLst/>
                    </a:prstGeom>
                  </pic:spPr>
                </pic:pic>
              </a:graphicData>
            </a:graphic>
          </wp:inline>
        </w:drawing>
      </w:r>
      <w:bookmarkEnd w:id="229"/>
    </w:p>
    <w:p w14:paraId="32D0284D" w14:textId="0F7662CA" w:rsidR="00D03FC8" w:rsidRDefault="00D03FC8" w:rsidP="00ED081F">
      <w:pPr>
        <w:pStyle w:val="Heading2"/>
        <w:numPr>
          <w:ilvl w:val="0"/>
          <w:numId w:val="0"/>
        </w:numPr>
        <w:ind w:left="720"/>
      </w:pPr>
      <w:bookmarkStart w:id="230" w:name="_Toc32261705"/>
      <w:r w:rsidRPr="00D03FC8">
        <w:rPr>
          <w:noProof/>
        </w:rPr>
        <w:lastRenderedPageBreak/>
        <w:drawing>
          <wp:inline distT="0" distB="0" distL="0" distR="0" wp14:anchorId="5DF1644C" wp14:editId="7DDFD835">
            <wp:extent cx="5486400" cy="3638550"/>
            <wp:effectExtent l="0" t="0" r="0" b="6350"/>
            <wp:docPr id="174" name="Picture 17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638550"/>
                    </a:xfrm>
                    <a:prstGeom prst="rect">
                      <a:avLst/>
                    </a:prstGeom>
                  </pic:spPr>
                </pic:pic>
              </a:graphicData>
            </a:graphic>
          </wp:inline>
        </w:drawing>
      </w:r>
      <w:bookmarkEnd w:id="230"/>
    </w:p>
    <w:p w14:paraId="649C040E" w14:textId="65AB6EDC" w:rsidR="00ED081F" w:rsidRDefault="00D03FC8" w:rsidP="00D03FC8">
      <w:pPr>
        <w:pStyle w:val="Heading2"/>
        <w:numPr>
          <w:ilvl w:val="0"/>
          <w:numId w:val="0"/>
        </w:numPr>
        <w:ind w:left="720"/>
      </w:pPr>
      <w:bookmarkStart w:id="231" w:name="_Toc32261706"/>
      <w:r w:rsidRPr="00D03FC8">
        <w:rPr>
          <w:noProof/>
        </w:rPr>
        <w:drawing>
          <wp:inline distT="0" distB="0" distL="0" distR="0" wp14:anchorId="5A7F0DB7" wp14:editId="27B85541">
            <wp:extent cx="5486400" cy="2078990"/>
            <wp:effectExtent l="0" t="0" r="0" b="3810"/>
            <wp:docPr id="175" name="Picture 175"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078990"/>
                    </a:xfrm>
                    <a:prstGeom prst="rect">
                      <a:avLst/>
                    </a:prstGeom>
                  </pic:spPr>
                </pic:pic>
              </a:graphicData>
            </a:graphic>
          </wp:inline>
        </w:drawing>
      </w:r>
      <w:bookmarkEnd w:id="231"/>
    </w:p>
    <w:p w14:paraId="547B8C06" w14:textId="64E41D86" w:rsidR="00A14562" w:rsidRDefault="00A14562" w:rsidP="00A942D8">
      <w:pPr>
        <w:pStyle w:val="Heading2"/>
        <w:keepNext/>
      </w:pPr>
      <w:bookmarkStart w:id="232" w:name="_Toc32261707"/>
      <w:r>
        <w:lastRenderedPageBreak/>
        <w:t xml:space="preserve">Figure </w:t>
      </w:r>
      <w:r w:rsidR="00ED2BB4">
        <w:t>XX</w:t>
      </w:r>
      <w:bookmarkEnd w:id="232"/>
    </w:p>
    <w:p w14:paraId="23C4DB31" w14:textId="6FCA4234" w:rsidR="00A14562" w:rsidRDefault="00D03FC8" w:rsidP="0028088E">
      <w:pPr>
        <w:pStyle w:val="Heading2"/>
        <w:numPr>
          <w:ilvl w:val="0"/>
          <w:numId w:val="0"/>
        </w:numPr>
        <w:ind w:left="720"/>
      </w:pPr>
      <w:bookmarkStart w:id="233" w:name="_Toc32261708"/>
      <w:r w:rsidRPr="00D03FC8">
        <w:rPr>
          <w:noProof/>
        </w:rPr>
        <w:drawing>
          <wp:inline distT="0" distB="0" distL="0" distR="0" wp14:anchorId="3D5AB56F" wp14:editId="4904AB94">
            <wp:extent cx="5486400" cy="3189605"/>
            <wp:effectExtent l="0" t="0" r="0" b="0"/>
            <wp:docPr id="170" name="Picture 1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189605"/>
                    </a:xfrm>
                    <a:prstGeom prst="rect">
                      <a:avLst/>
                    </a:prstGeom>
                  </pic:spPr>
                </pic:pic>
              </a:graphicData>
            </a:graphic>
          </wp:inline>
        </w:drawing>
      </w:r>
      <w:bookmarkEnd w:id="233"/>
    </w:p>
    <w:p w14:paraId="095B0854" w14:textId="18A6C07E" w:rsidR="001F0FD9" w:rsidRDefault="00AC59D4" w:rsidP="00580BD2">
      <w:pPr>
        <w:pStyle w:val="Heading2"/>
      </w:pPr>
      <w:bookmarkStart w:id="234" w:name="_Toc32261709"/>
      <w:r>
        <w:t xml:space="preserve">Figure </w:t>
      </w:r>
      <w:r w:rsidR="00ED2BB4">
        <w:t>XX</w:t>
      </w:r>
      <w:bookmarkEnd w:id="234"/>
    </w:p>
    <w:p w14:paraId="13046B3B" w14:textId="791498B5" w:rsidR="001F0FD9" w:rsidRDefault="001F0FD9" w:rsidP="00AC59D4">
      <w:pPr>
        <w:pStyle w:val="Heading2"/>
      </w:pPr>
      <w:bookmarkStart w:id="235" w:name="_Toc32261710"/>
      <w:r>
        <w:t>Figure XX</w:t>
      </w:r>
      <w:bookmarkEnd w:id="235"/>
    </w:p>
    <w:p w14:paraId="26335E67" w14:textId="45FDA025" w:rsidR="001F0FD9" w:rsidRDefault="001F0FD9" w:rsidP="00AC59D4">
      <w:pPr>
        <w:pStyle w:val="Heading2"/>
      </w:pPr>
      <w:bookmarkStart w:id="236" w:name="_Toc32261711"/>
      <w:r>
        <w:t>X</w:t>
      </w:r>
      <w:bookmarkEnd w:id="236"/>
    </w:p>
    <w:p w14:paraId="3531CC0B" w14:textId="0F34F6C3" w:rsidR="00AC59D4" w:rsidRDefault="001F0FD9" w:rsidP="00333C32">
      <w:pPr>
        <w:pStyle w:val="Heading2"/>
      </w:pPr>
      <w:bookmarkStart w:id="237" w:name="_Toc32261712"/>
      <w:r>
        <w:t>X</w:t>
      </w:r>
      <w:bookmarkEnd w:id="237"/>
    </w:p>
    <w:sectPr w:rsidR="00AC59D4" w:rsidSect="00D246BC">
      <w:headerReference w:type="default" r:id="rId37"/>
      <w:footerReference w:type="default" r:id="rId38"/>
      <w:headerReference w:type="first" r:id="rId39"/>
      <w:pgSz w:w="12240" w:h="15840"/>
      <w:pgMar w:top="1440" w:right="1800" w:bottom="108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D56B5" w14:textId="77777777" w:rsidR="00CF256B" w:rsidRDefault="00CF256B">
      <w:pPr>
        <w:spacing w:after="0" w:line="240" w:lineRule="auto"/>
      </w:pPr>
      <w:r>
        <w:separator/>
      </w:r>
    </w:p>
    <w:p w14:paraId="4C044647" w14:textId="77777777" w:rsidR="00CF256B" w:rsidRDefault="00CF256B"/>
  </w:endnote>
  <w:endnote w:type="continuationSeparator" w:id="0">
    <w:p w14:paraId="02807DCB" w14:textId="77777777" w:rsidR="00CF256B" w:rsidRDefault="00CF256B">
      <w:pPr>
        <w:spacing w:after="0" w:line="240" w:lineRule="auto"/>
      </w:pPr>
      <w:r>
        <w:continuationSeparator/>
      </w:r>
    </w:p>
    <w:p w14:paraId="16667950" w14:textId="77777777" w:rsidR="00CF256B" w:rsidRDefault="00CF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10000" w:usb3="00000000" w:csb0="8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A0835" w14:textId="77777777" w:rsidR="0034295C" w:rsidRDefault="0034295C">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33DF3" w14:textId="77777777" w:rsidR="00CF256B" w:rsidRDefault="00CF256B">
      <w:pPr>
        <w:spacing w:after="0" w:line="240" w:lineRule="auto"/>
      </w:pPr>
      <w:r>
        <w:separator/>
      </w:r>
    </w:p>
    <w:p w14:paraId="460C5D28" w14:textId="77777777" w:rsidR="00CF256B" w:rsidRDefault="00CF256B"/>
  </w:footnote>
  <w:footnote w:type="continuationSeparator" w:id="0">
    <w:p w14:paraId="40F144B8" w14:textId="77777777" w:rsidR="00CF256B" w:rsidRDefault="00CF256B">
      <w:pPr>
        <w:spacing w:after="0" w:line="240" w:lineRule="auto"/>
      </w:pPr>
      <w:r>
        <w:continuationSeparator/>
      </w:r>
    </w:p>
    <w:p w14:paraId="02E61200" w14:textId="77777777" w:rsidR="00CF256B" w:rsidRDefault="00CF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1358A" w14:textId="7E03D52A" w:rsidR="0034295C" w:rsidRDefault="0034295C">
    <w:pPr>
      <w:pStyle w:val="Header"/>
    </w:pPr>
    <w:r>
      <w:t xml:space="preserve">Jaclyn Coate, Laura </w:t>
    </w:r>
    <w:proofErr w:type="spellStart"/>
    <w:r>
      <w:t>Lazarescou</w:t>
    </w:r>
    <w:proofErr w:type="spellEnd"/>
    <w:r>
      <w:t>, Reagan Meagher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34F23" w14:textId="62D93480" w:rsidR="0034295C" w:rsidRDefault="0034295C">
    <w:pPr>
      <w:pStyle w:val="Header"/>
    </w:pPr>
  </w:p>
  <w:p w14:paraId="07BFBFDE" w14:textId="77777777" w:rsidR="0034295C" w:rsidRDefault="003429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723499"/>
    <w:multiLevelType w:val="multilevel"/>
    <w:tmpl w:val="3404C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6BC"/>
    <w:rsid w:val="00021F00"/>
    <w:rsid w:val="0002490F"/>
    <w:rsid w:val="00026137"/>
    <w:rsid w:val="00027130"/>
    <w:rsid w:val="00030223"/>
    <w:rsid w:val="00030500"/>
    <w:rsid w:val="00030A53"/>
    <w:rsid w:val="00030E58"/>
    <w:rsid w:val="000371F6"/>
    <w:rsid w:val="00042A5D"/>
    <w:rsid w:val="00051C0B"/>
    <w:rsid w:val="00064343"/>
    <w:rsid w:val="00070468"/>
    <w:rsid w:val="0007275F"/>
    <w:rsid w:val="00073D6F"/>
    <w:rsid w:val="00081068"/>
    <w:rsid w:val="00082EC9"/>
    <w:rsid w:val="00083DE3"/>
    <w:rsid w:val="00086B0C"/>
    <w:rsid w:val="00086EE0"/>
    <w:rsid w:val="00090013"/>
    <w:rsid w:val="00092ADF"/>
    <w:rsid w:val="000938C5"/>
    <w:rsid w:val="000952A4"/>
    <w:rsid w:val="00097F00"/>
    <w:rsid w:val="000A241E"/>
    <w:rsid w:val="000B0CF0"/>
    <w:rsid w:val="000B170B"/>
    <w:rsid w:val="000B2C38"/>
    <w:rsid w:val="000B687F"/>
    <w:rsid w:val="000C2D08"/>
    <w:rsid w:val="000C4F42"/>
    <w:rsid w:val="000C5CA1"/>
    <w:rsid w:val="000C6CD2"/>
    <w:rsid w:val="000C79E0"/>
    <w:rsid w:val="000D29BD"/>
    <w:rsid w:val="000D727E"/>
    <w:rsid w:val="000E15A6"/>
    <w:rsid w:val="000E4F27"/>
    <w:rsid w:val="000F5DFC"/>
    <w:rsid w:val="001118B7"/>
    <w:rsid w:val="001222B5"/>
    <w:rsid w:val="00122ECA"/>
    <w:rsid w:val="00124632"/>
    <w:rsid w:val="00132802"/>
    <w:rsid w:val="00135DFE"/>
    <w:rsid w:val="00141584"/>
    <w:rsid w:val="001423E7"/>
    <w:rsid w:val="00143103"/>
    <w:rsid w:val="00147C73"/>
    <w:rsid w:val="00155FA7"/>
    <w:rsid w:val="00157155"/>
    <w:rsid w:val="0016789F"/>
    <w:rsid w:val="001722DB"/>
    <w:rsid w:val="00173E7F"/>
    <w:rsid w:val="0018424B"/>
    <w:rsid w:val="00186321"/>
    <w:rsid w:val="001863CD"/>
    <w:rsid w:val="00195FAA"/>
    <w:rsid w:val="001977ED"/>
    <w:rsid w:val="001A3E5B"/>
    <w:rsid w:val="001A5604"/>
    <w:rsid w:val="001A5912"/>
    <w:rsid w:val="001B04A5"/>
    <w:rsid w:val="001B76BC"/>
    <w:rsid w:val="001D5744"/>
    <w:rsid w:val="001D6A91"/>
    <w:rsid w:val="001E1C03"/>
    <w:rsid w:val="001F0FD9"/>
    <w:rsid w:val="001F1CCE"/>
    <w:rsid w:val="001F251A"/>
    <w:rsid w:val="001F2D6D"/>
    <w:rsid w:val="002000BA"/>
    <w:rsid w:val="002037CC"/>
    <w:rsid w:val="0020564B"/>
    <w:rsid w:val="00223D9B"/>
    <w:rsid w:val="002366F2"/>
    <w:rsid w:val="00242FDB"/>
    <w:rsid w:val="0024728E"/>
    <w:rsid w:val="00260D63"/>
    <w:rsid w:val="002708C3"/>
    <w:rsid w:val="0028088E"/>
    <w:rsid w:val="00281E85"/>
    <w:rsid w:val="00283E99"/>
    <w:rsid w:val="00285D39"/>
    <w:rsid w:val="00290FF2"/>
    <w:rsid w:val="002929AA"/>
    <w:rsid w:val="0029689F"/>
    <w:rsid w:val="002A4563"/>
    <w:rsid w:val="002A6413"/>
    <w:rsid w:val="002B0443"/>
    <w:rsid w:val="002B2909"/>
    <w:rsid w:val="002B3313"/>
    <w:rsid w:val="002C53F5"/>
    <w:rsid w:val="002C68FC"/>
    <w:rsid w:val="002D44E3"/>
    <w:rsid w:val="002D4B7C"/>
    <w:rsid w:val="002D4E1A"/>
    <w:rsid w:val="002D727F"/>
    <w:rsid w:val="002E11D3"/>
    <w:rsid w:val="002E34D5"/>
    <w:rsid w:val="002E35E4"/>
    <w:rsid w:val="002E48AB"/>
    <w:rsid w:val="002F3406"/>
    <w:rsid w:val="002F439D"/>
    <w:rsid w:val="00303D84"/>
    <w:rsid w:val="00304F76"/>
    <w:rsid w:val="00307006"/>
    <w:rsid w:val="0033087F"/>
    <w:rsid w:val="00333C32"/>
    <w:rsid w:val="0034295C"/>
    <w:rsid w:val="00345E6C"/>
    <w:rsid w:val="00353A4C"/>
    <w:rsid w:val="00360544"/>
    <w:rsid w:val="003608A9"/>
    <w:rsid w:val="00363EF9"/>
    <w:rsid w:val="00363FC5"/>
    <w:rsid w:val="003673CB"/>
    <w:rsid w:val="003679BD"/>
    <w:rsid w:val="00371DEB"/>
    <w:rsid w:val="0037376F"/>
    <w:rsid w:val="003767AD"/>
    <w:rsid w:val="0038365B"/>
    <w:rsid w:val="00385C32"/>
    <w:rsid w:val="00390062"/>
    <w:rsid w:val="003A08DC"/>
    <w:rsid w:val="003A43E5"/>
    <w:rsid w:val="003C1377"/>
    <w:rsid w:val="003C74BF"/>
    <w:rsid w:val="003D0045"/>
    <w:rsid w:val="003D1015"/>
    <w:rsid w:val="003D50FE"/>
    <w:rsid w:val="003D7368"/>
    <w:rsid w:val="003E0AFF"/>
    <w:rsid w:val="003E1015"/>
    <w:rsid w:val="003E3D07"/>
    <w:rsid w:val="003E67B8"/>
    <w:rsid w:val="003F0D98"/>
    <w:rsid w:val="003F13A9"/>
    <w:rsid w:val="003F4FBC"/>
    <w:rsid w:val="00404364"/>
    <w:rsid w:val="00411A2D"/>
    <w:rsid w:val="00411B0D"/>
    <w:rsid w:val="00414CD9"/>
    <w:rsid w:val="004250B9"/>
    <w:rsid w:val="004315B3"/>
    <w:rsid w:val="00440B3B"/>
    <w:rsid w:val="00443512"/>
    <w:rsid w:val="00446A0F"/>
    <w:rsid w:val="0044756B"/>
    <w:rsid w:val="00447FE5"/>
    <w:rsid w:val="00450685"/>
    <w:rsid w:val="00456993"/>
    <w:rsid w:val="00457823"/>
    <w:rsid w:val="00461E59"/>
    <w:rsid w:val="00462CC9"/>
    <w:rsid w:val="00463020"/>
    <w:rsid w:val="0048466B"/>
    <w:rsid w:val="00490AF0"/>
    <w:rsid w:val="004946F2"/>
    <w:rsid w:val="004A0DF3"/>
    <w:rsid w:val="004A2450"/>
    <w:rsid w:val="004A3F8D"/>
    <w:rsid w:val="004B2564"/>
    <w:rsid w:val="004B301C"/>
    <w:rsid w:val="004E3653"/>
    <w:rsid w:val="004F4EDF"/>
    <w:rsid w:val="00510A78"/>
    <w:rsid w:val="00523337"/>
    <w:rsid w:val="00531C04"/>
    <w:rsid w:val="005368AA"/>
    <w:rsid w:val="00553743"/>
    <w:rsid w:val="0055636A"/>
    <w:rsid w:val="00556DD7"/>
    <w:rsid w:val="00561D50"/>
    <w:rsid w:val="00562391"/>
    <w:rsid w:val="005652B4"/>
    <w:rsid w:val="005656B2"/>
    <w:rsid w:val="00573388"/>
    <w:rsid w:val="00580BD2"/>
    <w:rsid w:val="00580C0A"/>
    <w:rsid w:val="005833CC"/>
    <w:rsid w:val="005937EB"/>
    <w:rsid w:val="00597E21"/>
    <w:rsid w:val="005A31AD"/>
    <w:rsid w:val="005A4792"/>
    <w:rsid w:val="005A527C"/>
    <w:rsid w:val="005A6E0E"/>
    <w:rsid w:val="005B099D"/>
    <w:rsid w:val="005B5AB8"/>
    <w:rsid w:val="005B7669"/>
    <w:rsid w:val="005C02BB"/>
    <w:rsid w:val="005C0C20"/>
    <w:rsid w:val="005C1A63"/>
    <w:rsid w:val="005C473A"/>
    <w:rsid w:val="005E4304"/>
    <w:rsid w:val="005E6AFD"/>
    <w:rsid w:val="00612816"/>
    <w:rsid w:val="006131EE"/>
    <w:rsid w:val="00613537"/>
    <w:rsid w:val="00615F77"/>
    <w:rsid w:val="00620AA7"/>
    <w:rsid w:val="00620BEF"/>
    <w:rsid w:val="0062593D"/>
    <w:rsid w:val="0062626C"/>
    <w:rsid w:val="00632108"/>
    <w:rsid w:val="006341D6"/>
    <w:rsid w:val="00641893"/>
    <w:rsid w:val="0064595F"/>
    <w:rsid w:val="0064794A"/>
    <w:rsid w:val="00656BD2"/>
    <w:rsid w:val="0066135C"/>
    <w:rsid w:val="00665EB0"/>
    <w:rsid w:val="00672B3E"/>
    <w:rsid w:val="00676C9C"/>
    <w:rsid w:val="006941B3"/>
    <w:rsid w:val="00694CCD"/>
    <w:rsid w:val="006957FD"/>
    <w:rsid w:val="006A0EE1"/>
    <w:rsid w:val="006A242C"/>
    <w:rsid w:val="006A636C"/>
    <w:rsid w:val="006B2585"/>
    <w:rsid w:val="006B60C9"/>
    <w:rsid w:val="006C1638"/>
    <w:rsid w:val="006D0D68"/>
    <w:rsid w:val="006D0E3F"/>
    <w:rsid w:val="006D42EA"/>
    <w:rsid w:val="006D6150"/>
    <w:rsid w:val="006D68B6"/>
    <w:rsid w:val="006E0BF9"/>
    <w:rsid w:val="006E3DC7"/>
    <w:rsid w:val="006F29EE"/>
    <w:rsid w:val="006F33C2"/>
    <w:rsid w:val="006F4DF9"/>
    <w:rsid w:val="007079A0"/>
    <w:rsid w:val="00707AED"/>
    <w:rsid w:val="00707B93"/>
    <w:rsid w:val="00713E08"/>
    <w:rsid w:val="00720B69"/>
    <w:rsid w:val="00724096"/>
    <w:rsid w:val="00731D3B"/>
    <w:rsid w:val="00734D72"/>
    <w:rsid w:val="00741BD3"/>
    <w:rsid w:val="00744EA8"/>
    <w:rsid w:val="007477F1"/>
    <w:rsid w:val="007534D9"/>
    <w:rsid w:val="00755F47"/>
    <w:rsid w:val="007601BA"/>
    <w:rsid w:val="00770A5B"/>
    <w:rsid w:val="00772989"/>
    <w:rsid w:val="007841C1"/>
    <w:rsid w:val="00793287"/>
    <w:rsid w:val="007A0149"/>
    <w:rsid w:val="007A3250"/>
    <w:rsid w:val="007A64BA"/>
    <w:rsid w:val="007B2848"/>
    <w:rsid w:val="007B4C1E"/>
    <w:rsid w:val="007B7160"/>
    <w:rsid w:val="007C3E43"/>
    <w:rsid w:val="007C4D04"/>
    <w:rsid w:val="007C6A88"/>
    <w:rsid w:val="007E1ECD"/>
    <w:rsid w:val="007E7774"/>
    <w:rsid w:val="007F72D3"/>
    <w:rsid w:val="00802E53"/>
    <w:rsid w:val="0081356F"/>
    <w:rsid w:val="008141BC"/>
    <w:rsid w:val="00816C76"/>
    <w:rsid w:val="00834F35"/>
    <w:rsid w:val="008365B0"/>
    <w:rsid w:val="008442B9"/>
    <w:rsid w:val="008507CB"/>
    <w:rsid w:val="0085332B"/>
    <w:rsid w:val="00853E67"/>
    <w:rsid w:val="008553DB"/>
    <w:rsid w:val="00857242"/>
    <w:rsid w:val="00857265"/>
    <w:rsid w:val="00857434"/>
    <w:rsid w:val="00860FA4"/>
    <w:rsid w:val="008642FF"/>
    <w:rsid w:val="00866B25"/>
    <w:rsid w:val="00871D07"/>
    <w:rsid w:val="00871E83"/>
    <w:rsid w:val="00874E5D"/>
    <w:rsid w:val="00876BB3"/>
    <w:rsid w:val="008778B8"/>
    <w:rsid w:val="00883F67"/>
    <w:rsid w:val="00884385"/>
    <w:rsid w:val="00890A50"/>
    <w:rsid w:val="00893237"/>
    <w:rsid w:val="008A4E73"/>
    <w:rsid w:val="008B3267"/>
    <w:rsid w:val="008B67C0"/>
    <w:rsid w:val="008B6F37"/>
    <w:rsid w:val="008C00CD"/>
    <w:rsid w:val="008D2404"/>
    <w:rsid w:val="008D5247"/>
    <w:rsid w:val="008E0AAF"/>
    <w:rsid w:val="008E3BC6"/>
    <w:rsid w:val="008E45BE"/>
    <w:rsid w:val="008E5859"/>
    <w:rsid w:val="008E79AE"/>
    <w:rsid w:val="00900427"/>
    <w:rsid w:val="009022F9"/>
    <w:rsid w:val="009454EA"/>
    <w:rsid w:val="00945DB5"/>
    <w:rsid w:val="00946AFF"/>
    <w:rsid w:val="00946EF3"/>
    <w:rsid w:val="0094799B"/>
    <w:rsid w:val="00950234"/>
    <w:rsid w:val="00950EEC"/>
    <w:rsid w:val="00963493"/>
    <w:rsid w:val="00964337"/>
    <w:rsid w:val="0096519A"/>
    <w:rsid w:val="00966233"/>
    <w:rsid w:val="00971541"/>
    <w:rsid w:val="009806BD"/>
    <w:rsid w:val="009855BD"/>
    <w:rsid w:val="009918CD"/>
    <w:rsid w:val="009961AD"/>
    <w:rsid w:val="009A2E9F"/>
    <w:rsid w:val="009B6D1E"/>
    <w:rsid w:val="009C53FC"/>
    <w:rsid w:val="009C54EF"/>
    <w:rsid w:val="009D1868"/>
    <w:rsid w:val="009D2C06"/>
    <w:rsid w:val="009E0F88"/>
    <w:rsid w:val="009E125A"/>
    <w:rsid w:val="009E332D"/>
    <w:rsid w:val="009E7F78"/>
    <w:rsid w:val="00A001D7"/>
    <w:rsid w:val="00A04527"/>
    <w:rsid w:val="00A073CE"/>
    <w:rsid w:val="00A14562"/>
    <w:rsid w:val="00A1569A"/>
    <w:rsid w:val="00A16CD6"/>
    <w:rsid w:val="00A17E85"/>
    <w:rsid w:val="00A25E55"/>
    <w:rsid w:val="00A27949"/>
    <w:rsid w:val="00A30E02"/>
    <w:rsid w:val="00A31012"/>
    <w:rsid w:val="00A51224"/>
    <w:rsid w:val="00A55330"/>
    <w:rsid w:val="00A608C9"/>
    <w:rsid w:val="00A60D40"/>
    <w:rsid w:val="00A610CC"/>
    <w:rsid w:val="00A6217E"/>
    <w:rsid w:val="00A626E0"/>
    <w:rsid w:val="00A62FF3"/>
    <w:rsid w:val="00A65D55"/>
    <w:rsid w:val="00A82ED4"/>
    <w:rsid w:val="00A86A1C"/>
    <w:rsid w:val="00A9119C"/>
    <w:rsid w:val="00A9179F"/>
    <w:rsid w:val="00A9250A"/>
    <w:rsid w:val="00A942D8"/>
    <w:rsid w:val="00A958FC"/>
    <w:rsid w:val="00A95BEB"/>
    <w:rsid w:val="00A97CDC"/>
    <w:rsid w:val="00AB6EED"/>
    <w:rsid w:val="00AC051A"/>
    <w:rsid w:val="00AC06D9"/>
    <w:rsid w:val="00AC59D4"/>
    <w:rsid w:val="00AD0990"/>
    <w:rsid w:val="00AD59A0"/>
    <w:rsid w:val="00AE2D65"/>
    <w:rsid w:val="00AE3FD6"/>
    <w:rsid w:val="00AE6067"/>
    <w:rsid w:val="00AF4B02"/>
    <w:rsid w:val="00B1784E"/>
    <w:rsid w:val="00B23BDC"/>
    <w:rsid w:val="00B24750"/>
    <w:rsid w:val="00B258D9"/>
    <w:rsid w:val="00B327AC"/>
    <w:rsid w:val="00B42E99"/>
    <w:rsid w:val="00B52C5D"/>
    <w:rsid w:val="00B56176"/>
    <w:rsid w:val="00B56B69"/>
    <w:rsid w:val="00B575B4"/>
    <w:rsid w:val="00B67846"/>
    <w:rsid w:val="00B737ED"/>
    <w:rsid w:val="00B84300"/>
    <w:rsid w:val="00B907CD"/>
    <w:rsid w:val="00B91512"/>
    <w:rsid w:val="00B96D2F"/>
    <w:rsid w:val="00BA5388"/>
    <w:rsid w:val="00BA6753"/>
    <w:rsid w:val="00BA7ADB"/>
    <w:rsid w:val="00BA7BD5"/>
    <w:rsid w:val="00BB063E"/>
    <w:rsid w:val="00BB23CA"/>
    <w:rsid w:val="00BB4424"/>
    <w:rsid w:val="00BB7FF4"/>
    <w:rsid w:val="00BC3F40"/>
    <w:rsid w:val="00BC695C"/>
    <w:rsid w:val="00BC69A3"/>
    <w:rsid w:val="00BE0DB1"/>
    <w:rsid w:val="00BE0F5B"/>
    <w:rsid w:val="00BE3949"/>
    <w:rsid w:val="00BE4532"/>
    <w:rsid w:val="00BE70F0"/>
    <w:rsid w:val="00BF3B57"/>
    <w:rsid w:val="00C0083E"/>
    <w:rsid w:val="00C02790"/>
    <w:rsid w:val="00C03F3F"/>
    <w:rsid w:val="00C03FC9"/>
    <w:rsid w:val="00C109DF"/>
    <w:rsid w:val="00C244F6"/>
    <w:rsid w:val="00C27D85"/>
    <w:rsid w:val="00C51BF3"/>
    <w:rsid w:val="00C51D6B"/>
    <w:rsid w:val="00C53487"/>
    <w:rsid w:val="00C834E4"/>
    <w:rsid w:val="00C85392"/>
    <w:rsid w:val="00C8544A"/>
    <w:rsid w:val="00C86226"/>
    <w:rsid w:val="00C9564D"/>
    <w:rsid w:val="00C97E9C"/>
    <w:rsid w:val="00CA014E"/>
    <w:rsid w:val="00CC45A5"/>
    <w:rsid w:val="00CC54C8"/>
    <w:rsid w:val="00CD25E3"/>
    <w:rsid w:val="00CE098C"/>
    <w:rsid w:val="00CF256B"/>
    <w:rsid w:val="00D02A64"/>
    <w:rsid w:val="00D03FC8"/>
    <w:rsid w:val="00D17B6E"/>
    <w:rsid w:val="00D22853"/>
    <w:rsid w:val="00D246BC"/>
    <w:rsid w:val="00D30D9E"/>
    <w:rsid w:val="00D37F96"/>
    <w:rsid w:val="00D420AE"/>
    <w:rsid w:val="00D5729C"/>
    <w:rsid w:val="00D62987"/>
    <w:rsid w:val="00D646FB"/>
    <w:rsid w:val="00D65121"/>
    <w:rsid w:val="00D671F8"/>
    <w:rsid w:val="00D71313"/>
    <w:rsid w:val="00D731FE"/>
    <w:rsid w:val="00D74675"/>
    <w:rsid w:val="00D82C80"/>
    <w:rsid w:val="00D85A40"/>
    <w:rsid w:val="00D955B4"/>
    <w:rsid w:val="00DA1373"/>
    <w:rsid w:val="00DA7586"/>
    <w:rsid w:val="00DB2EFE"/>
    <w:rsid w:val="00DB2F6B"/>
    <w:rsid w:val="00DB63D8"/>
    <w:rsid w:val="00DD2059"/>
    <w:rsid w:val="00DE0678"/>
    <w:rsid w:val="00DE2B2B"/>
    <w:rsid w:val="00DE334F"/>
    <w:rsid w:val="00DE4E63"/>
    <w:rsid w:val="00DF34DD"/>
    <w:rsid w:val="00E01FE1"/>
    <w:rsid w:val="00E027B5"/>
    <w:rsid w:val="00E067FC"/>
    <w:rsid w:val="00E06A9D"/>
    <w:rsid w:val="00E20338"/>
    <w:rsid w:val="00E35641"/>
    <w:rsid w:val="00E35FF8"/>
    <w:rsid w:val="00E411AB"/>
    <w:rsid w:val="00E43E01"/>
    <w:rsid w:val="00E56DDE"/>
    <w:rsid w:val="00E6181E"/>
    <w:rsid w:val="00E63B58"/>
    <w:rsid w:val="00E653A4"/>
    <w:rsid w:val="00E65D2D"/>
    <w:rsid w:val="00E70D0A"/>
    <w:rsid w:val="00E71908"/>
    <w:rsid w:val="00E75ADA"/>
    <w:rsid w:val="00E86DF6"/>
    <w:rsid w:val="00E905E5"/>
    <w:rsid w:val="00E91C29"/>
    <w:rsid w:val="00E97C36"/>
    <w:rsid w:val="00EA4328"/>
    <w:rsid w:val="00EA7ACD"/>
    <w:rsid w:val="00EB06BE"/>
    <w:rsid w:val="00EB40E7"/>
    <w:rsid w:val="00EC0BC0"/>
    <w:rsid w:val="00EC1E49"/>
    <w:rsid w:val="00EC2A62"/>
    <w:rsid w:val="00EC4162"/>
    <w:rsid w:val="00EC7BCE"/>
    <w:rsid w:val="00ED081F"/>
    <w:rsid w:val="00ED2BB4"/>
    <w:rsid w:val="00EE55EC"/>
    <w:rsid w:val="00EE5EDD"/>
    <w:rsid w:val="00F04F86"/>
    <w:rsid w:val="00F05050"/>
    <w:rsid w:val="00F05E4C"/>
    <w:rsid w:val="00F0622A"/>
    <w:rsid w:val="00F1015A"/>
    <w:rsid w:val="00F12B9A"/>
    <w:rsid w:val="00F161E8"/>
    <w:rsid w:val="00F20096"/>
    <w:rsid w:val="00F24A7E"/>
    <w:rsid w:val="00F3358B"/>
    <w:rsid w:val="00F33CE7"/>
    <w:rsid w:val="00F371E4"/>
    <w:rsid w:val="00F43675"/>
    <w:rsid w:val="00F562B7"/>
    <w:rsid w:val="00F62F0F"/>
    <w:rsid w:val="00F66EC3"/>
    <w:rsid w:val="00F7020E"/>
    <w:rsid w:val="00F75F96"/>
    <w:rsid w:val="00F77424"/>
    <w:rsid w:val="00F77D7E"/>
    <w:rsid w:val="00F82CBF"/>
    <w:rsid w:val="00F850FA"/>
    <w:rsid w:val="00F86614"/>
    <w:rsid w:val="00F920DB"/>
    <w:rsid w:val="00F921C1"/>
    <w:rsid w:val="00F935F5"/>
    <w:rsid w:val="00FB090C"/>
    <w:rsid w:val="00FB33E5"/>
    <w:rsid w:val="00FC5D85"/>
    <w:rsid w:val="00FC7A5F"/>
    <w:rsid w:val="00FD06D4"/>
    <w:rsid w:val="00FD3F5B"/>
    <w:rsid w:val="00FD5478"/>
    <w:rsid w:val="00FD6FA9"/>
    <w:rsid w:val="00FD7997"/>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A26DA"/>
  <w15:chartTrackingRefBased/>
  <w15:docId w15:val="{FC2AF88A-7F78-D84F-A3CB-4CE1D4B7F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NoSpacing">
    <w:name w:val="No Spacing"/>
    <w:link w:val="NoSpacingChar"/>
    <w:uiPriority w:val="1"/>
    <w:qFormat/>
    <w:rsid w:val="00D246BC"/>
    <w:pPr>
      <w:spacing w:after="0" w:line="240" w:lineRule="auto"/>
      <w:ind w:left="0"/>
    </w:pPr>
    <w:rPr>
      <w:rFonts w:eastAsiaTheme="minorEastAsia"/>
      <w:color w:val="auto"/>
      <w:lang w:eastAsia="zh-CN"/>
    </w:rPr>
  </w:style>
  <w:style w:type="character" w:customStyle="1" w:styleId="NoSpacingChar">
    <w:name w:val="No Spacing Char"/>
    <w:basedOn w:val="DefaultParagraphFont"/>
    <w:link w:val="NoSpacing"/>
    <w:uiPriority w:val="1"/>
    <w:rsid w:val="00D246BC"/>
    <w:rPr>
      <w:rFonts w:eastAsiaTheme="minorEastAsia"/>
      <w:color w:val="auto"/>
      <w:lang w:eastAsia="zh-CN"/>
    </w:rPr>
  </w:style>
  <w:style w:type="paragraph" w:styleId="TOC1">
    <w:name w:val="toc 1"/>
    <w:basedOn w:val="Normal"/>
    <w:next w:val="Normal"/>
    <w:autoRedefine/>
    <w:uiPriority w:val="39"/>
    <w:unhideWhenUsed/>
    <w:rsid w:val="00F7020E"/>
    <w:pPr>
      <w:spacing w:before="120" w:after="0"/>
      <w:ind w:left="0"/>
    </w:pPr>
    <w:rPr>
      <w:b/>
      <w:bCs/>
      <w:i/>
      <w:iCs/>
      <w:sz w:val="24"/>
      <w:szCs w:val="24"/>
    </w:rPr>
  </w:style>
  <w:style w:type="paragraph" w:styleId="TOC2">
    <w:name w:val="toc 2"/>
    <w:basedOn w:val="Normal"/>
    <w:next w:val="Normal"/>
    <w:autoRedefine/>
    <w:uiPriority w:val="39"/>
    <w:unhideWhenUsed/>
    <w:rsid w:val="00F7020E"/>
    <w:pPr>
      <w:spacing w:before="120" w:after="0"/>
      <w:ind w:left="220"/>
    </w:pPr>
    <w:rPr>
      <w:b/>
      <w:bCs/>
    </w:rPr>
  </w:style>
  <w:style w:type="paragraph" w:styleId="TOC3">
    <w:name w:val="toc 3"/>
    <w:basedOn w:val="Normal"/>
    <w:next w:val="Normal"/>
    <w:autoRedefine/>
    <w:uiPriority w:val="39"/>
    <w:unhideWhenUsed/>
    <w:rsid w:val="00F7020E"/>
    <w:pPr>
      <w:spacing w:after="0"/>
      <w:ind w:left="440"/>
    </w:pPr>
    <w:rPr>
      <w:sz w:val="20"/>
      <w:szCs w:val="20"/>
    </w:rPr>
  </w:style>
  <w:style w:type="character" w:styleId="Hyperlink">
    <w:name w:val="Hyperlink"/>
    <w:basedOn w:val="DefaultParagraphFont"/>
    <w:uiPriority w:val="99"/>
    <w:unhideWhenUsed/>
    <w:rsid w:val="00F7020E"/>
    <w:rPr>
      <w:color w:val="58A8AD" w:themeColor="hyperlink"/>
      <w:u w:val="single"/>
    </w:rPr>
  </w:style>
  <w:style w:type="paragraph" w:styleId="TOC4">
    <w:name w:val="toc 4"/>
    <w:basedOn w:val="Normal"/>
    <w:next w:val="Normal"/>
    <w:autoRedefine/>
    <w:uiPriority w:val="39"/>
    <w:unhideWhenUsed/>
    <w:rsid w:val="00F7020E"/>
    <w:pPr>
      <w:spacing w:after="0"/>
      <w:ind w:left="660"/>
    </w:pPr>
    <w:rPr>
      <w:sz w:val="20"/>
      <w:szCs w:val="20"/>
    </w:rPr>
  </w:style>
  <w:style w:type="paragraph" w:styleId="TOC5">
    <w:name w:val="toc 5"/>
    <w:basedOn w:val="Normal"/>
    <w:next w:val="Normal"/>
    <w:autoRedefine/>
    <w:uiPriority w:val="39"/>
    <w:unhideWhenUsed/>
    <w:rsid w:val="00F7020E"/>
    <w:pPr>
      <w:spacing w:after="0"/>
      <w:ind w:left="880"/>
    </w:pPr>
    <w:rPr>
      <w:sz w:val="20"/>
      <w:szCs w:val="20"/>
    </w:rPr>
  </w:style>
  <w:style w:type="paragraph" w:styleId="TOC6">
    <w:name w:val="toc 6"/>
    <w:basedOn w:val="Normal"/>
    <w:next w:val="Normal"/>
    <w:autoRedefine/>
    <w:uiPriority w:val="39"/>
    <w:unhideWhenUsed/>
    <w:rsid w:val="00F7020E"/>
    <w:pPr>
      <w:spacing w:after="0"/>
      <w:ind w:left="1100"/>
    </w:pPr>
    <w:rPr>
      <w:sz w:val="20"/>
      <w:szCs w:val="20"/>
    </w:rPr>
  </w:style>
  <w:style w:type="paragraph" w:styleId="TOC7">
    <w:name w:val="toc 7"/>
    <w:basedOn w:val="Normal"/>
    <w:next w:val="Normal"/>
    <w:autoRedefine/>
    <w:uiPriority w:val="39"/>
    <w:unhideWhenUsed/>
    <w:rsid w:val="00F7020E"/>
    <w:pPr>
      <w:spacing w:after="0"/>
      <w:ind w:left="1320"/>
    </w:pPr>
    <w:rPr>
      <w:sz w:val="20"/>
      <w:szCs w:val="20"/>
    </w:rPr>
  </w:style>
  <w:style w:type="paragraph" w:styleId="TOC8">
    <w:name w:val="toc 8"/>
    <w:basedOn w:val="Normal"/>
    <w:next w:val="Normal"/>
    <w:autoRedefine/>
    <w:uiPriority w:val="39"/>
    <w:unhideWhenUsed/>
    <w:rsid w:val="00F7020E"/>
    <w:pPr>
      <w:spacing w:after="0"/>
      <w:ind w:left="1540"/>
    </w:pPr>
    <w:rPr>
      <w:sz w:val="20"/>
      <w:szCs w:val="20"/>
    </w:rPr>
  </w:style>
  <w:style w:type="paragraph" w:styleId="TOC9">
    <w:name w:val="toc 9"/>
    <w:basedOn w:val="Normal"/>
    <w:next w:val="Normal"/>
    <w:autoRedefine/>
    <w:uiPriority w:val="39"/>
    <w:unhideWhenUsed/>
    <w:rsid w:val="00F7020E"/>
    <w:pPr>
      <w:spacing w:after="0"/>
      <w:ind w:left="1760"/>
    </w:pPr>
    <w:rPr>
      <w:sz w:val="20"/>
      <w:szCs w:val="20"/>
    </w:rPr>
  </w:style>
  <w:style w:type="character" w:styleId="UnresolvedMention">
    <w:name w:val="Unresolved Mention"/>
    <w:basedOn w:val="DefaultParagraphFont"/>
    <w:uiPriority w:val="99"/>
    <w:semiHidden/>
    <w:unhideWhenUsed/>
    <w:rsid w:val="00EB06BE"/>
    <w:rPr>
      <w:color w:val="605E5C"/>
      <w:shd w:val="clear" w:color="auto" w:fill="E1DFDD"/>
    </w:rPr>
  </w:style>
  <w:style w:type="table" w:styleId="TableGrid">
    <w:name w:val="Table Grid"/>
    <w:basedOn w:val="TableNormal"/>
    <w:uiPriority w:val="39"/>
    <w:rsid w:val="00F05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1373"/>
    <w:rPr>
      <w:color w:val="2B8073" w:themeColor="followedHyperlink"/>
      <w:u w:val="single"/>
    </w:rPr>
  </w:style>
  <w:style w:type="paragraph" w:styleId="ListParagraph">
    <w:name w:val="List Paragraph"/>
    <w:basedOn w:val="Normal"/>
    <w:uiPriority w:val="34"/>
    <w:semiHidden/>
    <w:unhideWhenUsed/>
    <w:qFormat/>
    <w:rsid w:val="00456993"/>
    <w:pPr>
      <w:ind w:left="720"/>
      <w:contextualSpacing/>
    </w:pPr>
  </w:style>
  <w:style w:type="paragraph" w:styleId="HTMLPreformatted">
    <w:name w:val="HTML Preformatted"/>
    <w:basedOn w:val="Normal"/>
    <w:link w:val="HTMLPreformattedChar"/>
    <w:uiPriority w:val="99"/>
    <w:semiHidden/>
    <w:unhideWhenUsed/>
    <w:rsid w:val="00CE0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CE098C"/>
    <w:rPr>
      <w:rFonts w:ascii="Courier New" w:eastAsia="Times New Roman" w:hAnsi="Courier New" w:cs="Courier New"/>
      <w:color w:val="auto"/>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194067">
      <w:bodyDiv w:val="1"/>
      <w:marLeft w:val="0"/>
      <w:marRight w:val="0"/>
      <w:marTop w:val="0"/>
      <w:marBottom w:val="0"/>
      <w:divBdr>
        <w:top w:val="none" w:sz="0" w:space="0" w:color="auto"/>
        <w:left w:val="none" w:sz="0" w:space="0" w:color="auto"/>
        <w:bottom w:val="none" w:sz="0" w:space="0" w:color="auto"/>
        <w:right w:val="none" w:sz="0" w:space="0" w:color="auto"/>
      </w:divBdr>
    </w:div>
    <w:div w:id="379475813">
      <w:bodyDiv w:val="1"/>
      <w:marLeft w:val="0"/>
      <w:marRight w:val="0"/>
      <w:marTop w:val="0"/>
      <w:marBottom w:val="0"/>
      <w:divBdr>
        <w:top w:val="none" w:sz="0" w:space="0" w:color="auto"/>
        <w:left w:val="none" w:sz="0" w:space="0" w:color="auto"/>
        <w:bottom w:val="none" w:sz="0" w:space="0" w:color="auto"/>
        <w:right w:val="none" w:sz="0" w:space="0" w:color="auto"/>
      </w:divBdr>
    </w:div>
    <w:div w:id="1690988696">
      <w:bodyDiv w:val="1"/>
      <w:marLeft w:val="0"/>
      <w:marRight w:val="0"/>
      <w:marTop w:val="0"/>
      <w:marBottom w:val="0"/>
      <w:divBdr>
        <w:top w:val="none" w:sz="0" w:space="0" w:color="auto"/>
        <w:left w:val="none" w:sz="0" w:space="0" w:color="auto"/>
        <w:bottom w:val="none" w:sz="0" w:space="0" w:color="auto"/>
        <w:right w:val="none" w:sz="0" w:space="0" w:color="auto"/>
      </w:divBdr>
    </w:div>
    <w:div w:id="1785534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hyperlink" Target="http://eventbrite-s3.s3.amazonaws.com/marketing/Millennials_Research/Gen_PR_Final.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insideairbnb.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nycfuture.org/research/destination-new-york"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co/Library/Containers/com.microsoft.Word/Data/Library/Application%20Support/Microsoft/Office/16.0/DTS/en-US%7bAE3C17B1-922C-B64F-9EA8-2F2E4DDEF231%7d/%7bC95B5FE1-2AE0-ED48-9085-36F913E74CED%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C6D3CD-6D6D-694A-A2CE-8EF258CFC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{C95B5FE1-2AE0-ED48-9085-36F913E74CED}tf10002082.dotx</Template>
  <TotalTime>1646</TotalTime>
  <Pages>38</Pages>
  <Words>6045</Words>
  <Characters>34462</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nyc Airbnbs</vt:lpstr>
    </vt:vector>
  </TitlesOfParts>
  <Company/>
  <LinksUpToDate>false</LinksUpToDate>
  <CharactersWithSpaces>40427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nyc Airbnb</dc:title>
  <dc:subject>An analysis to determine the best predictor variables of NYC Airbnb prices.</dc:subject>
  <dc:creator>Jaclyn Coate, Laura Lazarescou, Reagan Meagher</dc:creator>
  <cp:keywords/>
  <dc:description/>
  <cp:lastModifiedBy>Jaclyn Coate</cp:lastModifiedBy>
  <cp:revision>655</cp:revision>
  <cp:lastPrinted>2020-02-09T16:26:00Z</cp:lastPrinted>
  <dcterms:created xsi:type="dcterms:W3CDTF">2020-02-02T20:38:00Z</dcterms:created>
  <dcterms:modified xsi:type="dcterms:W3CDTF">2020-02-11T13:38:00Z</dcterms:modified>
  <cp:category>MSDS 6372 Applied Statistics: Project 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